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A6659" w14:textId="2D3779BA" w:rsidR="00BB6FF2" w:rsidRPr="000208F2" w:rsidRDefault="7C01AEE6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  <w:r w:rsidRPr="2FD37BBE">
        <w:rPr>
          <w:rFonts w:ascii="Arial" w:eastAsia="Arial" w:hAnsi="Arial" w:cs="Arial"/>
          <w:b/>
          <w:bCs/>
          <w:sz w:val="28"/>
          <w:szCs w:val="28"/>
        </w:rPr>
        <w:t xml:space="preserve"> </w:t>
      </w:r>
    </w:p>
    <w:p w14:paraId="0A37501D" w14:textId="77777777" w:rsidR="00BB6FF2" w:rsidRPr="000208F2" w:rsidRDefault="00BB6FF2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959E941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44"/>
          <w:szCs w:val="44"/>
        </w:rPr>
      </w:pPr>
      <w:r w:rsidRPr="2FD37BBE">
        <w:rPr>
          <w:rFonts w:ascii="Arial" w:eastAsia="Arial" w:hAnsi="Arial" w:cs="Arial"/>
          <w:b/>
          <w:bCs/>
          <w:sz w:val="44"/>
          <w:szCs w:val="44"/>
        </w:rPr>
        <w:t>Especificação dos Requisitos do Software</w:t>
      </w:r>
    </w:p>
    <w:p w14:paraId="3AF9DC81" w14:textId="44AAEBC0" w:rsidR="00541AD8" w:rsidRPr="0083283C" w:rsidRDefault="028EC883" w:rsidP="2FD37BBE">
      <w:pPr>
        <w:pStyle w:val="Livre"/>
        <w:spacing w:before="120" w:after="120"/>
        <w:jc w:val="center"/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8"/>
          <w:szCs w:val="28"/>
        </w:rPr>
        <w:t>ServiPro Control</w:t>
      </w:r>
    </w:p>
    <w:p w14:paraId="5DAB6C7B" w14:textId="77777777" w:rsidR="00541AD8" w:rsidRPr="0083283C" w:rsidRDefault="00541AD8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</w:p>
    <w:p w14:paraId="02EB378F" w14:textId="77777777" w:rsidR="00541AD8" w:rsidRPr="0083283C" w:rsidRDefault="00541AD8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</w:p>
    <w:p w14:paraId="29D6B04F" w14:textId="77777777" w:rsidR="00BB6FF2" w:rsidRPr="0083283C" w:rsidRDefault="7641ADE5" w:rsidP="2FD37BBE">
      <w:pPr>
        <w:pStyle w:val="Livre"/>
        <w:spacing w:before="240" w:after="240"/>
        <w:jc w:val="center"/>
        <w:rPr>
          <w:rFonts w:ascii="Arial" w:eastAsia="Arial" w:hAnsi="Arial" w:cs="Arial"/>
          <w:b/>
          <w:bCs/>
          <w:color w:val="FF0000"/>
          <w:sz w:val="26"/>
          <w:szCs w:val="26"/>
        </w:rPr>
      </w:pPr>
      <w:r w:rsidRPr="2FD37BBE">
        <w:rPr>
          <w:rFonts w:ascii="Arial" w:eastAsia="Arial" w:hAnsi="Arial" w:cs="Arial"/>
          <w:b/>
          <w:bCs/>
          <w:color w:val="FF0000"/>
          <w:sz w:val="26"/>
          <w:szCs w:val="26"/>
        </w:rPr>
        <w:t xml:space="preserve"> </w:t>
      </w:r>
    </w:p>
    <w:p w14:paraId="6A05A809" w14:textId="77777777" w:rsidR="00BB6FF2" w:rsidRPr="0083283C" w:rsidRDefault="00BB6FF2" w:rsidP="2FD37BBE">
      <w:pPr>
        <w:pStyle w:val="Livre"/>
        <w:spacing w:before="720"/>
        <w:jc w:val="center"/>
        <w:rPr>
          <w:rFonts w:ascii="Arial" w:eastAsia="Arial" w:hAnsi="Arial" w:cs="Arial"/>
          <w:b/>
          <w:bCs/>
          <w:color w:val="FF0000"/>
          <w:sz w:val="28"/>
          <w:szCs w:val="28"/>
        </w:rPr>
      </w:pPr>
    </w:p>
    <w:p w14:paraId="1B178239" w14:textId="2794F46B" w:rsidR="2FEEB85A" w:rsidRDefault="5CF92617" w:rsidP="2FD37BBE">
      <w:pPr>
        <w:spacing w:after="240"/>
        <w:jc w:val="center"/>
        <w:rPr>
          <w:rFonts w:ascii="Arial" w:eastAsia="Arial" w:hAnsi="Arial" w:cs="Arial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Julia Iacovellis Pinho </w:t>
      </w:r>
    </w:p>
    <w:p w14:paraId="58C9BE8E" w14:textId="77777777" w:rsidR="00780431" w:rsidRDefault="5CE08A7E" w:rsidP="00780431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 xml:space="preserve">Natã Belo dos Santos Viana </w:t>
      </w:r>
    </w:p>
    <w:p w14:paraId="13E27435" w14:textId="63B95A4A" w:rsidR="5D697289" w:rsidRDefault="5CE08A7E" w:rsidP="00780431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</w:pPr>
      <w:r w:rsidRPr="2FD37BBE">
        <w:rPr>
          <w:rFonts w:ascii="Arial" w:eastAsia="Arial" w:hAnsi="Arial" w:cs="Arial"/>
          <w:b/>
          <w:bCs/>
          <w:color w:val="000000" w:themeColor="text1"/>
          <w:sz w:val="24"/>
          <w:szCs w:val="24"/>
        </w:rPr>
        <w:t>Suellen de Souza Ribeiro</w:t>
      </w:r>
    </w:p>
    <w:p w14:paraId="699D3A80" w14:textId="2EF2F9E0" w:rsidR="52DCE361" w:rsidRDefault="52DCE361" w:rsidP="2FD37BBE">
      <w:pPr>
        <w:spacing w:after="240"/>
        <w:jc w:val="center"/>
        <w:rPr>
          <w:rFonts w:ascii="Arial" w:eastAsia="Arial" w:hAnsi="Arial" w:cs="Arial"/>
          <w:b/>
          <w:bCs/>
          <w:color w:val="FF0000"/>
          <w:sz w:val="24"/>
          <w:szCs w:val="24"/>
        </w:rPr>
      </w:pPr>
    </w:p>
    <w:p w14:paraId="5A39BBE3" w14:textId="77777777" w:rsidR="00006240" w:rsidRPr="000208F2" w:rsidRDefault="00006240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54F9AE05" w14:textId="77777777" w:rsidR="00BB6FF2" w:rsidRPr="000208F2" w:rsidRDefault="00BB6FF2" w:rsidP="2FD37BBE">
      <w:pPr>
        <w:pStyle w:val="Corpodetexto"/>
        <w:rPr>
          <w:rFonts w:eastAsia="Arial"/>
        </w:rPr>
      </w:pPr>
      <w:r w:rsidRPr="000208F2">
        <w:tab/>
      </w:r>
      <w:r w:rsidR="7641ADE5" w:rsidRPr="2FD37BBE">
        <w:rPr>
          <w:rFonts w:eastAsia="Arial"/>
        </w:rPr>
        <w:t xml:space="preserve">   </w:t>
      </w:r>
    </w:p>
    <w:p w14:paraId="41C8F396" w14:textId="77777777" w:rsidR="00BB6FF2" w:rsidRPr="000208F2" w:rsidRDefault="00BB6FF2" w:rsidP="2FD37BBE">
      <w:pPr>
        <w:pStyle w:val="Livre"/>
        <w:spacing w:before="60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72A3D3EC" w14:textId="77777777" w:rsidR="00BB6FF2" w:rsidRPr="000208F2" w:rsidRDefault="00BB6FF2" w:rsidP="2FD37BBE">
      <w:pPr>
        <w:pStyle w:val="Livre"/>
        <w:spacing w:before="600"/>
        <w:jc w:val="center"/>
        <w:rPr>
          <w:rFonts w:ascii="Arial" w:eastAsia="Arial" w:hAnsi="Arial" w:cs="Arial"/>
          <w:b/>
          <w:bCs/>
          <w:sz w:val="22"/>
          <w:szCs w:val="22"/>
        </w:rPr>
      </w:pPr>
    </w:p>
    <w:p w14:paraId="61303F38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bookmarkStart w:id="0" w:name="_Toc390600631"/>
      <w:bookmarkStart w:id="1" w:name="_Toc427049359"/>
      <w:bookmarkStart w:id="2" w:name="_Toc436373468"/>
      <w:r w:rsidRPr="2FD37BBE">
        <w:rPr>
          <w:rFonts w:ascii="Arial" w:eastAsia="Arial" w:hAnsi="Arial" w:cs="Arial"/>
          <w:b/>
          <w:bCs/>
          <w:sz w:val="24"/>
          <w:szCs w:val="24"/>
        </w:rPr>
        <w:t>PROF. CARMEN LUCIA ASP DE QUEIROZ</w:t>
      </w:r>
    </w:p>
    <w:p w14:paraId="2A7FCD3F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ENGENHARIA DE REQUISITOS</w:t>
      </w:r>
    </w:p>
    <w:p w14:paraId="0D0B940D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E27B00A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60061E4C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4EAFD9C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4B94D5A5" w14:textId="77777777" w:rsidR="00BB6FF2" w:rsidRPr="000208F2" w:rsidRDefault="00BB6FF2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</w:p>
    <w:p w14:paraId="03CCC681" w14:textId="77777777" w:rsidR="00BB6FF2" w:rsidRPr="000208F2" w:rsidRDefault="7641ADE5" w:rsidP="2FD37BBE">
      <w:pPr>
        <w:autoSpaceDE w:val="0"/>
        <w:autoSpaceDN w:val="0"/>
        <w:adjustRightInd w:val="0"/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CENTRO FEDERAL DE EDUCAÇÃO TECNOLÓGICA CELSO SUCKOW DA FONSECA CEFET/RJ</w:t>
      </w:r>
    </w:p>
    <w:p w14:paraId="01534487" w14:textId="3120A966" w:rsidR="00BB6FF2" w:rsidRPr="000208F2" w:rsidRDefault="7B9A23B0" w:rsidP="2FD37BBE">
      <w:pPr>
        <w:spacing w:after="240"/>
        <w:jc w:val="center"/>
        <w:rPr>
          <w:rFonts w:ascii="Arial" w:eastAsia="Arial" w:hAnsi="Arial" w:cs="Arial"/>
          <w:b/>
          <w:bCs/>
          <w:sz w:val="24"/>
          <w:szCs w:val="24"/>
        </w:rPr>
      </w:pPr>
      <w:r w:rsidRPr="2FD37BBE">
        <w:rPr>
          <w:rFonts w:ascii="Arial" w:eastAsia="Arial" w:hAnsi="Arial" w:cs="Arial"/>
          <w:b/>
          <w:bCs/>
          <w:sz w:val="24"/>
          <w:szCs w:val="24"/>
        </w:rPr>
        <w:t>Junho/2023</w:t>
      </w:r>
    </w:p>
    <w:p w14:paraId="125366C9" w14:textId="77777777" w:rsidR="004E7F7C" w:rsidRPr="001062B2" w:rsidRDefault="00541AD8" w:rsidP="2FD37BBE">
      <w:pPr>
        <w:pStyle w:val="Corpodetexto"/>
        <w:jc w:val="center"/>
        <w:rPr>
          <w:rFonts w:eastAsia="Arial"/>
          <w:b/>
          <w:bCs/>
          <w:color w:val="auto"/>
        </w:rPr>
      </w:pPr>
      <w:bookmarkStart w:id="3" w:name="_Toc436373470"/>
      <w:bookmarkStart w:id="4" w:name="_Toc427049361"/>
      <w:bookmarkStart w:id="5" w:name="_Toc453659816"/>
      <w:bookmarkStart w:id="6" w:name="_Toc453659732"/>
      <w:bookmarkStart w:id="7" w:name="_Toc451338702"/>
      <w:bookmarkEnd w:id="0"/>
      <w:bookmarkEnd w:id="1"/>
      <w:bookmarkEnd w:id="2"/>
      <w:r w:rsidRPr="2FD37BBE">
        <w:rPr>
          <w:rFonts w:eastAsia="Arial"/>
        </w:rPr>
        <w:br w:type="page"/>
      </w:r>
      <w:proofErr w:type="spellStart"/>
      <w:r w:rsidR="71716378" w:rsidRPr="2FD37BBE">
        <w:rPr>
          <w:rFonts w:eastAsia="Arial"/>
          <w:b/>
          <w:bCs/>
          <w:color w:val="auto"/>
        </w:rPr>
        <w:lastRenderedPageBreak/>
        <w:t>Aprovação</w:t>
      </w:r>
      <w:proofErr w:type="spellEnd"/>
    </w:p>
    <w:p w14:paraId="3DEEC669" w14:textId="77777777" w:rsidR="004E7F7C" w:rsidRPr="001062B2" w:rsidRDefault="004E7F7C" w:rsidP="2FD37BBE">
      <w:pPr>
        <w:pStyle w:val="Corpodetexto"/>
        <w:rPr>
          <w:rFonts w:eastAsia="Arial"/>
          <w:color w:val="auto"/>
        </w:rPr>
      </w:pPr>
    </w:p>
    <w:p w14:paraId="59E86141" w14:textId="4F3FAB9D" w:rsidR="004E7F7C" w:rsidRPr="001062B2" w:rsidRDefault="71716378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Aprovamos</w:t>
      </w:r>
      <w:proofErr w:type="spellEnd"/>
      <w:r w:rsidRPr="2FD37BBE">
        <w:rPr>
          <w:rFonts w:eastAsia="Arial"/>
          <w:color w:val="auto"/>
        </w:rPr>
        <w:t xml:space="preserve"> o </w:t>
      </w:r>
      <w:proofErr w:type="spellStart"/>
      <w:r w:rsidRPr="2FD37BBE">
        <w:rPr>
          <w:rFonts w:eastAsia="Arial"/>
          <w:color w:val="auto"/>
        </w:rPr>
        <w:t>documento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Especificação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Requisitos</w:t>
      </w:r>
      <w:proofErr w:type="spellEnd"/>
      <w:r w:rsidRPr="2FD37BBE">
        <w:rPr>
          <w:rFonts w:eastAsia="Arial"/>
          <w:color w:val="auto"/>
        </w:rPr>
        <w:t xml:space="preserve"> do </w:t>
      </w:r>
      <w:r w:rsidR="0623E206" w:rsidRPr="2FD37BBE">
        <w:rPr>
          <w:rFonts w:eastAsia="Arial"/>
          <w:color w:val="auto"/>
        </w:rPr>
        <w:t xml:space="preserve">software </w:t>
      </w:r>
      <w:proofErr w:type="spellStart"/>
      <w:r w:rsidR="341688F1" w:rsidRPr="2FD37BBE">
        <w:rPr>
          <w:rFonts w:eastAsia="Arial"/>
          <w:b/>
          <w:bCs/>
          <w:color w:val="auto"/>
        </w:rPr>
        <w:t>ServiPro</w:t>
      </w:r>
      <w:proofErr w:type="spellEnd"/>
      <w:r w:rsidR="341688F1" w:rsidRPr="2FD37BBE">
        <w:rPr>
          <w:rFonts w:eastAsia="Arial"/>
          <w:b/>
          <w:bCs/>
          <w:color w:val="auto"/>
        </w:rPr>
        <w:t xml:space="preserve"> Control</w:t>
      </w:r>
      <w:r w:rsidRPr="2FD37BBE">
        <w:rPr>
          <w:rFonts w:eastAsia="Arial"/>
          <w:color w:val="auto"/>
        </w:rPr>
        <w:t>.</w:t>
      </w:r>
    </w:p>
    <w:p w14:paraId="3656B9AB" w14:textId="77777777" w:rsidR="004E7F7C" w:rsidRPr="001062B2" w:rsidRDefault="004E7F7C" w:rsidP="2FD37BBE">
      <w:pPr>
        <w:pStyle w:val="Corpodetexto"/>
        <w:rPr>
          <w:rFonts w:eastAsia="Arial"/>
          <w:color w:val="auto"/>
        </w:rPr>
      </w:pPr>
    </w:p>
    <w:tbl>
      <w:tblPr>
        <w:tblW w:w="9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85"/>
        <w:gridCol w:w="1332"/>
        <w:gridCol w:w="4270"/>
      </w:tblGrid>
      <w:tr w:rsidR="001062B2" w:rsidRPr="001062B2" w14:paraId="10CA78CB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3D1D2B58" w14:textId="04660A08" w:rsidR="00541AD8" w:rsidRPr="0083283C" w:rsidRDefault="6EB9801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Julia Iacovellis Pinho</w:t>
            </w:r>
          </w:p>
        </w:tc>
        <w:tc>
          <w:tcPr>
            <w:tcW w:w="1332" w:type="dxa"/>
            <w:vMerge w:val="restart"/>
          </w:tcPr>
          <w:p w14:paraId="04BCED9F" w14:textId="155FCCBB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</w:tc>
        <w:tc>
          <w:tcPr>
            <w:tcW w:w="4270" w:type="dxa"/>
          </w:tcPr>
          <w:p w14:paraId="45FB0818" w14:textId="394432FE" w:rsidR="00541AD8" w:rsidRPr="001062B2" w:rsidRDefault="348E58E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049F31CB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53128261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62486C05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4101652C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2024BB04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5EDEC0E3" w14:textId="52629101" w:rsidR="00541AD8" w:rsidRPr="0083283C" w:rsidRDefault="4E34BB23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  <w:szCs w:val="22"/>
                <w:lang w:eastAsia="ja-JP"/>
              </w:rPr>
              <w:t>Natã Belo dos Santos Viana</w:t>
            </w:r>
          </w:p>
        </w:tc>
        <w:tc>
          <w:tcPr>
            <w:tcW w:w="1332" w:type="dxa"/>
            <w:vMerge w:val="restart"/>
          </w:tcPr>
          <w:p w14:paraId="26F479E6" w14:textId="3DC305B1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5A74FC8E" w14:textId="7AD1238D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4B99056E" w14:textId="554DED6C" w:rsidR="00541AD8" w:rsidRPr="001062B2" w:rsidRDefault="0979D9E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1299C43A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4DDBEF00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3461D779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3CF2D8B6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5225D984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4B22420B" w14:textId="321176E7" w:rsidR="00541AD8" w:rsidRPr="0083283C" w:rsidRDefault="2A1DF924" w:rsidP="2FD37BBE">
            <w:pPr>
              <w:pStyle w:val="Corpodetexto"/>
              <w:rPr>
                <w:rFonts w:eastAsia="Arial"/>
                <w:color w:val="auto"/>
                <w:szCs w:val="22"/>
                <w:lang w:eastAsia="ja-JP"/>
              </w:rPr>
            </w:pPr>
            <w:r w:rsidRPr="2FD37BBE">
              <w:rPr>
                <w:rFonts w:eastAsia="Arial"/>
                <w:color w:val="auto"/>
                <w:szCs w:val="22"/>
                <w:lang w:eastAsia="ja-JP"/>
              </w:rPr>
              <w:t>Suellen de Souza Ribeiro</w:t>
            </w:r>
          </w:p>
        </w:tc>
        <w:tc>
          <w:tcPr>
            <w:tcW w:w="1332" w:type="dxa"/>
            <w:vMerge w:val="restart"/>
          </w:tcPr>
          <w:p w14:paraId="13C3EA46" w14:textId="03730F22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26DAC4EC" w14:textId="77C44DA3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0FB78278" w14:textId="071A7DCD" w:rsidR="00541AD8" w:rsidRPr="001062B2" w:rsidRDefault="74AD232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SolarTec</w:t>
            </w:r>
            <w:proofErr w:type="spellEnd"/>
          </w:p>
        </w:tc>
      </w:tr>
      <w:tr w:rsidR="001062B2" w:rsidRPr="001062B2" w14:paraId="1FC39945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0562CB0E" w14:textId="77777777" w:rsidR="00541AD8" w:rsidRPr="0083283C" w:rsidRDefault="00541AD8" w:rsidP="005B3507">
            <w:pPr>
              <w:pStyle w:val="Corpodetexto"/>
            </w:pPr>
          </w:p>
        </w:tc>
        <w:tc>
          <w:tcPr>
            <w:tcW w:w="1332" w:type="dxa"/>
            <w:vMerge/>
            <w:vAlign w:val="center"/>
          </w:tcPr>
          <w:p w14:paraId="34CE0A41" w14:textId="77777777" w:rsidR="00541AD8" w:rsidRPr="00137215" w:rsidRDefault="00541AD8" w:rsidP="005B3507">
            <w:pPr>
              <w:pStyle w:val="Corpodetexto"/>
              <w:rPr>
                <w:color w:val="auto"/>
              </w:rPr>
            </w:pPr>
          </w:p>
        </w:tc>
        <w:tc>
          <w:tcPr>
            <w:tcW w:w="4270" w:type="dxa"/>
          </w:tcPr>
          <w:p w14:paraId="62EBF3C5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  <w:tr w:rsidR="001062B2" w:rsidRPr="001062B2" w14:paraId="29A07D70" w14:textId="77777777" w:rsidTr="2FD37BBE">
        <w:trPr>
          <w:cantSplit/>
          <w:trHeight w:val="400"/>
        </w:trPr>
        <w:tc>
          <w:tcPr>
            <w:tcW w:w="3585" w:type="dxa"/>
            <w:vMerge w:val="restart"/>
          </w:tcPr>
          <w:p w14:paraId="2065A2F5" w14:textId="15C599BA" w:rsidR="00541AD8" w:rsidRPr="0083283C" w:rsidRDefault="74AD232C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  <w:lang w:val="en-US" w:eastAsia="ja-JP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eastAsia="ja-JP"/>
              </w:rPr>
              <w:t>Juan William Ribeiro</w:t>
            </w:r>
          </w:p>
          <w:p w14:paraId="2C4199F0" w14:textId="6D781C5C" w:rsidR="00541AD8" w:rsidRPr="0083283C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1332" w:type="dxa"/>
            <w:vMerge w:val="restart"/>
          </w:tcPr>
          <w:p w14:paraId="3171ED89" w14:textId="6FBE7F33" w:rsidR="00541AD8" w:rsidRPr="00137215" w:rsidRDefault="1BD158F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27/11</w:t>
            </w:r>
            <w:r w:rsidR="7B9A23B0" w:rsidRPr="2FD37BBE">
              <w:rPr>
                <w:rFonts w:eastAsia="Arial"/>
                <w:color w:val="auto"/>
              </w:rPr>
              <w:t>/2023</w:t>
            </w:r>
          </w:p>
          <w:p w14:paraId="6CABD9E5" w14:textId="071BB289" w:rsidR="00541AD8" w:rsidRPr="00137215" w:rsidRDefault="00541AD8" w:rsidP="2FD37BBE">
            <w:pPr>
              <w:pStyle w:val="Corpodetexto"/>
              <w:rPr>
                <w:rFonts w:eastAsia="Arial"/>
              </w:rPr>
            </w:pPr>
          </w:p>
        </w:tc>
        <w:tc>
          <w:tcPr>
            <w:tcW w:w="4270" w:type="dxa"/>
          </w:tcPr>
          <w:p w14:paraId="6D98A12B" w14:textId="317B4856" w:rsidR="00541AD8" w:rsidRPr="001062B2" w:rsidRDefault="6F2EAE8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Cliente</w:t>
            </w:r>
            <w:proofErr w:type="spellEnd"/>
          </w:p>
        </w:tc>
      </w:tr>
      <w:tr w:rsidR="001062B2" w:rsidRPr="001062B2" w14:paraId="2946DB82" w14:textId="77777777" w:rsidTr="2FD37BBE">
        <w:trPr>
          <w:cantSplit/>
          <w:trHeight w:val="400"/>
        </w:trPr>
        <w:tc>
          <w:tcPr>
            <w:tcW w:w="3585" w:type="dxa"/>
            <w:vMerge/>
            <w:vAlign w:val="center"/>
          </w:tcPr>
          <w:p w14:paraId="5997CC1D" w14:textId="77777777" w:rsidR="00541AD8" w:rsidRPr="00220A8E" w:rsidRDefault="00541AD8" w:rsidP="00D27C8E">
            <w:pPr>
              <w:rPr>
                <w:color w:val="4472C4"/>
                <w:sz w:val="22"/>
              </w:rPr>
            </w:pPr>
          </w:p>
        </w:tc>
        <w:tc>
          <w:tcPr>
            <w:tcW w:w="1332" w:type="dxa"/>
            <w:vMerge/>
            <w:vAlign w:val="center"/>
          </w:tcPr>
          <w:p w14:paraId="110FFD37" w14:textId="77777777" w:rsidR="00541AD8" w:rsidRPr="001062B2" w:rsidRDefault="00541AD8" w:rsidP="00D27C8E">
            <w:pPr>
              <w:rPr>
                <w:sz w:val="22"/>
              </w:rPr>
            </w:pPr>
          </w:p>
        </w:tc>
        <w:tc>
          <w:tcPr>
            <w:tcW w:w="4270" w:type="dxa"/>
          </w:tcPr>
          <w:p w14:paraId="6B699379" w14:textId="77777777" w:rsidR="00541AD8" w:rsidRPr="001062B2" w:rsidRDefault="00541AD8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</w:tbl>
    <w:p w14:paraId="3FE9F23F" w14:textId="77777777" w:rsidR="00E54E4D" w:rsidRPr="001062B2" w:rsidRDefault="00E54E4D" w:rsidP="2FD37BBE">
      <w:pPr>
        <w:pStyle w:val="Corpodetexto"/>
        <w:rPr>
          <w:rFonts w:eastAsia="Arial"/>
          <w:color w:val="auto"/>
        </w:rPr>
      </w:pPr>
      <w:bookmarkStart w:id="8" w:name="_Toc427049360"/>
      <w:bookmarkStart w:id="9" w:name="_Toc22021746"/>
    </w:p>
    <w:p w14:paraId="4193B373" w14:textId="7221EDFD" w:rsidR="00777059" w:rsidRPr="001062B2" w:rsidRDefault="00E54E4D" w:rsidP="2FD37BBE">
      <w:pPr>
        <w:pStyle w:val="Corpodetexto"/>
        <w:jc w:val="center"/>
        <w:rPr>
          <w:rFonts w:eastAsia="Arial"/>
          <w:color w:val="auto"/>
        </w:rPr>
      </w:pPr>
      <w:r w:rsidRPr="2FD37BBE">
        <w:rPr>
          <w:rFonts w:eastAsia="Arial"/>
          <w:color w:val="auto"/>
        </w:rPr>
        <w:br w:type="page"/>
      </w:r>
      <w:bookmarkEnd w:id="8"/>
      <w:bookmarkEnd w:id="9"/>
      <w:proofErr w:type="spellStart"/>
      <w:r w:rsidR="4567C6A6" w:rsidRPr="2FD37BBE">
        <w:rPr>
          <w:rFonts w:eastAsia="Arial"/>
          <w:color w:val="auto"/>
        </w:rPr>
        <w:lastRenderedPageBreak/>
        <w:t>Versões</w:t>
      </w:r>
      <w:proofErr w:type="spellEnd"/>
      <w:r w:rsidR="4567C6A6" w:rsidRPr="2FD37BBE">
        <w:rPr>
          <w:rFonts w:eastAsia="Arial"/>
          <w:color w:val="auto"/>
        </w:rPr>
        <w:t xml:space="preserve"> do </w:t>
      </w:r>
      <w:proofErr w:type="spellStart"/>
      <w:r w:rsidR="4567C6A6" w:rsidRPr="2FD37BBE">
        <w:rPr>
          <w:rFonts w:eastAsia="Arial"/>
          <w:color w:val="auto"/>
        </w:rPr>
        <w:t>Documento</w:t>
      </w:r>
      <w:proofErr w:type="spellEnd"/>
    </w:p>
    <w:p w14:paraId="1F72F646" w14:textId="77777777" w:rsidR="00777059" w:rsidRPr="001062B2" w:rsidRDefault="00777059" w:rsidP="2FD37BBE">
      <w:pPr>
        <w:pStyle w:val="Corpodetexto"/>
        <w:rPr>
          <w:rFonts w:eastAsia="Arial"/>
          <w:color w:val="auto"/>
        </w:rPr>
      </w:pPr>
    </w:p>
    <w:p w14:paraId="080A9426" w14:textId="7273151C" w:rsidR="00594202" w:rsidRPr="001062B2" w:rsidRDefault="00594202" w:rsidP="2FD37BBE">
      <w:pPr>
        <w:pStyle w:val="Corpodetexto"/>
        <w:jc w:val="center"/>
        <w:rPr>
          <w:rFonts w:eastAsia="Arial"/>
          <w:color w:val="auto"/>
        </w:rPr>
      </w:pPr>
    </w:p>
    <w:tbl>
      <w:tblPr>
        <w:tblW w:w="9497" w:type="dxa"/>
        <w:tblInd w:w="13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6"/>
        <w:gridCol w:w="1275"/>
        <w:gridCol w:w="1843"/>
        <w:gridCol w:w="5453"/>
      </w:tblGrid>
      <w:tr w:rsidR="00594202" w14:paraId="532FB5AD" w14:textId="77777777" w:rsidTr="2FD37BBE">
        <w:trPr>
          <w:trHeight w:val="284"/>
          <w:tblHeader/>
        </w:trPr>
        <w:tc>
          <w:tcPr>
            <w:tcW w:w="926" w:type="dxa"/>
            <w:shd w:val="clear" w:color="auto" w:fill="F2F2F2" w:themeFill="background1" w:themeFillShade="F2"/>
          </w:tcPr>
          <w:p w14:paraId="18E22E9A" w14:textId="5EDC1119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Versão</w:t>
            </w:r>
          </w:p>
        </w:tc>
        <w:tc>
          <w:tcPr>
            <w:tcW w:w="1275" w:type="dxa"/>
            <w:shd w:val="clear" w:color="auto" w:fill="F2F2F2" w:themeFill="background1" w:themeFillShade="F2"/>
          </w:tcPr>
          <w:p w14:paraId="382297A6" w14:textId="0AFDCAD0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Data</w:t>
            </w:r>
          </w:p>
        </w:tc>
        <w:tc>
          <w:tcPr>
            <w:tcW w:w="1843" w:type="dxa"/>
            <w:shd w:val="clear" w:color="auto" w:fill="F2F2F2" w:themeFill="background1" w:themeFillShade="F2"/>
          </w:tcPr>
          <w:p w14:paraId="22207CA5" w14:textId="2A760BED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Nome</w:t>
            </w:r>
          </w:p>
        </w:tc>
        <w:tc>
          <w:tcPr>
            <w:tcW w:w="5453" w:type="dxa"/>
            <w:shd w:val="clear" w:color="auto" w:fill="F2F2F2" w:themeFill="background1" w:themeFillShade="F2"/>
          </w:tcPr>
          <w:p w14:paraId="535A8867" w14:textId="4DB669A2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b/>
                <w:bCs/>
                <w:color w:val="000000"/>
              </w:rPr>
            </w:pPr>
            <w:r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Razão da Alteraçã</w:t>
            </w:r>
            <w:r w:rsidR="1BD158F0" w:rsidRPr="2FD37BBE">
              <w:rPr>
                <w:rFonts w:ascii="Arial" w:eastAsia="Arial" w:hAnsi="Arial" w:cs="Arial"/>
                <w:b/>
                <w:bCs/>
                <w:color w:val="000000" w:themeColor="text1"/>
              </w:rPr>
              <w:t>o</w:t>
            </w:r>
          </w:p>
        </w:tc>
      </w:tr>
      <w:tr w:rsidR="00594202" w14:paraId="531CF296" w14:textId="77777777" w:rsidTr="2FD37BBE">
        <w:trPr>
          <w:trHeight w:val="284"/>
        </w:trPr>
        <w:tc>
          <w:tcPr>
            <w:tcW w:w="926" w:type="dxa"/>
          </w:tcPr>
          <w:p w14:paraId="68599B04" w14:textId="7777777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1.0</w:t>
            </w:r>
          </w:p>
        </w:tc>
        <w:tc>
          <w:tcPr>
            <w:tcW w:w="1275" w:type="dxa"/>
          </w:tcPr>
          <w:p w14:paraId="509CDB3E" w14:textId="207543CA" w:rsidR="00594202" w:rsidRDefault="1BD158F0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27/11</w:t>
            </w:r>
            <w:r w:rsidR="4567C6A6" w:rsidRPr="2FD37BBE">
              <w:rPr>
                <w:rFonts w:ascii="Arial" w:eastAsia="Arial" w:hAnsi="Arial" w:cs="Arial"/>
                <w:color w:val="000000" w:themeColor="text1"/>
              </w:rPr>
              <w:t>/2023</w:t>
            </w:r>
          </w:p>
        </w:tc>
        <w:tc>
          <w:tcPr>
            <w:tcW w:w="1843" w:type="dxa"/>
          </w:tcPr>
          <w:p w14:paraId="2C93BDDB" w14:textId="7777777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V1</w:t>
            </w:r>
          </w:p>
        </w:tc>
        <w:tc>
          <w:tcPr>
            <w:tcW w:w="5453" w:type="dxa"/>
            <w:shd w:val="clear" w:color="auto" w:fill="auto"/>
          </w:tcPr>
          <w:p w14:paraId="3AE7365A" w14:textId="49B49C47" w:rsidR="00594202" w:rsidRDefault="4567C6A6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  <w:r w:rsidRPr="2FD37BBE">
              <w:rPr>
                <w:rFonts w:ascii="Arial" w:eastAsia="Arial" w:hAnsi="Arial" w:cs="Arial"/>
                <w:color w:val="000000" w:themeColor="text1"/>
              </w:rPr>
              <w:t>Criação do documento</w:t>
            </w:r>
          </w:p>
        </w:tc>
      </w:tr>
      <w:tr w:rsidR="00594202" w14:paraId="367A2845" w14:textId="77777777" w:rsidTr="2FD37BBE">
        <w:trPr>
          <w:trHeight w:val="284"/>
        </w:trPr>
        <w:tc>
          <w:tcPr>
            <w:tcW w:w="926" w:type="dxa"/>
          </w:tcPr>
          <w:p w14:paraId="189340CE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275" w:type="dxa"/>
          </w:tcPr>
          <w:p w14:paraId="6429F048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37F3E501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22A531F4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</w:tr>
      <w:tr w:rsidR="00594202" w14:paraId="14C297DF" w14:textId="77777777" w:rsidTr="2FD37BBE">
        <w:trPr>
          <w:trHeight w:val="284"/>
        </w:trPr>
        <w:tc>
          <w:tcPr>
            <w:tcW w:w="926" w:type="dxa"/>
          </w:tcPr>
          <w:p w14:paraId="0767B59D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30AEF3A5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42C5CFD7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39C34F36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</w:tr>
      <w:tr w:rsidR="00594202" w14:paraId="7FBE3909" w14:textId="77777777" w:rsidTr="2FD37BBE">
        <w:trPr>
          <w:trHeight w:val="284"/>
        </w:trPr>
        <w:tc>
          <w:tcPr>
            <w:tcW w:w="926" w:type="dxa"/>
          </w:tcPr>
          <w:p w14:paraId="084903E8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1275" w:type="dxa"/>
          </w:tcPr>
          <w:p w14:paraId="7427901A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1843" w:type="dxa"/>
          </w:tcPr>
          <w:p w14:paraId="2CD037D2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FF0000"/>
              </w:rPr>
            </w:pPr>
          </w:p>
        </w:tc>
        <w:tc>
          <w:tcPr>
            <w:tcW w:w="5453" w:type="dxa"/>
            <w:shd w:val="clear" w:color="auto" w:fill="auto"/>
          </w:tcPr>
          <w:p w14:paraId="4AFA4F3A" w14:textId="77777777" w:rsidR="00594202" w:rsidRDefault="00594202" w:rsidP="2FD37BB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</w:rPr>
            </w:pPr>
          </w:p>
        </w:tc>
      </w:tr>
    </w:tbl>
    <w:p w14:paraId="09C4EC73" w14:textId="1AB40AAF" w:rsidR="00777059" w:rsidRPr="001062B2" w:rsidRDefault="00777059" w:rsidP="2FD37BBE">
      <w:pPr>
        <w:pStyle w:val="Corpodetexto"/>
        <w:jc w:val="center"/>
        <w:rPr>
          <w:rFonts w:eastAsia="Arial"/>
          <w:color w:val="auto"/>
        </w:rPr>
      </w:pPr>
    </w:p>
    <w:p w14:paraId="78617E12" w14:textId="77777777" w:rsidR="00864575" w:rsidRPr="001062B2" w:rsidRDefault="002A6FC6" w:rsidP="2FD37BBE">
      <w:pPr>
        <w:pStyle w:val="Corpodetexto"/>
        <w:jc w:val="center"/>
        <w:rPr>
          <w:rFonts w:eastAsia="Arial"/>
          <w:color w:val="auto"/>
        </w:rPr>
      </w:pPr>
      <w:r w:rsidRPr="2FD37BBE">
        <w:rPr>
          <w:rFonts w:eastAsia="Arial"/>
          <w:color w:val="auto"/>
        </w:rPr>
        <w:br w:type="page"/>
      </w:r>
      <w:proofErr w:type="spellStart"/>
      <w:r w:rsidR="7641ADE5" w:rsidRPr="2FD37BBE">
        <w:rPr>
          <w:rFonts w:eastAsia="Arial"/>
          <w:color w:val="auto"/>
        </w:rPr>
        <w:lastRenderedPageBreak/>
        <w:t>Especificação</w:t>
      </w:r>
      <w:proofErr w:type="spellEnd"/>
      <w:r w:rsidR="7641ADE5" w:rsidRPr="2FD37BBE">
        <w:rPr>
          <w:rFonts w:eastAsia="Arial"/>
          <w:color w:val="auto"/>
        </w:rPr>
        <w:t xml:space="preserve"> dos </w:t>
      </w:r>
      <w:proofErr w:type="spellStart"/>
      <w:r w:rsidR="7641ADE5" w:rsidRPr="2FD37BBE">
        <w:rPr>
          <w:rFonts w:eastAsia="Arial"/>
          <w:color w:val="auto"/>
        </w:rPr>
        <w:t>Requisitos</w:t>
      </w:r>
      <w:proofErr w:type="spellEnd"/>
      <w:r w:rsidR="7641ADE5" w:rsidRPr="2FD37BBE">
        <w:rPr>
          <w:rFonts w:eastAsia="Arial"/>
          <w:color w:val="auto"/>
        </w:rPr>
        <w:t xml:space="preserve"> do Software</w:t>
      </w:r>
    </w:p>
    <w:p w14:paraId="7E15BD9B" w14:textId="5F14EEAD" w:rsidR="00BB6FF2" w:rsidRPr="0083283C" w:rsidRDefault="00BB6FF2" w:rsidP="2FD37BBE">
      <w:pPr>
        <w:pStyle w:val="Corpodetexto"/>
        <w:jc w:val="center"/>
        <w:rPr>
          <w:rFonts w:eastAsia="Arial"/>
          <w:color w:val="auto"/>
          <w:szCs w:val="22"/>
          <w:lang w:eastAsia="ja-JP"/>
        </w:rPr>
      </w:pPr>
      <w:r>
        <w:br/>
      </w:r>
      <w:bookmarkStart w:id="10" w:name="_Toc421009966"/>
      <w:bookmarkStart w:id="11" w:name="_Toc421013318"/>
      <w:bookmarkStart w:id="12" w:name="_Toc421098383"/>
      <w:bookmarkStart w:id="13" w:name="_Toc427049362"/>
      <w:bookmarkStart w:id="14" w:name="_Toc436373471"/>
      <w:bookmarkEnd w:id="3"/>
      <w:bookmarkEnd w:id="4"/>
      <w:bookmarkEnd w:id="5"/>
      <w:bookmarkEnd w:id="6"/>
      <w:bookmarkEnd w:id="7"/>
      <w:proofErr w:type="spellStart"/>
      <w:r w:rsidR="43321212" w:rsidRPr="2FD37BBE">
        <w:rPr>
          <w:rFonts w:eastAsia="Arial"/>
          <w:color w:val="auto"/>
          <w:szCs w:val="22"/>
          <w:lang w:eastAsia="ja-JP"/>
        </w:rPr>
        <w:t>ServiPro</w:t>
      </w:r>
      <w:proofErr w:type="spellEnd"/>
      <w:r w:rsidR="43321212" w:rsidRPr="2FD37BBE">
        <w:rPr>
          <w:rFonts w:eastAsia="Arial"/>
          <w:color w:val="auto"/>
          <w:szCs w:val="22"/>
          <w:lang w:eastAsia="ja-JP"/>
        </w:rPr>
        <w:t xml:space="preserve"> Control</w:t>
      </w:r>
    </w:p>
    <w:p w14:paraId="08CE6F91" w14:textId="77777777" w:rsidR="00864575" w:rsidRPr="00955786" w:rsidRDefault="00864575" w:rsidP="2FD37BBE">
      <w:pPr>
        <w:pStyle w:val="Corpodetexto"/>
        <w:rPr>
          <w:rFonts w:eastAsia="Arial"/>
        </w:rPr>
      </w:pPr>
    </w:p>
    <w:p w14:paraId="2D32F493" w14:textId="77777777" w:rsidR="00BB6FF2" w:rsidRPr="001062B2" w:rsidRDefault="7641ADE5" w:rsidP="2FD37BBE">
      <w:pPr>
        <w:pStyle w:val="Corpodetexto"/>
        <w:rPr>
          <w:rFonts w:eastAsia="Arial"/>
          <w:color w:val="auto"/>
        </w:rPr>
      </w:pPr>
      <w:bookmarkStart w:id="15" w:name="_Toc420929406"/>
      <w:bookmarkStart w:id="16" w:name="_Toc421099083"/>
      <w:bookmarkStart w:id="17" w:name="_Toc427048570"/>
      <w:bookmarkStart w:id="18" w:name="_Toc435526527"/>
      <w:bookmarkStart w:id="19" w:name="_Toc19368423"/>
      <w:proofErr w:type="spellStart"/>
      <w:r w:rsidRPr="2FD37BBE">
        <w:rPr>
          <w:rFonts w:eastAsia="Arial"/>
          <w:color w:val="auto"/>
        </w:rPr>
        <w:t>Sumário</w:t>
      </w:r>
      <w:bookmarkEnd w:id="15"/>
      <w:bookmarkEnd w:id="16"/>
      <w:bookmarkEnd w:id="17"/>
      <w:bookmarkEnd w:id="18"/>
      <w:bookmarkEnd w:id="19"/>
      <w:proofErr w:type="spellEnd"/>
    </w:p>
    <w:p w14:paraId="61CDCEAD" w14:textId="77777777" w:rsidR="00BB6FF2" w:rsidRPr="000208F2" w:rsidRDefault="00BB6FF2" w:rsidP="2FD37BBE">
      <w:pPr>
        <w:pStyle w:val="Corpodetexto"/>
        <w:rPr>
          <w:rFonts w:eastAsia="Arial"/>
        </w:rPr>
      </w:pPr>
    </w:p>
    <w:bookmarkStart w:id="20" w:name="_Toc436373472"/>
    <w:bookmarkEnd w:id="10"/>
    <w:bookmarkEnd w:id="11"/>
    <w:bookmarkEnd w:id="12"/>
    <w:bookmarkEnd w:id="13"/>
    <w:bookmarkEnd w:id="14"/>
    <w:p w14:paraId="63D08817" w14:textId="43D0D2D4" w:rsidR="000C1013" w:rsidRDefault="00BB6FF2" w:rsidP="2FD37BBE">
      <w:pPr>
        <w:pStyle w:val="Sumrio2"/>
        <w:tabs>
          <w:tab w:val="left" w:pos="6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 w:rsidRPr="2FD37BBE">
        <w:rPr>
          <w:b/>
          <w:bCs/>
        </w:rPr>
        <w:instrText xml:space="preserve"> TOC \o "1-5" </w:instrText>
      </w:r>
      <w:r>
        <w:fldChar w:fldCharType="separate"/>
      </w:r>
      <w:r w:rsidR="6B97E92F">
        <w:rPr>
          <w:noProof/>
        </w:rPr>
        <w:t>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 w:rsidR="6B97E92F">
        <w:rPr>
          <w:noProof/>
        </w:rPr>
        <w:t>Introdução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_Toc147690389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 w:rsidR="6B97E92F">
        <w:rPr>
          <w:noProof/>
        </w:rPr>
        <w:t>5</w:t>
      </w:r>
      <w:r w:rsidR="000C1013">
        <w:rPr>
          <w:noProof/>
        </w:rPr>
        <w:fldChar w:fldCharType="end"/>
      </w:r>
    </w:p>
    <w:p w14:paraId="5201BA43" w14:textId="493BFADB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Objetivos deste documento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753895D" w14:textId="72F3CA1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 cliente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4AC97346" w14:textId="57B17972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Escopo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D583101" w14:textId="66BA6F63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Nome do produto e de seus componentes principais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2B5CAE69" w14:textId="0E7391EC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Objetivo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1D9BAAB8" w14:textId="20D086B9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Limites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77F10DA3" w14:textId="4BD6D3FE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1.3.4.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Benefícios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_Toc147690396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5</w:t>
      </w:r>
      <w:r w:rsidR="000C1013">
        <w:rPr>
          <w:noProof/>
        </w:rPr>
        <w:fldChar w:fldCharType="end"/>
      </w:r>
    </w:p>
    <w:p w14:paraId="75A51A47" w14:textId="008A9310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Materiais de referência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_Toc147690397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59EDFD91" w14:textId="1E39CA8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1.5.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Definições e siglas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_Toc147690398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1A25938C" w14:textId="594BDD31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1.6.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Visão geral deste documento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_Toc147690399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6</w:t>
      </w:r>
      <w:r w:rsidR="000C1013">
        <w:rPr>
          <w:noProof/>
        </w:rPr>
        <w:fldChar w:fldCharType="end"/>
      </w:r>
    </w:p>
    <w:p w14:paraId="2E9A1C9B" w14:textId="3775F171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geral do produto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6948295E" w14:textId="07E888D2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Diagrama de Atividades para o Principal Processo de Negócio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067EACB" w14:textId="251E987B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Diagrama de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7DA739F2" w14:textId="008F5C0E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Identificação dos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366EEB4" w14:textId="7897F450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Regras de Negócio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6EE0378B" w14:textId="611BF639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2.5.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Requisitos Não Funcionais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2ABFCCA1" w14:textId="14BC8253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Interfaces do Usuário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_Toc147690406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1B19FD27" w14:textId="09677FD5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&lt;&lt;Nome_do_Caso_de_Uso_Cadastro&gt;&gt;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_Toc147690407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7</w:t>
      </w:r>
      <w:r w:rsidR="000C1013">
        <w:rPr>
          <w:noProof/>
        </w:rPr>
        <w:fldChar w:fldCharType="end"/>
      </w:r>
    </w:p>
    <w:p w14:paraId="4F1191A4" w14:textId="467ED86D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&lt;&lt;Nome_do_Caso_de_Uso_Transação&gt;&gt;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_Toc147690408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700D1D90" w14:textId="53292CD0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2.6.3.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Tela do Caso de Uso &lt;&lt;Nome_do_Caso_de_Uso_Relatório&gt;&gt;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_Toc147690409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4234071D" w14:textId="46115B98" w:rsidR="000C1013" w:rsidRDefault="6B97E92F" w:rsidP="2FD37BBE">
      <w:pPr>
        <w:pStyle w:val="Sumrio2"/>
        <w:tabs>
          <w:tab w:val="left" w:pos="8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dos Casos de Uso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_Toc147690410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6101A94B" w14:textId="0D2B47D5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2.7.1.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Nome_do_Caso_de_Uso_Cadastro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_Toc147690411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17C88035" w14:textId="408F90A4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2.7.2.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Nome_do_Caso_de_Uso_Transação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_Toc147690412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01EB428E" w14:textId="0F3676E8" w:rsidR="000C1013" w:rsidRDefault="6B97E92F" w:rsidP="2FD37BBE">
      <w:pPr>
        <w:pStyle w:val="Sumrio3"/>
        <w:tabs>
          <w:tab w:val="left" w:pos="12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2.7.3.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Descrição do Caso de Uso Nome_do_Caso_de_Uso_Relatório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_Toc147690413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8</w:t>
      </w:r>
      <w:r w:rsidR="000C1013">
        <w:rPr>
          <w:noProof/>
        </w:rPr>
        <w:fldChar w:fldCharType="end"/>
      </w:r>
    </w:p>
    <w:p w14:paraId="3964F822" w14:textId="6D44F93B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3.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Apêndice 1 – Roteiro para a Entrevista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_Toc147690414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9</w:t>
      </w:r>
      <w:r w:rsidR="000C1013">
        <w:rPr>
          <w:noProof/>
        </w:rPr>
        <w:fldChar w:fldCharType="end"/>
      </w:r>
    </w:p>
    <w:p w14:paraId="7190132E" w14:textId="7A3673B2" w:rsidR="000C1013" w:rsidRDefault="6B97E92F" w:rsidP="2FD37BBE">
      <w:pPr>
        <w:pStyle w:val="Sumrio1"/>
        <w:tabs>
          <w:tab w:val="left" w:pos="400"/>
          <w:tab w:val="right" w:leader="dot" w:pos="9629"/>
        </w:tabs>
        <w:rPr>
          <w:rFonts w:ascii="Arial" w:eastAsia="Arial" w:hAnsi="Arial" w:cs="Arial"/>
          <w:noProof/>
          <w:kern w:val="2"/>
          <w:sz w:val="22"/>
          <w:szCs w:val="22"/>
          <w14:ligatures w14:val="standardContextual"/>
        </w:rPr>
      </w:pPr>
      <w:r>
        <w:rPr>
          <w:noProof/>
        </w:rPr>
        <w:t>4.</w:t>
      </w:r>
      <w:r w:rsidR="000C1013"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  <w:tab/>
      </w:r>
      <w:r>
        <w:rPr>
          <w:noProof/>
        </w:rPr>
        <w:t>Apêndice 2 – Transcrição da entrevista</w:t>
      </w:r>
      <w:r w:rsidR="000C1013">
        <w:rPr>
          <w:noProof/>
        </w:rPr>
        <w:tab/>
      </w:r>
      <w:r w:rsidR="000C1013">
        <w:rPr>
          <w:noProof/>
        </w:rPr>
        <w:fldChar w:fldCharType="begin"/>
      </w:r>
      <w:r w:rsidR="000C1013">
        <w:rPr>
          <w:noProof/>
        </w:rPr>
        <w:instrText xml:space="preserve"> PAGEREF _Toc147690415 \h </w:instrText>
      </w:r>
      <w:r w:rsidR="000C1013">
        <w:rPr>
          <w:noProof/>
        </w:rPr>
      </w:r>
      <w:r w:rsidR="000C1013">
        <w:rPr>
          <w:noProof/>
        </w:rPr>
        <w:fldChar w:fldCharType="separate"/>
      </w:r>
      <w:r>
        <w:rPr>
          <w:noProof/>
        </w:rPr>
        <w:t>10</w:t>
      </w:r>
      <w:r w:rsidR="000C1013">
        <w:rPr>
          <w:noProof/>
        </w:rPr>
        <w:fldChar w:fldCharType="end"/>
      </w:r>
    </w:p>
    <w:p w14:paraId="6BB9E253" w14:textId="3F3CD2F5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r>
        <w:fldChar w:fldCharType="end"/>
      </w:r>
    </w:p>
    <w:p w14:paraId="28E8BE6E" w14:textId="77777777" w:rsidR="00BB6FF2" w:rsidRPr="000208F2" w:rsidRDefault="3C884019" w:rsidP="2FD37BBE">
      <w:pPr>
        <w:pStyle w:val="Ttulo2"/>
        <w:pageBreakBefore/>
        <w:numPr>
          <w:ilvl w:val="0"/>
          <w:numId w:val="10"/>
        </w:numPr>
        <w:rPr>
          <w:rFonts w:eastAsia="Arial" w:cs="Arial"/>
        </w:rPr>
      </w:pPr>
      <w:bookmarkStart w:id="21" w:name="_Toc451338703"/>
      <w:bookmarkStart w:id="22" w:name="_Toc453659733"/>
      <w:bookmarkStart w:id="23" w:name="_Toc147690389"/>
      <w:r w:rsidRPr="2FD37BBE">
        <w:rPr>
          <w:rFonts w:eastAsia="Arial" w:cs="Arial"/>
        </w:rPr>
        <w:lastRenderedPageBreak/>
        <w:t>Introdução</w:t>
      </w:r>
      <w:bookmarkEnd w:id="20"/>
      <w:bookmarkEnd w:id="21"/>
      <w:bookmarkEnd w:id="22"/>
      <w:bookmarkEnd w:id="23"/>
    </w:p>
    <w:p w14:paraId="303EF788" w14:textId="77777777" w:rsidR="00BB6FF2" w:rsidRPr="000208F2" w:rsidRDefault="3C884019" w:rsidP="2FD37BBE">
      <w:pPr>
        <w:pStyle w:val="Ttulo2"/>
        <w:rPr>
          <w:rFonts w:eastAsia="Arial" w:cs="Arial"/>
        </w:rPr>
      </w:pPr>
      <w:bookmarkStart w:id="24" w:name="_Toc436373473"/>
      <w:bookmarkStart w:id="25" w:name="_Toc451338704"/>
      <w:bookmarkStart w:id="26" w:name="_Toc453659734"/>
      <w:bookmarkStart w:id="27" w:name="_Toc147690390"/>
      <w:r w:rsidRPr="2FD37BBE">
        <w:rPr>
          <w:rFonts w:eastAsia="Arial" w:cs="Arial"/>
        </w:rPr>
        <w:t>Objetivos deste documento</w:t>
      </w:r>
      <w:bookmarkEnd w:id="24"/>
      <w:bookmarkEnd w:id="25"/>
      <w:bookmarkEnd w:id="26"/>
      <w:bookmarkEnd w:id="27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0208F2" w:rsidRPr="000208F2" w14:paraId="23DE523C" w14:textId="77777777" w:rsidTr="2FD37BBE">
        <w:trPr>
          <w:trHeight w:val="89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2E56223" w14:textId="4EF50A45" w:rsidR="00BB6FF2" w:rsidRPr="000208F2" w:rsidRDefault="4C9C2E9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Descrever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Pr="2FD37BBE">
              <w:rPr>
                <w:rFonts w:eastAsia="Arial"/>
                <w:color w:val="auto"/>
              </w:rPr>
              <w:t>especificar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Pr="2FD37BBE">
              <w:rPr>
                <w:rFonts w:eastAsia="Arial"/>
                <w:color w:val="auto"/>
              </w:rPr>
              <w:t>necessidades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r w:rsidR="2B030786" w:rsidRPr="2FD37BBE">
              <w:rPr>
                <w:rFonts w:eastAsia="Arial"/>
                <w:color w:val="auto"/>
              </w:rPr>
              <w:t xml:space="preserve">software de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controle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="182C6BE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182C6BEB" w:rsidRPr="2FD37BBE">
              <w:rPr>
                <w:rFonts w:eastAsia="Arial"/>
                <w:color w:val="auto"/>
              </w:rPr>
              <w:t>ordem</w:t>
            </w:r>
            <w:proofErr w:type="spellEnd"/>
            <w:r w:rsidR="182C6BE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182C6BEB" w:rsidRPr="2FD37BBE">
              <w:rPr>
                <w:rFonts w:eastAsia="Arial"/>
                <w:color w:val="auto"/>
              </w:rPr>
              <w:t>serviço</w:t>
            </w:r>
            <w:proofErr w:type="spellEnd"/>
            <w:r w:rsidR="182C6BEB" w:rsidRPr="2FD37BBE">
              <w:rPr>
                <w:rFonts w:eastAsia="Arial"/>
                <w:color w:val="auto"/>
              </w:rPr>
              <w:t>,</w:t>
            </w:r>
            <w:r w:rsidR="2B03078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ServiPro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Control, que visa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atender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="2B030786" w:rsidRPr="2FD37BBE">
              <w:rPr>
                <w:rFonts w:eastAsia="Arial"/>
                <w:color w:val="auto"/>
              </w:rPr>
              <w:t>exigências</w:t>
            </w:r>
            <w:proofErr w:type="spellEnd"/>
            <w:r w:rsidR="2B030786" w:rsidRPr="2FD37BBE">
              <w:rPr>
                <w:rFonts w:eastAsia="Arial"/>
                <w:color w:val="auto"/>
              </w:rPr>
              <w:t xml:space="preserve"> </w:t>
            </w:r>
            <w:r w:rsidR="4630F738" w:rsidRPr="2FD37BBE">
              <w:rPr>
                <w:rFonts w:eastAsia="Arial"/>
                <w:color w:val="auto"/>
              </w:rPr>
              <w:t xml:space="preserve">do </w:t>
            </w:r>
            <w:proofErr w:type="spellStart"/>
            <w:r w:rsidR="4630F738"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="4630F738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4630F738" w:rsidRPr="2FD37BBE">
              <w:rPr>
                <w:rFonts w:eastAsia="Arial"/>
                <w:color w:val="auto"/>
              </w:rPr>
              <w:t>Manutenção</w:t>
            </w:r>
            <w:proofErr w:type="spellEnd"/>
            <w:r w:rsidR="4630F738" w:rsidRPr="2FD37BBE">
              <w:rPr>
                <w:rFonts w:eastAsia="Arial"/>
                <w:color w:val="auto"/>
              </w:rPr>
              <w:t xml:space="preserve"> do Hospital </w:t>
            </w:r>
            <w:r w:rsidR="6E25382D" w:rsidRPr="2FD37BBE">
              <w:rPr>
                <w:rFonts w:eastAsia="Arial"/>
                <w:color w:val="auto"/>
              </w:rPr>
              <w:t>Franco.</w:t>
            </w:r>
          </w:p>
        </w:tc>
      </w:tr>
    </w:tbl>
    <w:p w14:paraId="07547A01" w14:textId="77777777" w:rsidR="00BB6FF2" w:rsidRPr="000208F2" w:rsidRDefault="00BB6FF2" w:rsidP="2FD37BBE">
      <w:pPr>
        <w:pStyle w:val="Corpodetexto"/>
        <w:rPr>
          <w:rFonts w:eastAsia="Arial"/>
        </w:rPr>
      </w:pPr>
      <w:bookmarkStart w:id="28" w:name="_Toc436373474"/>
      <w:bookmarkStart w:id="29" w:name="_Toc451338705"/>
      <w:bookmarkStart w:id="30" w:name="_Toc453659735"/>
    </w:p>
    <w:p w14:paraId="3BA73B38" w14:textId="77777777" w:rsidR="00260834" w:rsidRPr="000208F2" w:rsidRDefault="3C884019" w:rsidP="2FD37BBE">
      <w:pPr>
        <w:pStyle w:val="Ttulo2"/>
        <w:keepNext w:val="0"/>
        <w:rPr>
          <w:rFonts w:eastAsia="Arial" w:cs="Arial"/>
        </w:rPr>
      </w:pPr>
      <w:bookmarkStart w:id="31" w:name="_Toc22158932"/>
      <w:bookmarkStart w:id="32" w:name="_Toc147690391"/>
      <w:r w:rsidRPr="2FD37BBE">
        <w:rPr>
          <w:rFonts w:eastAsia="Arial" w:cs="Arial"/>
        </w:rPr>
        <w:t>Identificação do cliente</w:t>
      </w:r>
      <w:bookmarkEnd w:id="31"/>
      <w:bookmarkEnd w:id="32"/>
    </w:p>
    <w:p w14:paraId="5043CB0F" w14:textId="77777777" w:rsidR="00260834" w:rsidRPr="000208F2" w:rsidRDefault="00260834" w:rsidP="2FD37BBE">
      <w:pPr>
        <w:rPr>
          <w:rFonts w:ascii="Arial" w:eastAsia="Arial" w:hAnsi="Arial" w:cs="Arial"/>
          <w:b/>
          <w:bCs/>
        </w:rPr>
      </w:pP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2552"/>
        <w:gridCol w:w="5953"/>
      </w:tblGrid>
      <w:tr w:rsidR="000208F2" w:rsidRPr="000208F2" w14:paraId="08313599" w14:textId="77777777" w:rsidTr="2FD37BBE">
        <w:tc>
          <w:tcPr>
            <w:tcW w:w="3794" w:type="dxa"/>
            <w:gridSpan w:val="2"/>
            <w:shd w:val="clear" w:color="auto" w:fill="auto"/>
          </w:tcPr>
          <w:p w14:paraId="4E68D12E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Razão Social</w:t>
            </w:r>
            <w:r w:rsidR="2E4EF1A8" w:rsidRPr="2FD37BBE">
              <w:rPr>
                <w:rFonts w:ascii="Arial" w:eastAsia="Arial" w:hAnsi="Arial" w:cs="Arial"/>
                <w:sz w:val="24"/>
                <w:szCs w:val="24"/>
              </w:rPr>
              <w:t xml:space="preserve"> (somente se for pessoa jurídica)</w:t>
            </w:r>
          </w:p>
        </w:tc>
        <w:tc>
          <w:tcPr>
            <w:tcW w:w="5953" w:type="dxa"/>
            <w:shd w:val="clear" w:color="auto" w:fill="auto"/>
          </w:tcPr>
          <w:p w14:paraId="07459315" w14:textId="77777777" w:rsidR="00260834" w:rsidRPr="000208F2" w:rsidRDefault="00260834" w:rsidP="2FD37BBE">
            <w:pPr>
              <w:rPr>
                <w:rFonts w:ascii="Arial" w:eastAsia="Arial" w:hAnsi="Arial" w:cs="Arial"/>
              </w:rPr>
            </w:pPr>
          </w:p>
        </w:tc>
      </w:tr>
      <w:tr w:rsidR="000208F2" w:rsidRPr="000208F2" w14:paraId="1D330615" w14:textId="77777777" w:rsidTr="2FD37BBE">
        <w:tc>
          <w:tcPr>
            <w:tcW w:w="1242" w:type="dxa"/>
            <w:vMerge w:val="restart"/>
            <w:shd w:val="clear" w:color="auto" w:fill="auto"/>
            <w:vAlign w:val="center"/>
          </w:tcPr>
          <w:p w14:paraId="52015860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Pessoa de contato</w:t>
            </w:r>
          </w:p>
        </w:tc>
        <w:tc>
          <w:tcPr>
            <w:tcW w:w="2552" w:type="dxa"/>
            <w:shd w:val="clear" w:color="auto" w:fill="auto"/>
          </w:tcPr>
          <w:p w14:paraId="1E609B84" w14:textId="77777777" w:rsidR="00260834" w:rsidRPr="000208F2" w:rsidRDefault="626C4809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Nome</w:t>
            </w:r>
          </w:p>
        </w:tc>
        <w:tc>
          <w:tcPr>
            <w:tcW w:w="5953" w:type="dxa"/>
            <w:shd w:val="clear" w:color="auto" w:fill="auto"/>
          </w:tcPr>
          <w:p w14:paraId="6DFB9E20" w14:textId="10155FD5" w:rsidR="00260834" w:rsidRPr="000208F2" w:rsidRDefault="3A2ECA13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 William Ribeiro</w:t>
            </w:r>
          </w:p>
        </w:tc>
      </w:tr>
      <w:tr w:rsidR="000208F2" w:rsidRPr="000208F2" w14:paraId="310EB7CC" w14:textId="77777777" w:rsidTr="2FD37BBE">
        <w:tc>
          <w:tcPr>
            <w:tcW w:w="1242" w:type="dxa"/>
            <w:vMerge/>
          </w:tcPr>
          <w:p w14:paraId="70DF9E56" w14:textId="77777777" w:rsidR="000734D1" w:rsidRPr="000208F2" w:rsidRDefault="000734D1" w:rsidP="00E905E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587E9AD3" w14:textId="77777777" w:rsidR="000734D1" w:rsidRPr="000208F2" w:rsidRDefault="5C99D362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Função</w:t>
            </w:r>
          </w:p>
        </w:tc>
        <w:tc>
          <w:tcPr>
            <w:tcW w:w="5953" w:type="dxa"/>
            <w:shd w:val="clear" w:color="auto" w:fill="auto"/>
          </w:tcPr>
          <w:p w14:paraId="44E871BC" w14:textId="7B4D0B6E" w:rsidR="000734D1" w:rsidRPr="000208F2" w:rsidRDefault="2B7D550C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Supervisor da Manutenção</w:t>
            </w:r>
          </w:p>
        </w:tc>
      </w:tr>
      <w:tr w:rsidR="000208F2" w:rsidRPr="000208F2" w14:paraId="70AFA7CC" w14:textId="77777777" w:rsidTr="2FD37BBE">
        <w:tc>
          <w:tcPr>
            <w:tcW w:w="1242" w:type="dxa"/>
            <w:vMerge/>
          </w:tcPr>
          <w:p w14:paraId="144A5D23" w14:textId="77777777" w:rsidR="000734D1" w:rsidRPr="000208F2" w:rsidRDefault="000734D1" w:rsidP="00E905E8">
            <w:pPr>
              <w:rPr>
                <w:sz w:val="24"/>
                <w:szCs w:val="24"/>
              </w:rPr>
            </w:pPr>
          </w:p>
        </w:tc>
        <w:tc>
          <w:tcPr>
            <w:tcW w:w="2552" w:type="dxa"/>
            <w:shd w:val="clear" w:color="auto" w:fill="auto"/>
          </w:tcPr>
          <w:p w14:paraId="2F38949E" w14:textId="77777777" w:rsidR="000734D1" w:rsidRPr="000208F2" w:rsidRDefault="5C99D362" w:rsidP="2FD37BBE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2FD37BBE">
              <w:rPr>
                <w:rFonts w:ascii="Arial" w:eastAsia="Arial" w:hAnsi="Arial" w:cs="Arial"/>
                <w:sz w:val="24"/>
                <w:szCs w:val="24"/>
              </w:rPr>
              <w:t>Departamento</w:t>
            </w:r>
            <w:r w:rsidR="2E4EF1A8" w:rsidRPr="2FD37BBE">
              <w:rPr>
                <w:rFonts w:ascii="Arial" w:eastAsia="Arial" w:hAnsi="Arial" w:cs="Arial"/>
                <w:sz w:val="24"/>
                <w:szCs w:val="24"/>
              </w:rPr>
              <w:t xml:space="preserve"> (somente se for pessoa jurídica)</w:t>
            </w:r>
          </w:p>
        </w:tc>
        <w:tc>
          <w:tcPr>
            <w:tcW w:w="5953" w:type="dxa"/>
            <w:shd w:val="clear" w:color="auto" w:fill="auto"/>
          </w:tcPr>
          <w:p w14:paraId="738610EB" w14:textId="70537745" w:rsidR="000734D1" w:rsidRPr="000208F2" w:rsidRDefault="5213B079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N/A</w:t>
            </w:r>
          </w:p>
        </w:tc>
      </w:tr>
    </w:tbl>
    <w:p w14:paraId="5630AD66" w14:textId="77777777" w:rsidR="00260834" w:rsidRPr="000208F2" w:rsidRDefault="00260834" w:rsidP="2FD37BBE">
      <w:pPr>
        <w:pStyle w:val="Corpodetexto"/>
        <w:rPr>
          <w:rFonts w:eastAsia="Arial"/>
        </w:rPr>
      </w:pPr>
    </w:p>
    <w:p w14:paraId="63054D5A" w14:textId="77777777" w:rsidR="00BB6FF2" w:rsidRPr="000208F2" w:rsidRDefault="3C884019" w:rsidP="2FD37BBE">
      <w:pPr>
        <w:pStyle w:val="Ttulo2"/>
        <w:keepNext w:val="0"/>
        <w:rPr>
          <w:rFonts w:eastAsia="Arial" w:cs="Arial"/>
        </w:rPr>
      </w:pPr>
      <w:bookmarkStart w:id="33" w:name="_Toc147690392"/>
      <w:r w:rsidRPr="2FD37BBE">
        <w:rPr>
          <w:rFonts w:eastAsia="Arial" w:cs="Arial"/>
        </w:rPr>
        <w:t>Escopo do produto</w:t>
      </w:r>
      <w:bookmarkEnd w:id="28"/>
      <w:bookmarkEnd w:id="29"/>
      <w:bookmarkEnd w:id="30"/>
      <w:bookmarkEnd w:id="33"/>
    </w:p>
    <w:p w14:paraId="4F3675B8" w14:textId="77777777" w:rsidR="00BB6FF2" w:rsidRPr="000208F2" w:rsidRDefault="3C884019" w:rsidP="2FD37BBE">
      <w:pPr>
        <w:pStyle w:val="Ttulo3"/>
        <w:keepNext w:val="0"/>
        <w:rPr>
          <w:rFonts w:ascii="Arial" w:eastAsia="Arial" w:hAnsi="Arial" w:cs="Arial"/>
        </w:rPr>
      </w:pPr>
      <w:bookmarkStart w:id="34" w:name="_Toc436373475"/>
      <w:bookmarkStart w:id="35" w:name="_Toc451338706"/>
      <w:bookmarkStart w:id="36" w:name="_Toc147690393"/>
      <w:r w:rsidRPr="2FD37BBE">
        <w:rPr>
          <w:rFonts w:ascii="Arial" w:eastAsia="Arial" w:hAnsi="Arial" w:cs="Arial"/>
        </w:rPr>
        <w:t>Nome do produto e de seus componentes principais</w:t>
      </w:r>
      <w:bookmarkEnd w:id="34"/>
      <w:bookmarkEnd w:id="35"/>
      <w:bookmarkEnd w:id="36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955786" w:rsidRPr="00955786" w14:paraId="61829076" w14:textId="77777777" w:rsidTr="2FD37BBE">
        <w:trPr>
          <w:trHeight w:val="50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A226A1" w14:textId="67A512C4" w:rsidR="00BB6FF2" w:rsidRPr="00955786" w:rsidRDefault="64C943E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ServiPro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Control</w:t>
            </w:r>
          </w:p>
        </w:tc>
      </w:tr>
    </w:tbl>
    <w:p w14:paraId="17AD93B2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bookmarkStart w:id="37" w:name="_Toc436373476"/>
    </w:p>
    <w:p w14:paraId="567F110B" w14:textId="77777777" w:rsidR="00BB6FF2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38" w:name="_Toc451338707"/>
      <w:bookmarkStart w:id="39" w:name="_Toc147690394"/>
      <w:r w:rsidRPr="2FD37BBE">
        <w:rPr>
          <w:rFonts w:ascii="Arial" w:eastAsia="Arial" w:hAnsi="Arial" w:cs="Arial"/>
        </w:rPr>
        <w:t xml:space="preserve">Objetivo do </w:t>
      </w:r>
      <w:bookmarkEnd w:id="37"/>
      <w:bookmarkEnd w:id="38"/>
      <w:r w:rsidRPr="2FD37BBE">
        <w:rPr>
          <w:rFonts w:ascii="Arial" w:eastAsia="Arial" w:hAnsi="Arial" w:cs="Arial"/>
        </w:rPr>
        <w:t>produto</w:t>
      </w:r>
      <w:bookmarkEnd w:id="39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955786" w:rsidRPr="00955786" w14:paraId="0DE4B5B7" w14:textId="77777777" w:rsidTr="2FD37BBE">
        <w:trPr>
          <w:trHeight w:val="537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204FF1" w14:textId="23FED322" w:rsidR="00BB6FF2" w:rsidRPr="00955786" w:rsidRDefault="36662EC3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produto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tem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como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objetivo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auxiliar no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gestão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</w:t>
            </w:r>
            <w:r w:rsidR="4502D49B" w:rsidRPr="2FD37BBE">
              <w:rPr>
                <w:rFonts w:eastAsia="Arial"/>
                <w:color w:val="auto"/>
                <w:szCs w:val="22"/>
              </w:rPr>
              <w:t>as</w:t>
            </w:r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0D257852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0D257852" w:rsidRPr="2FD37BBE">
              <w:rPr>
                <w:rFonts w:eastAsia="Arial"/>
                <w:color w:val="auto"/>
                <w:szCs w:val="22"/>
              </w:rPr>
              <w:t xml:space="preserve"> (OS)</w:t>
            </w:r>
            <w:r w:rsidR="695A2F24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78684CAB" w:rsidRPr="2FD37BBE">
              <w:rPr>
                <w:rFonts w:eastAsia="Arial"/>
                <w:color w:val="auto"/>
                <w:szCs w:val="22"/>
              </w:rPr>
              <w:t>realizadas</w:t>
            </w:r>
            <w:proofErr w:type="spellEnd"/>
            <w:r w:rsidR="78684CA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78684CAB" w:rsidRPr="2FD37BBE">
              <w:rPr>
                <w:rFonts w:eastAsia="Arial"/>
                <w:color w:val="auto"/>
                <w:szCs w:val="22"/>
              </w:rPr>
              <w:t>em</w:t>
            </w:r>
            <w:proofErr w:type="spellEnd"/>
            <w:r w:rsidR="78684CAB" w:rsidRPr="2FD37BBE">
              <w:rPr>
                <w:rFonts w:eastAsia="Arial"/>
                <w:color w:val="auto"/>
                <w:szCs w:val="22"/>
              </w:rPr>
              <w:t xml:space="preserve"> um</w:t>
            </w:r>
            <w:r w:rsidR="695A2F24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443CFC4E" w:rsidRPr="2FD37BBE">
              <w:rPr>
                <w:rFonts w:eastAsia="Arial"/>
                <w:color w:val="auto"/>
                <w:szCs w:val="22"/>
              </w:rPr>
              <w:t>h</w:t>
            </w:r>
            <w:r w:rsidR="695A2F24" w:rsidRPr="2FD37BBE">
              <w:rPr>
                <w:rFonts w:eastAsia="Arial"/>
                <w:color w:val="auto"/>
                <w:szCs w:val="22"/>
              </w:rPr>
              <w:t>ospital.</w:t>
            </w:r>
            <w:r w:rsidR="1B7B0DD1" w:rsidRPr="2FD37BBE">
              <w:rPr>
                <w:rFonts w:eastAsia="Arial"/>
                <w:color w:val="auto"/>
                <w:szCs w:val="22"/>
              </w:rPr>
              <w:t xml:space="preserve"> Ele </w:t>
            </w:r>
            <w:proofErr w:type="spellStart"/>
            <w:r w:rsidR="1B7B0DD1" w:rsidRPr="2FD37BBE">
              <w:rPr>
                <w:rFonts w:eastAsia="Arial"/>
                <w:color w:val="auto"/>
                <w:szCs w:val="22"/>
              </w:rPr>
              <w:t>proporciona</w:t>
            </w:r>
            <w:proofErr w:type="spellEnd"/>
            <w:r w:rsidR="1B7B0DD1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B7B0DD1" w:rsidRPr="2FD37BBE">
              <w:rPr>
                <w:rFonts w:eastAsia="Arial"/>
                <w:color w:val="auto"/>
                <w:szCs w:val="22"/>
              </w:rPr>
              <w:t>automação</w:t>
            </w:r>
            <w:proofErr w:type="spellEnd"/>
            <w:r w:rsidR="1B7B0DD1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0F9495ED" w:rsidRPr="2FD37BBE">
              <w:rPr>
                <w:rFonts w:eastAsia="Arial"/>
                <w:color w:val="auto"/>
                <w:szCs w:val="22"/>
              </w:rPr>
              <w:t xml:space="preserve">e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autonomia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à equipe de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Manutenção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do hospital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ao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fornecer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total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9495ED" w:rsidRPr="2FD37BBE">
              <w:rPr>
                <w:rFonts w:eastAsia="Arial"/>
                <w:color w:val="auto"/>
                <w:szCs w:val="22"/>
              </w:rPr>
              <w:t>sobre</w:t>
            </w:r>
            <w:proofErr w:type="spellEnd"/>
            <w:r w:rsidR="0F9495ED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cham</w:t>
            </w:r>
            <w:r w:rsidR="13373472" w:rsidRPr="2FD37BBE">
              <w:rPr>
                <w:rFonts w:eastAsia="Arial"/>
                <w:color w:val="auto"/>
                <w:szCs w:val="22"/>
              </w:rPr>
              <w:t>a</w:t>
            </w:r>
            <w:r w:rsidR="11BDDDF9" w:rsidRPr="2FD37BBE">
              <w:rPr>
                <w:rFonts w:eastAsia="Arial"/>
                <w:color w:val="auto"/>
                <w:szCs w:val="22"/>
              </w:rPr>
              <w:t>dos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abertos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permitindo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o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gerenciamento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todas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as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etapas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</w:t>
            </w:r>
            <w:r w:rsidR="2CA4953A" w:rsidRPr="2FD37BBE">
              <w:rPr>
                <w:rFonts w:eastAsia="Arial"/>
                <w:color w:val="auto"/>
                <w:szCs w:val="22"/>
              </w:rPr>
              <w:t>d</w:t>
            </w:r>
            <w:r w:rsidR="11BDDDF9" w:rsidRPr="2FD37BBE">
              <w:rPr>
                <w:rFonts w:eastAsia="Arial"/>
                <w:color w:val="auto"/>
                <w:szCs w:val="22"/>
              </w:rPr>
              <w:t xml:space="preserve">o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processo</w:t>
            </w:r>
            <w:proofErr w:type="spellEnd"/>
            <w:r w:rsidR="11BDDDF9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11BDDDF9" w:rsidRPr="2FD37BBE">
              <w:rPr>
                <w:rFonts w:eastAsia="Arial"/>
                <w:color w:val="auto"/>
                <w:szCs w:val="22"/>
              </w:rPr>
              <w:t>execução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da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ordem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aberta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por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cada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0FF4FCA5" w:rsidRPr="2FD37BBE">
              <w:rPr>
                <w:rFonts w:eastAsia="Arial"/>
                <w:color w:val="auto"/>
                <w:szCs w:val="22"/>
              </w:rPr>
              <w:t>departamento</w:t>
            </w:r>
            <w:proofErr w:type="spellEnd"/>
            <w:r w:rsidR="0FF4FCA5" w:rsidRPr="2FD37BBE">
              <w:rPr>
                <w:rFonts w:eastAsia="Arial"/>
                <w:color w:val="auto"/>
                <w:szCs w:val="22"/>
              </w:rPr>
              <w:t xml:space="preserve"> do hospital.</w:t>
            </w:r>
            <w:r w:rsidR="5B3E36CB" w:rsidRPr="2FD37BBE">
              <w:rPr>
                <w:rFonts w:eastAsia="Arial"/>
                <w:color w:val="auto"/>
                <w:szCs w:val="22"/>
              </w:rPr>
              <w:t xml:space="preserve"> Esses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benefícios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combinados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contribuem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para um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gerenciamento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mais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eficaz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das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resultando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em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um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ambiente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hospitalar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mais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organizado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seguro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 xml:space="preserve"> e </w:t>
            </w:r>
            <w:proofErr w:type="spellStart"/>
            <w:r w:rsidR="5B3E36CB" w:rsidRPr="2FD37BBE">
              <w:rPr>
                <w:rFonts w:eastAsia="Arial"/>
                <w:color w:val="auto"/>
                <w:szCs w:val="22"/>
              </w:rPr>
              <w:t>eficiente</w:t>
            </w:r>
            <w:proofErr w:type="spellEnd"/>
            <w:r w:rsidR="5B3E36CB" w:rsidRPr="2FD37BBE">
              <w:rPr>
                <w:rFonts w:eastAsia="Arial"/>
                <w:color w:val="auto"/>
                <w:szCs w:val="22"/>
              </w:rPr>
              <w:t>.</w:t>
            </w:r>
          </w:p>
        </w:tc>
      </w:tr>
    </w:tbl>
    <w:p w14:paraId="2DBF0D7D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  <w:bookmarkStart w:id="40" w:name="_Toc436373477"/>
    </w:p>
    <w:p w14:paraId="447D20BD" w14:textId="77777777" w:rsidR="00BB6FF2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41" w:name="_Toc451338708"/>
      <w:bookmarkStart w:id="42" w:name="_Toc147690395"/>
      <w:r w:rsidRPr="2FD37BBE">
        <w:rPr>
          <w:rFonts w:ascii="Arial" w:eastAsia="Arial" w:hAnsi="Arial" w:cs="Arial"/>
        </w:rPr>
        <w:t>Limites do produto</w:t>
      </w:r>
      <w:bookmarkEnd w:id="40"/>
      <w:bookmarkEnd w:id="41"/>
      <w:bookmarkEnd w:id="4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29"/>
      </w:tblGrid>
      <w:tr w:rsidR="00955786" w:rsidRPr="00955786" w14:paraId="6B62F1B3" w14:textId="77777777" w:rsidTr="2FD37BBE">
        <w:trPr>
          <w:trHeight w:val="300"/>
        </w:trPr>
        <w:tc>
          <w:tcPr>
            <w:tcW w:w="9779" w:type="dxa"/>
            <w:shd w:val="clear" w:color="auto" w:fill="auto"/>
          </w:tcPr>
          <w:p w14:paraId="02F2C34E" w14:textId="4EA044DF" w:rsidR="000734D1" w:rsidRPr="00955786" w:rsidRDefault="48BA4E76" w:rsidP="2FD37BBE">
            <w:pPr>
              <w:pStyle w:val="Numerada"/>
              <w:ind w:left="-360"/>
              <w:rPr>
                <w:rFonts w:eastAsia="Arial"/>
              </w:rPr>
            </w:pPr>
            <w:r w:rsidRPr="2FD37BBE">
              <w:rPr>
                <w:rFonts w:eastAsia="Arial"/>
              </w:rPr>
              <w:t xml:space="preserve">O software </w:t>
            </w:r>
            <w:proofErr w:type="spellStart"/>
            <w:r w:rsidRPr="2FD37BBE">
              <w:rPr>
                <w:rFonts w:eastAsia="Arial"/>
              </w:rPr>
              <w:t>não</w:t>
            </w:r>
            <w:proofErr w:type="spellEnd"/>
            <w:r w:rsidRPr="2FD37BBE">
              <w:rPr>
                <w:rFonts w:eastAsia="Arial"/>
              </w:rPr>
              <w:t xml:space="preserve"> é </w:t>
            </w:r>
            <w:proofErr w:type="spellStart"/>
            <w:r w:rsidRPr="2FD37BBE">
              <w:rPr>
                <w:rFonts w:eastAsia="Arial"/>
              </w:rPr>
              <w:t>capaz</w:t>
            </w:r>
            <w:proofErr w:type="spellEnd"/>
            <w:r w:rsidRPr="2FD37BBE">
              <w:rPr>
                <w:rFonts w:eastAsia="Arial"/>
              </w:rPr>
              <w:t xml:space="preserve"> de </w:t>
            </w:r>
            <w:proofErr w:type="spellStart"/>
            <w:r w:rsidRPr="2FD37BBE">
              <w:rPr>
                <w:rFonts w:eastAsia="Arial"/>
              </w:rPr>
              <w:t>funcionar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corretamente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sem</w:t>
            </w:r>
            <w:proofErr w:type="spellEnd"/>
            <w:r w:rsidRPr="2FD37BBE">
              <w:rPr>
                <w:rFonts w:eastAsia="Arial"/>
              </w:rPr>
              <w:t xml:space="preserve"> </w:t>
            </w:r>
            <w:proofErr w:type="spellStart"/>
            <w:r w:rsidRPr="2FD37BBE">
              <w:rPr>
                <w:rFonts w:eastAsia="Arial"/>
              </w:rPr>
              <w:t>conectividade</w:t>
            </w:r>
            <w:proofErr w:type="spellEnd"/>
            <w:r w:rsidRPr="2FD37BBE">
              <w:rPr>
                <w:rFonts w:eastAsia="Arial"/>
              </w:rPr>
              <w:t xml:space="preserve"> com a rede.</w:t>
            </w:r>
          </w:p>
        </w:tc>
      </w:tr>
      <w:tr w:rsidR="2FD37BBE" w14:paraId="3EA575B5" w14:textId="77777777" w:rsidTr="2FD37BBE">
        <w:trPr>
          <w:trHeight w:val="300"/>
        </w:trPr>
        <w:tc>
          <w:tcPr>
            <w:tcW w:w="9629" w:type="dxa"/>
            <w:shd w:val="clear" w:color="auto" w:fill="auto"/>
          </w:tcPr>
          <w:p w14:paraId="51BF37E4" w14:textId="7DF036F9" w:rsidR="0FAAC6B1" w:rsidRDefault="0FAAC6B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backup e a </w:t>
            </w:r>
            <w:proofErr w:type="spellStart"/>
            <w:r w:rsidRPr="2FD37BBE">
              <w:rPr>
                <w:rFonts w:eastAsia="Arial"/>
                <w:color w:val="auto"/>
              </w:rPr>
              <w:t>recuperação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das bases de dados do </w:t>
            </w:r>
            <w:proofErr w:type="spellStart"/>
            <w:r w:rsidRPr="2FD37BBE">
              <w:rPr>
                <w:rFonts w:eastAsia="Arial"/>
                <w:color w:val="auto"/>
              </w:rPr>
              <w:t>sistema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ficam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cargo da </w:t>
            </w:r>
            <w:proofErr w:type="spellStart"/>
            <w:r w:rsidRPr="2FD37BBE">
              <w:rPr>
                <w:rFonts w:eastAsia="Arial"/>
                <w:color w:val="auto"/>
              </w:rPr>
              <w:t>administração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dados e </w:t>
            </w:r>
            <w:proofErr w:type="spellStart"/>
            <w:r w:rsidRPr="2FD37BBE">
              <w:rPr>
                <w:rFonts w:eastAsia="Arial"/>
                <w:color w:val="auto"/>
              </w:rPr>
              <w:t>não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serão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providas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pelo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6ABEDC5" w:rsidRPr="2FD37BBE">
              <w:rPr>
                <w:rFonts w:eastAsia="Arial"/>
                <w:color w:val="auto"/>
              </w:rPr>
              <w:t>ServiPro</w:t>
            </w:r>
            <w:proofErr w:type="spellEnd"/>
            <w:r w:rsidR="76ABEDC5" w:rsidRPr="2FD37BBE">
              <w:rPr>
                <w:rFonts w:eastAsia="Arial"/>
                <w:color w:val="auto"/>
              </w:rPr>
              <w:t xml:space="preserve"> Co</w:t>
            </w:r>
            <w:r w:rsidR="76ABEDC5" w:rsidRPr="2FD37BBE">
              <w:rPr>
                <w:rFonts w:eastAsia="Arial"/>
                <w:color w:val="000000" w:themeColor="text1"/>
              </w:rPr>
              <w:t>ntrol</w:t>
            </w:r>
            <w:r w:rsidRPr="2FD37BBE">
              <w:rPr>
                <w:rFonts w:eastAsia="Arial"/>
                <w:color w:val="000000" w:themeColor="text1"/>
              </w:rPr>
              <w:t>.</w:t>
            </w:r>
          </w:p>
        </w:tc>
      </w:tr>
    </w:tbl>
    <w:p w14:paraId="680A4E5D" w14:textId="77777777" w:rsidR="00705B92" w:rsidRPr="000208F2" w:rsidRDefault="00705B92" w:rsidP="2FD37BBE">
      <w:pPr>
        <w:pStyle w:val="Numerada"/>
        <w:rPr>
          <w:rFonts w:eastAsia="Arial"/>
        </w:rPr>
      </w:pPr>
    </w:p>
    <w:p w14:paraId="12FEFF37" w14:textId="77777777" w:rsidR="00DA7FBB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43" w:name="_Toc451338709"/>
      <w:bookmarkStart w:id="44" w:name="_Toc22021754"/>
      <w:bookmarkStart w:id="45" w:name="_Toc147690396"/>
      <w:bookmarkStart w:id="46" w:name="_Toc436373478"/>
      <w:r w:rsidRPr="2FD37BBE">
        <w:rPr>
          <w:rFonts w:ascii="Arial" w:eastAsia="Arial" w:hAnsi="Arial" w:cs="Arial"/>
        </w:rPr>
        <w:lastRenderedPageBreak/>
        <w:t>Benefícios do produto</w:t>
      </w:r>
      <w:bookmarkEnd w:id="43"/>
      <w:bookmarkEnd w:id="44"/>
      <w:bookmarkEnd w:id="45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8626"/>
      </w:tblGrid>
      <w:tr w:rsidR="001062B2" w:rsidRPr="001062B2" w14:paraId="4E5CEA0A" w14:textId="77777777" w:rsidTr="2FD37BBE">
        <w:tc>
          <w:tcPr>
            <w:tcW w:w="1225" w:type="dxa"/>
            <w:vAlign w:val="center"/>
          </w:tcPr>
          <w:p w14:paraId="6D317E94" w14:textId="77777777" w:rsidR="007224CD" w:rsidRPr="001062B2" w:rsidRDefault="55C07334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8626" w:type="dxa"/>
            <w:vAlign w:val="center"/>
          </w:tcPr>
          <w:p w14:paraId="601EC0B6" w14:textId="77777777" w:rsidR="007224CD" w:rsidRPr="001062B2" w:rsidRDefault="55C07334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Benefício</w:t>
            </w:r>
            <w:proofErr w:type="spellEnd"/>
          </w:p>
        </w:tc>
      </w:tr>
      <w:tr w:rsidR="001062B2" w:rsidRPr="001062B2" w14:paraId="649841BE" w14:textId="77777777" w:rsidTr="2FD37BBE">
        <w:tc>
          <w:tcPr>
            <w:tcW w:w="1225" w:type="dxa"/>
            <w:vAlign w:val="center"/>
          </w:tcPr>
          <w:p w14:paraId="56B20A0C" w14:textId="4233E9CD" w:rsidR="007224CD" w:rsidRPr="001062B2" w:rsidRDefault="1E14AAB8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1</w:t>
            </w:r>
          </w:p>
        </w:tc>
        <w:tc>
          <w:tcPr>
            <w:tcW w:w="8626" w:type="dxa"/>
            <w:vAlign w:val="center"/>
          </w:tcPr>
          <w:p w14:paraId="19219836" w14:textId="18DF8C17" w:rsidR="007224CD" w:rsidRPr="001062B2" w:rsidRDefault="6F46E1AF" w:rsidP="2FD37BBE">
            <w:pPr>
              <w:pStyle w:val="Tabela"/>
              <w:rPr>
                <w:rFonts w:eastAsia="Arial"/>
                <w:color w:val="auto"/>
                <w:szCs w:val="22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O software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permite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gramStart"/>
            <w:r w:rsidRPr="2FD37BBE">
              <w:rPr>
                <w:rFonts w:eastAsia="Arial"/>
                <w:color w:val="auto"/>
                <w:szCs w:val="22"/>
              </w:rPr>
              <w:t>a</w:t>
            </w:r>
            <w:proofErr w:type="gram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automação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eficiente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todas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as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etapas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processo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execução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eliminando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tarefas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manuais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controle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propensas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erros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>.</w:t>
            </w:r>
          </w:p>
        </w:tc>
      </w:tr>
      <w:tr w:rsidR="007224CD" w:rsidRPr="001062B2" w14:paraId="18F999B5" w14:textId="77777777" w:rsidTr="2FD37BBE">
        <w:tc>
          <w:tcPr>
            <w:tcW w:w="1225" w:type="dxa"/>
            <w:vAlign w:val="center"/>
          </w:tcPr>
          <w:p w14:paraId="7144751B" w14:textId="40906DDD" w:rsidR="007224CD" w:rsidRPr="001062B2" w:rsidRDefault="3C330022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2</w:t>
            </w:r>
          </w:p>
        </w:tc>
        <w:tc>
          <w:tcPr>
            <w:tcW w:w="8626" w:type="dxa"/>
            <w:vAlign w:val="center"/>
          </w:tcPr>
          <w:p w14:paraId="296FEF7D" w14:textId="68733BBE" w:rsidR="007224CD" w:rsidRPr="001062B2" w:rsidRDefault="13C47B5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 software proporciona um controle centralizado sobre todos os chamados abertos, oferecendo transparência total no status de cada ordem de serviço, o que facilita a supervisão e o acompanhamento</w:t>
            </w:r>
            <w:r w:rsidR="70F7D508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em tempo real pela equipe de Manutenção</w:t>
            </w:r>
            <w:r w:rsidR="5B57DE7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e os solicitantes</w:t>
            </w:r>
          </w:p>
        </w:tc>
      </w:tr>
      <w:tr w:rsidR="007224CD" w:rsidRPr="001062B2" w14:paraId="2B3D4F80" w14:textId="77777777" w:rsidTr="2FD37BBE">
        <w:tc>
          <w:tcPr>
            <w:tcW w:w="1225" w:type="dxa"/>
            <w:vAlign w:val="center"/>
          </w:tcPr>
          <w:p w14:paraId="6AF8F60D" w14:textId="7637277B" w:rsidR="007224CD" w:rsidRPr="001062B2" w:rsidRDefault="5DA08D40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3</w:t>
            </w:r>
          </w:p>
        </w:tc>
        <w:tc>
          <w:tcPr>
            <w:tcW w:w="8626" w:type="dxa"/>
            <w:vAlign w:val="center"/>
          </w:tcPr>
          <w:p w14:paraId="7194DBDC" w14:textId="1BA9BB7E" w:rsidR="007224CD" w:rsidRPr="001062B2" w:rsidRDefault="018179AB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Aumento na eficiência e no lançamento das OS no sistema.</w:t>
            </w:r>
          </w:p>
        </w:tc>
      </w:tr>
      <w:tr w:rsidR="2FD37BBE" w14:paraId="3D96960A" w14:textId="77777777" w:rsidTr="2FD37BBE">
        <w:trPr>
          <w:trHeight w:val="300"/>
        </w:trPr>
        <w:tc>
          <w:tcPr>
            <w:tcW w:w="1225" w:type="dxa"/>
            <w:vAlign w:val="center"/>
          </w:tcPr>
          <w:p w14:paraId="5402EACE" w14:textId="5C29DBA4" w:rsidR="793FF013" w:rsidRDefault="793FF013" w:rsidP="2FD37BBE">
            <w:pPr>
              <w:pStyle w:val="Numerada"/>
              <w:ind w:left="-360"/>
              <w:jc w:val="center"/>
              <w:rPr>
                <w:rFonts w:eastAsia="Arial"/>
              </w:rPr>
            </w:pPr>
            <w:r w:rsidRPr="2FD37BBE">
              <w:rPr>
                <w:rFonts w:eastAsia="Arial"/>
              </w:rPr>
              <w:t>4</w:t>
            </w:r>
          </w:p>
        </w:tc>
        <w:tc>
          <w:tcPr>
            <w:tcW w:w="8626" w:type="dxa"/>
            <w:vAlign w:val="center"/>
          </w:tcPr>
          <w:p w14:paraId="37451C54" w14:textId="10398FC4" w:rsidR="0CC2100D" w:rsidRDefault="0CC2100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OS que possuem uma prioridade maior </w:t>
            </w:r>
            <w:r w:rsidR="010B80A3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terão</w:t>
            </w: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um aviso visual para mais </w:t>
            </w:r>
            <w:r w:rsidR="1ED76639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fácil</w:t>
            </w: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68E85400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visualização e mais </w:t>
            </w:r>
            <w:r w:rsidR="31A6FA3D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rápida</w:t>
            </w:r>
            <w:r w:rsidR="68E85400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r w:rsidR="6EAC00C2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resolução</w:t>
            </w:r>
          </w:p>
        </w:tc>
      </w:tr>
      <w:tr w:rsidR="2FD37BBE" w14:paraId="26011BDE" w14:textId="77777777" w:rsidTr="2FD37BBE">
        <w:trPr>
          <w:trHeight w:val="300"/>
        </w:trPr>
        <w:tc>
          <w:tcPr>
            <w:tcW w:w="1225" w:type="dxa"/>
            <w:vAlign w:val="center"/>
          </w:tcPr>
          <w:p w14:paraId="47EB4823" w14:textId="2FEE678C" w:rsidR="2FD37BBE" w:rsidRDefault="2FD37BBE" w:rsidP="2FD37BBE">
            <w:pPr>
              <w:pStyle w:val="Numerada"/>
              <w:ind w:left="-360"/>
              <w:rPr>
                <w:rFonts w:eastAsia="Arial"/>
              </w:rPr>
            </w:pPr>
          </w:p>
        </w:tc>
        <w:tc>
          <w:tcPr>
            <w:tcW w:w="8626" w:type="dxa"/>
            <w:vAlign w:val="center"/>
          </w:tcPr>
          <w:p w14:paraId="0A2F966C" w14:textId="17A505DD" w:rsidR="2FD37BBE" w:rsidRDefault="2FD37BBE" w:rsidP="2FD37BBE">
            <w:pPr>
              <w:rPr>
                <w:rFonts w:ascii="Arial" w:eastAsia="Arial" w:hAnsi="Arial" w:cs="Arial"/>
                <w:color w:val="FF0000"/>
                <w:sz w:val="22"/>
                <w:szCs w:val="22"/>
              </w:rPr>
            </w:pPr>
          </w:p>
        </w:tc>
      </w:tr>
    </w:tbl>
    <w:p w14:paraId="071EBECD" w14:textId="77777777" w:rsidR="00DA7FBB" w:rsidRPr="000208F2" w:rsidRDefault="3C884019" w:rsidP="2FD37BBE">
      <w:pPr>
        <w:pStyle w:val="Ttulo2"/>
        <w:rPr>
          <w:rFonts w:eastAsia="Arial" w:cs="Arial"/>
        </w:rPr>
      </w:pPr>
      <w:bookmarkStart w:id="47" w:name="_Toc436373479"/>
      <w:bookmarkStart w:id="48" w:name="_Toc451338710"/>
      <w:bookmarkStart w:id="49" w:name="_Toc453659736"/>
      <w:bookmarkStart w:id="50" w:name="_Toc22021755"/>
      <w:bookmarkStart w:id="51" w:name="_Toc147690397"/>
      <w:r w:rsidRPr="2FD37BBE">
        <w:rPr>
          <w:rFonts w:eastAsia="Arial" w:cs="Arial"/>
        </w:rPr>
        <w:t xml:space="preserve">Materiais de </w:t>
      </w:r>
      <w:bookmarkEnd w:id="47"/>
      <w:bookmarkEnd w:id="48"/>
      <w:bookmarkEnd w:id="49"/>
      <w:r w:rsidRPr="2FD37BBE">
        <w:rPr>
          <w:rFonts w:eastAsia="Arial" w:cs="Arial"/>
        </w:rPr>
        <w:t>referência</w:t>
      </w:r>
      <w:bookmarkEnd w:id="50"/>
      <w:bookmarkEnd w:id="51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2106"/>
        <w:gridCol w:w="6520"/>
      </w:tblGrid>
      <w:tr w:rsidR="001062B2" w:rsidRPr="001062B2" w14:paraId="4272B3D2" w14:textId="77777777" w:rsidTr="2FD37BBE">
        <w:tc>
          <w:tcPr>
            <w:tcW w:w="1225" w:type="dxa"/>
          </w:tcPr>
          <w:p w14:paraId="44111742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2106" w:type="dxa"/>
          </w:tcPr>
          <w:p w14:paraId="507F3FF7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>Tipo do material</w:t>
            </w:r>
          </w:p>
        </w:tc>
        <w:tc>
          <w:tcPr>
            <w:tcW w:w="6520" w:type="dxa"/>
          </w:tcPr>
          <w:p w14:paraId="5C6E98DF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Referência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bibliográfica</w:t>
            </w:r>
            <w:proofErr w:type="spellEnd"/>
          </w:p>
        </w:tc>
      </w:tr>
      <w:tr w:rsidR="001062B2" w:rsidRPr="001062B2" w14:paraId="54CD245A" w14:textId="77777777" w:rsidTr="2FD37BBE">
        <w:tc>
          <w:tcPr>
            <w:tcW w:w="1225" w:type="dxa"/>
          </w:tcPr>
          <w:p w14:paraId="1231BE67" w14:textId="77777777" w:rsidR="00DA7FBB" w:rsidRPr="001062B2" w:rsidRDefault="00DA7FBB" w:rsidP="2FD37BBE">
            <w:pPr>
              <w:pStyle w:val="Tabela"/>
              <w:numPr>
                <w:ilvl w:val="0"/>
                <w:numId w:val="18"/>
              </w:numPr>
              <w:rPr>
                <w:rFonts w:eastAsia="Arial"/>
                <w:snapToGrid w:val="0"/>
                <w:color w:val="000000" w:themeColor="text1"/>
              </w:rPr>
            </w:pPr>
          </w:p>
        </w:tc>
        <w:tc>
          <w:tcPr>
            <w:tcW w:w="2106" w:type="dxa"/>
          </w:tcPr>
          <w:p w14:paraId="36FEB5B0" w14:textId="2658C0E3" w:rsidR="00DA7FBB" w:rsidRPr="001062B2" w:rsidRDefault="21B112AF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Links de sites</w:t>
            </w:r>
          </w:p>
        </w:tc>
        <w:tc>
          <w:tcPr>
            <w:tcW w:w="6520" w:type="dxa"/>
          </w:tcPr>
          <w:p w14:paraId="711773DD" w14:textId="62E9D1BE" w:rsidR="00DA7FBB" w:rsidRPr="001062B2" w:rsidRDefault="21B112AF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 </w:t>
            </w:r>
            <w:proofErr w:type="spellStart"/>
            <w:r w:rsidRPr="2FD37BBE">
              <w:rPr>
                <w:rFonts w:eastAsia="Arial"/>
                <w:color w:val="auto"/>
              </w:rPr>
              <w:t>pesquisa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se </w:t>
            </w:r>
            <w:proofErr w:type="spellStart"/>
            <w:r w:rsidRPr="2FD37BBE">
              <w:rPr>
                <w:rFonts w:eastAsia="Arial"/>
                <w:color w:val="auto"/>
              </w:rPr>
              <w:t>baseou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alguns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softwares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pesquisas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mercado com o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intuito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entender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melhor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53DA4F81" w:rsidRPr="2FD37BBE">
              <w:rPr>
                <w:rFonts w:eastAsia="Arial"/>
                <w:color w:val="auto"/>
              </w:rPr>
              <w:t>a</w:t>
            </w:r>
            <w:proofErr w:type="gramEnd"/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abordagem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</w:t>
            </w:r>
            <w:r w:rsidR="286BF1CB" w:rsidRPr="2FD37BBE">
              <w:rPr>
                <w:rFonts w:eastAsia="Arial"/>
                <w:color w:val="auto"/>
              </w:rPr>
              <w:t>os</w:t>
            </w:r>
            <w:r w:rsidR="53DA4F8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sistemas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53DA4F81"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="53DA4F81" w:rsidRPr="2FD37BBE">
              <w:rPr>
                <w:rFonts w:eastAsia="Arial"/>
                <w:color w:val="auto"/>
              </w:rPr>
              <w:t xml:space="preserve"> </w:t>
            </w:r>
            <w:r w:rsidR="0BBDD6C3" w:rsidRPr="2FD37BBE">
              <w:rPr>
                <w:rFonts w:eastAsia="Arial"/>
                <w:color w:val="auto"/>
              </w:rPr>
              <w:t xml:space="preserve">e </w:t>
            </w:r>
            <w:proofErr w:type="spellStart"/>
            <w:r w:rsidR="0BBDD6C3" w:rsidRPr="2FD37BBE">
              <w:rPr>
                <w:rFonts w:eastAsia="Arial"/>
                <w:color w:val="auto"/>
              </w:rPr>
              <w:t>abertura</w:t>
            </w:r>
            <w:proofErr w:type="spellEnd"/>
            <w:r w:rsidR="0BBDD6C3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0BBDD6C3" w:rsidRPr="2FD37BBE">
              <w:rPr>
                <w:rFonts w:eastAsia="Arial"/>
                <w:color w:val="auto"/>
              </w:rPr>
              <w:t>chamados</w:t>
            </w:r>
            <w:proofErr w:type="spellEnd"/>
            <w:r w:rsidR="73092597" w:rsidRPr="2FD37BBE">
              <w:rPr>
                <w:rFonts w:eastAsia="Arial"/>
                <w:color w:val="auto"/>
              </w:rPr>
              <w:t>.</w:t>
            </w:r>
          </w:p>
          <w:p w14:paraId="7B815D45" w14:textId="560E343D" w:rsidR="00DA7FBB" w:rsidRPr="001062B2" w:rsidRDefault="0CB3384E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</w:rPr>
              <w:t xml:space="preserve">Disponível em: </w:t>
            </w:r>
            <w:hyperlink r:id="rId11"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Sistema de chamados: GUIA completo com tudo o que você precisa saber! (zendesk.com.br)</w:t>
              </w:r>
            </w:hyperlink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e </w:t>
            </w:r>
            <w:hyperlink r:id="rId12"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Best Help Desk Software (2023) – Forbes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Advisor</w:t>
              </w:r>
              <w:proofErr w:type="spellEnd"/>
            </w:hyperlink>
          </w:p>
          <w:p w14:paraId="30D7AA69" w14:textId="3C746CEA" w:rsidR="00DA7FBB" w:rsidRPr="001062B2" w:rsidRDefault="00DA7FBB" w:rsidP="2FD37BBE">
            <w:pPr>
              <w:pStyle w:val="Tabela"/>
              <w:rPr>
                <w:rFonts w:eastAsia="Arial"/>
                <w:color w:val="auto"/>
              </w:rPr>
            </w:pPr>
          </w:p>
        </w:tc>
      </w:tr>
      <w:tr w:rsidR="001062B2" w:rsidRPr="001062B2" w14:paraId="7196D064" w14:textId="77777777" w:rsidTr="2FD37BBE">
        <w:tc>
          <w:tcPr>
            <w:tcW w:w="1225" w:type="dxa"/>
          </w:tcPr>
          <w:p w14:paraId="34FF1C98" w14:textId="77777777" w:rsidR="00DA7FBB" w:rsidRPr="001062B2" w:rsidRDefault="00DA7FBB" w:rsidP="2FD37BBE">
            <w:pPr>
              <w:pStyle w:val="Tabela"/>
              <w:numPr>
                <w:ilvl w:val="0"/>
                <w:numId w:val="18"/>
              </w:numPr>
              <w:rPr>
                <w:rFonts w:eastAsia="Arial"/>
                <w:snapToGrid w:val="0"/>
                <w:color w:val="000000" w:themeColor="text1"/>
              </w:rPr>
            </w:pPr>
          </w:p>
        </w:tc>
        <w:tc>
          <w:tcPr>
            <w:tcW w:w="2106" w:type="dxa"/>
          </w:tcPr>
          <w:p w14:paraId="6D072C0D" w14:textId="1D687E77" w:rsidR="00DA7FBB" w:rsidRPr="001062B2" w:rsidRDefault="05AE1E61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Inspiração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Softwares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já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existentes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gerenciamento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6520" w:type="dxa"/>
          </w:tcPr>
          <w:p w14:paraId="65DAFD1E" w14:textId="3A0AA778" w:rsidR="00DA7FBB" w:rsidRPr="001062B2" w:rsidRDefault="1B6F0E5D" w:rsidP="2FD37BBE">
            <w:pPr>
              <w:spacing w:line="259" w:lineRule="auto"/>
              <w:rPr>
                <w:rFonts w:ascii="Arial" w:eastAsia="Arial" w:hAnsi="Arial" w:cs="Arial"/>
                <w:lang w:val="en-US"/>
              </w:rPr>
            </w:pPr>
            <w:r w:rsidRPr="2FD37BBE">
              <w:rPr>
                <w:rFonts w:ascii="Arial" w:eastAsia="Arial" w:hAnsi="Arial" w:cs="Arial"/>
              </w:rPr>
              <w:t xml:space="preserve">Software </w:t>
            </w:r>
            <w:proofErr w:type="spellStart"/>
            <w:r w:rsidRPr="2FD37BBE">
              <w:rPr>
                <w:rFonts w:ascii="Arial" w:eastAsia="Arial" w:hAnsi="Arial" w:cs="Arial"/>
              </w:rPr>
              <w:t>Freshdesk</w:t>
            </w:r>
            <w:proofErr w:type="spellEnd"/>
            <w:r w:rsidRPr="2FD37BBE">
              <w:rPr>
                <w:rFonts w:ascii="Arial" w:eastAsia="Arial" w:hAnsi="Arial" w:cs="Arial"/>
              </w:rPr>
              <w:t xml:space="preserve"> da </w:t>
            </w:r>
            <w:proofErr w:type="spellStart"/>
            <w:r w:rsidRPr="2FD37BBE">
              <w:rPr>
                <w:rFonts w:ascii="Arial" w:eastAsia="Arial" w:hAnsi="Arial" w:cs="Arial"/>
              </w:rPr>
              <w:t>Freshworks</w:t>
            </w:r>
            <w:proofErr w:type="spellEnd"/>
            <w:r w:rsidRPr="2FD37BBE">
              <w:rPr>
                <w:rFonts w:ascii="Arial" w:eastAsia="Arial" w:hAnsi="Arial" w:cs="Arial"/>
              </w:rPr>
              <w:t xml:space="preserve">. Disponível em: </w:t>
            </w:r>
            <w:hyperlink r:id="rId13"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Freshdesk</w:t>
              </w:r>
              <w:proofErr w:type="spellEnd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: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Customer</w:t>
              </w:r>
              <w:proofErr w:type="spellEnd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 Service Software | </w:t>
              </w:r>
              <w:proofErr w:type="spellStart"/>
              <w:r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Freshworks</w:t>
              </w:r>
              <w:proofErr w:type="spellEnd"/>
            </w:hyperlink>
          </w:p>
          <w:p w14:paraId="515F80D3" w14:textId="528F0404" w:rsidR="00DA7FBB" w:rsidRPr="001062B2" w:rsidRDefault="45C9C657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Sistema de Chamados do Registro CEFET do CEFET/RJ. Disponível em: </w:t>
            </w:r>
            <w:hyperlink r:id="rId14">
              <w:r w:rsidR="7D20C611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Registro CEFET/RJ (cefet-rj.br)</w:t>
              </w:r>
            </w:hyperlink>
          </w:p>
          <w:p w14:paraId="48A21919" w14:textId="1CE24A57" w:rsidR="00DA7FBB" w:rsidRPr="001062B2" w:rsidRDefault="00DA7FBB" w:rsidP="2FD37BBE">
            <w:pPr>
              <w:pStyle w:val="Tabela"/>
              <w:rPr>
                <w:rFonts w:eastAsia="Arial"/>
                <w:color w:val="auto"/>
              </w:rPr>
            </w:pPr>
          </w:p>
        </w:tc>
      </w:tr>
      <w:tr w:rsidR="001062B2" w:rsidRPr="001062B2" w14:paraId="5C7DA2F3" w14:textId="77777777" w:rsidTr="2FD37BBE">
        <w:tc>
          <w:tcPr>
            <w:tcW w:w="1225" w:type="dxa"/>
          </w:tcPr>
          <w:p w14:paraId="4FEAD401" w14:textId="77BF13D6" w:rsidR="00DA7FBB" w:rsidRPr="001062B2" w:rsidRDefault="7DFDB527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 xml:space="preserve">      </w:t>
            </w:r>
            <w:r w:rsidR="7D20C611" w:rsidRPr="2FD37BBE">
              <w:rPr>
                <w:rFonts w:eastAsia="Arial"/>
                <w:snapToGrid w:val="0"/>
                <w:color w:val="auto"/>
              </w:rPr>
              <w:t>3</w:t>
            </w:r>
          </w:p>
        </w:tc>
        <w:tc>
          <w:tcPr>
            <w:tcW w:w="2106" w:type="dxa"/>
          </w:tcPr>
          <w:p w14:paraId="6BD18F9B" w14:textId="6209D17C" w:rsidR="00DA7FBB" w:rsidRPr="001062B2" w:rsidRDefault="7D20C611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Entrevista</w:t>
            </w:r>
            <w:proofErr w:type="spellEnd"/>
          </w:p>
        </w:tc>
        <w:tc>
          <w:tcPr>
            <w:tcW w:w="6520" w:type="dxa"/>
          </w:tcPr>
          <w:p w14:paraId="238601FE" w14:textId="448E2419" w:rsidR="00DA7FBB" w:rsidRPr="001062B2" w:rsidRDefault="7D20C611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Ata da </w:t>
            </w:r>
            <w:proofErr w:type="spellStart"/>
            <w:r w:rsidRPr="2FD37BBE">
              <w:rPr>
                <w:rFonts w:eastAsia="Arial"/>
                <w:color w:val="auto"/>
              </w:rPr>
              <w:t>entrevista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deste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documento</w:t>
            </w:r>
            <w:proofErr w:type="spellEnd"/>
            <w:r w:rsidRPr="2FD37BBE">
              <w:rPr>
                <w:rFonts w:eastAsia="Arial"/>
                <w:color w:val="auto"/>
              </w:rPr>
              <w:t>.</w:t>
            </w:r>
          </w:p>
        </w:tc>
      </w:tr>
    </w:tbl>
    <w:p w14:paraId="0F3CABC7" w14:textId="77777777" w:rsidR="00DA7FBB" w:rsidRPr="000208F2" w:rsidRDefault="00DA7FBB" w:rsidP="2FD37BBE">
      <w:pPr>
        <w:pStyle w:val="Corpodetexto"/>
        <w:rPr>
          <w:rFonts w:eastAsia="Arial"/>
        </w:rPr>
      </w:pPr>
    </w:p>
    <w:p w14:paraId="47CB0227" w14:textId="77777777" w:rsidR="00DA7FBB" w:rsidRPr="000208F2" w:rsidRDefault="3C884019" w:rsidP="2FD37BBE">
      <w:pPr>
        <w:pStyle w:val="Ttulo2"/>
        <w:rPr>
          <w:rFonts w:eastAsia="Arial" w:cs="Arial"/>
        </w:rPr>
      </w:pPr>
      <w:bookmarkStart w:id="52" w:name="_Toc436373480"/>
      <w:bookmarkStart w:id="53" w:name="_Toc451338711"/>
      <w:bookmarkStart w:id="54" w:name="_Toc453659737"/>
      <w:bookmarkStart w:id="55" w:name="_Toc22021756"/>
      <w:bookmarkStart w:id="56" w:name="_Toc147690398"/>
      <w:r w:rsidRPr="2FD37BBE">
        <w:rPr>
          <w:rFonts w:eastAsia="Arial" w:cs="Arial"/>
        </w:rPr>
        <w:t xml:space="preserve">Definições e </w:t>
      </w:r>
      <w:bookmarkEnd w:id="52"/>
      <w:bookmarkEnd w:id="53"/>
      <w:bookmarkEnd w:id="54"/>
      <w:r w:rsidRPr="2FD37BBE">
        <w:rPr>
          <w:rFonts w:eastAsia="Arial" w:cs="Arial"/>
        </w:rPr>
        <w:t>siglas</w:t>
      </w:r>
      <w:bookmarkEnd w:id="55"/>
      <w:bookmarkEnd w:id="56"/>
    </w:p>
    <w:tbl>
      <w:tblPr>
        <w:tblW w:w="985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25"/>
        <w:gridCol w:w="2106"/>
        <w:gridCol w:w="6520"/>
      </w:tblGrid>
      <w:tr w:rsidR="001062B2" w:rsidRPr="001062B2" w14:paraId="5948662F" w14:textId="77777777" w:rsidTr="2FD37BBE">
        <w:tc>
          <w:tcPr>
            <w:tcW w:w="1225" w:type="dxa"/>
          </w:tcPr>
          <w:p w14:paraId="21D5A1E6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Número</w:t>
            </w:r>
            <w:proofErr w:type="spellEnd"/>
            <w:r w:rsidRPr="2FD37BBE">
              <w:rPr>
                <w:rFonts w:eastAsia="Arial"/>
                <w:snapToGrid w:val="0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ordem</w:t>
            </w:r>
            <w:proofErr w:type="spellEnd"/>
          </w:p>
        </w:tc>
        <w:tc>
          <w:tcPr>
            <w:tcW w:w="2106" w:type="dxa"/>
          </w:tcPr>
          <w:p w14:paraId="5E7A2FB7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r w:rsidRPr="2FD37BBE">
              <w:rPr>
                <w:rFonts w:eastAsia="Arial"/>
                <w:snapToGrid w:val="0"/>
                <w:color w:val="auto"/>
              </w:rPr>
              <w:t>Sigla</w:t>
            </w:r>
          </w:p>
        </w:tc>
        <w:tc>
          <w:tcPr>
            <w:tcW w:w="6520" w:type="dxa"/>
          </w:tcPr>
          <w:p w14:paraId="56EB3792" w14:textId="77777777" w:rsidR="00DA7FBB" w:rsidRPr="001062B2" w:rsidRDefault="36AEB6E9" w:rsidP="2FD37BBE">
            <w:pPr>
              <w:pStyle w:val="Tabela"/>
              <w:rPr>
                <w:rFonts w:eastAsia="Arial"/>
                <w:snapToGrid w:val="0"/>
                <w:color w:val="auto"/>
              </w:rPr>
            </w:pPr>
            <w:proofErr w:type="spellStart"/>
            <w:r w:rsidRPr="2FD37BBE">
              <w:rPr>
                <w:rFonts w:eastAsia="Arial"/>
                <w:snapToGrid w:val="0"/>
                <w:color w:val="auto"/>
              </w:rPr>
              <w:t>Definição</w:t>
            </w:r>
            <w:proofErr w:type="spellEnd"/>
          </w:p>
        </w:tc>
      </w:tr>
      <w:tr w:rsidR="001062B2" w:rsidRPr="001062B2" w14:paraId="5B08B5D1" w14:textId="77777777" w:rsidTr="2FD37BBE">
        <w:tc>
          <w:tcPr>
            <w:tcW w:w="1225" w:type="dxa"/>
            <w:vAlign w:val="center"/>
          </w:tcPr>
          <w:p w14:paraId="16DEB4AB" w14:textId="152417E9" w:rsidR="00DA7FBB" w:rsidRPr="001062B2" w:rsidRDefault="46D58093" w:rsidP="2FD37BBE">
            <w:pPr>
              <w:pStyle w:val="Tabela"/>
              <w:jc w:val="center"/>
              <w:rPr>
                <w:rFonts w:eastAsia="Arial"/>
                <w:snapToGrid w:val="0"/>
                <w:color w:val="000000" w:themeColor="text1"/>
              </w:rPr>
            </w:pPr>
            <w:r w:rsidRPr="2FD37BBE">
              <w:rPr>
                <w:rFonts w:eastAsia="Arial"/>
                <w:color w:val="000000" w:themeColor="text1"/>
              </w:rPr>
              <w:t>1</w:t>
            </w:r>
          </w:p>
        </w:tc>
        <w:tc>
          <w:tcPr>
            <w:tcW w:w="2106" w:type="dxa"/>
          </w:tcPr>
          <w:p w14:paraId="0AD9C6F4" w14:textId="201F446D" w:rsidR="00DA7FBB" w:rsidRPr="001062B2" w:rsidRDefault="545D868D" w:rsidP="2FD37BBE">
            <w:pPr>
              <w:pStyle w:val="Tabela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OS</w:t>
            </w:r>
          </w:p>
        </w:tc>
        <w:tc>
          <w:tcPr>
            <w:tcW w:w="6520" w:type="dxa"/>
          </w:tcPr>
          <w:p w14:paraId="4B1F511A" w14:textId="7574EA09" w:rsidR="00DA7FBB" w:rsidRPr="001062B2" w:rsidRDefault="545D868D" w:rsidP="2FD37BBE">
            <w:pPr>
              <w:pStyle w:val="Tabela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</w:tr>
    </w:tbl>
    <w:p w14:paraId="3CFC51BE" w14:textId="224B7E1B" w:rsidR="2FD37BBE" w:rsidRDefault="2FD37BBE" w:rsidP="2FD37BBE">
      <w:pPr>
        <w:rPr>
          <w:rFonts w:ascii="Arial" w:eastAsia="Arial" w:hAnsi="Arial" w:cs="Arial"/>
        </w:rPr>
      </w:pPr>
    </w:p>
    <w:p w14:paraId="7DF4E37C" w14:textId="77777777" w:rsidR="00BB6FF2" w:rsidRPr="000208F2" w:rsidRDefault="00BB6FF2" w:rsidP="2FD37BBE">
      <w:pPr>
        <w:rPr>
          <w:rFonts w:ascii="Arial" w:eastAsia="Arial" w:hAnsi="Arial" w:cs="Arial"/>
          <w:b/>
          <w:bCs/>
        </w:rPr>
      </w:pPr>
    </w:p>
    <w:p w14:paraId="38F7C2AF" w14:textId="77777777" w:rsidR="009F384D" w:rsidRPr="000208F2" w:rsidRDefault="3C884019" w:rsidP="2FD37BBE">
      <w:pPr>
        <w:pStyle w:val="Ttulo2"/>
        <w:rPr>
          <w:rFonts w:eastAsia="Arial" w:cs="Arial"/>
        </w:rPr>
      </w:pPr>
      <w:bookmarkStart w:id="57" w:name="_Toc451338712"/>
      <w:bookmarkStart w:id="58" w:name="_Toc453659738"/>
      <w:bookmarkStart w:id="59" w:name="_Toc22021757"/>
      <w:bookmarkStart w:id="60" w:name="_Toc147690399"/>
      <w:r w:rsidRPr="2FD37BBE">
        <w:rPr>
          <w:rFonts w:eastAsia="Arial" w:cs="Arial"/>
        </w:rPr>
        <w:t>Visão geral deste documento</w:t>
      </w:r>
      <w:bookmarkEnd w:id="57"/>
      <w:bookmarkEnd w:id="58"/>
      <w:bookmarkEnd w:id="59"/>
      <w:bookmarkEnd w:id="60"/>
    </w:p>
    <w:tbl>
      <w:tblPr>
        <w:tblW w:w="985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851"/>
      </w:tblGrid>
      <w:tr w:rsidR="000208F2" w:rsidRPr="000208F2" w14:paraId="44FB30F8" w14:textId="77777777" w:rsidTr="2FD37BBE">
        <w:trPr>
          <w:trHeight w:val="894"/>
        </w:trPr>
        <w:tc>
          <w:tcPr>
            <w:tcW w:w="985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2A7AB3B" w14:textId="7E845C03" w:rsidR="00006240" w:rsidRPr="000208F2" w:rsidRDefault="0BF606B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  <w:szCs w:val="22"/>
              </w:rPr>
              <w:t xml:space="preserve">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acordo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com 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Padrão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Especificação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Requisitos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de Software, 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conteúdo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presente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documento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distribuído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conforme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as partes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abaixo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: </w:t>
            </w:r>
          </w:p>
          <w:p w14:paraId="6D081568" w14:textId="439E2DA4" w:rsidR="00006240" w:rsidRPr="000208F2" w:rsidRDefault="0BF606B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2 -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Descrição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geral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produto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</w:t>
            </w:r>
          </w:p>
          <w:p w14:paraId="6B8790B4" w14:textId="7182D6AF" w:rsidR="00006240" w:rsidRPr="000208F2" w:rsidRDefault="0BF606B8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lastRenderedPageBreak/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3 -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Apêndice</w:t>
            </w:r>
            <w:proofErr w:type="spellEnd"/>
            <w:r w:rsidR="7765F859" w:rsidRPr="2FD37BBE">
              <w:rPr>
                <w:rFonts w:eastAsia="Arial"/>
                <w:color w:val="auto"/>
                <w:szCs w:val="22"/>
              </w:rPr>
              <w:t xml:space="preserve"> I</w:t>
            </w:r>
          </w:p>
          <w:p w14:paraId="1DA6542E" w14:textId="74250E58" w:rsidR="00006240" w:rsidRPr="000208F2" w:rsidRDefault="7765F859" w:rsidP="2FD37BBE">
            <w:pPr>
              <w:pStyle w:val="Corpodetexto"/>
              <w:rPr>
                <w:rFonts w:eastAsia="Arial"/>
                <w:color w:val="auto"/>
                <w:szCs w:val="22"/>
              </w:rPr>
            </w:pPr>
            <w:proofErr w:type="spellStart"/>
            <w:r w:rsidRPr="2FD37BBE">
              <w:rPr>
                <w:rFonts w:eastAsia="Arial"/>
                <w:color w:val="auto"/>
                <w:szCs w:val="22"/>
              </w:rPr>
              <w:t>Parte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4 - </w:t>
            </w:r>
            <w:proofErr w:type="spellStart"/>
            <w:r w:rsidRPr="2FD37BBE">
              <w:rPr>
                <w:rFonts w:eastAsia="Arial"/>
                <w:color w:val="auto"/>
                <w:szCs w:val="22"/>
              </w:rPr>
              <w:t>Apêndice</w:t>
            </w:r>
            <w:proofErr w:type="spellEnd"/>
            <w:r w:rsidRPr="2FD37BBE">
              <w:rPr>
                <w:rFonts w:eastAsia="Arial"/>
                <w:color w:val="auto"/>
                <w:szCs w:val="22"/>
              </w:rPr>
              <w:t xml:space="preserve"> II</w:t>
            </w:r>
          </w:p>
        </w:tc>
      </w:tr>
    </w:tbl>
    <w:p w14:paraId="3041E394" w14:textId="77777777" w:rsidR="00006240" w:rsidRPr="000208F2" w:rsidRDefault="00006240" w:rsidP="2FD37BBE">
      <w:pPr>
        <w:pStyle w:val="Corpodetexto"/>
        <w:rPr>
          <w:rFonts w:eastAsia="Arial"/>
        </w:rPr>
      </w:pPr>
    </w:p>
    <w:p w14:paraId="722B00AE" w14:textId="77777777" w:rsidR="007224CD" w:rsidRPr="000208F2" w:rsidRDefault="007224CD" w:rsidP="2FD37BBE">
      <w:pPr>
        <w:pStyle w:val="Corpodetexto"/>
        <w:rPr>
          <w:rFonts w:eastAsia="Arial"/>
        </w:rPr>
      </w:pPr>
    </w:p>
    <w:p w14:paraId="42C6D796" w14:textId="77777777" w:rsidR="0054755F" w:rsidRPr="000208F2" w:rsidRDefault="0054755F" w:rsidP="2FD37BBE">
      <w:pPr>
        <w:pStyle w:val="Corpodetexto"/>
        <w:rPr>
          <w:rFonts w:eastAsia="Arial"/>
        </w:rPr>
      </w:pPr>
    </w:p>
    <w:p w14:paraId="3ECC1179" w14:textId="77777777" w:rsidR="00BB6FF2" w:rsidRPr="000208F2" w:rsidRDefault="3C884019" w:rsidP="2FD37BBE">
      <w:pPr>
        <w:pStyle w:val="Ttulo1"/>
        <w:jc w:val="left"/>
        <w:rPr>
          <w:rFonts w:eastAsia="Arial" w:cs="Arial"/>
        </w:rPr>
      </w:pPr>
      <w:bookmarkStart w:id="61" w:name="_Toc436373482"/>
      <w:bookmarkStart w:id="62" w:name="_Toc451338713"/>
      <w:bookmarkStart w:id="63" w:name="_Toc453659739"/>
      <w:bookmarkStart w:id="64" w:name="_Toc147690400"/>
      <w:bookmarkEnd w:id="46"/>
      <w:r w:rsidRPr="2FD37BBE">
        <w:rPr>
          <w:rFonts w:eastAsia="Arial" w:cs="Arial"/>
        </w:rPr>
        <w:lastRenderedPageBreak/>
        <w:t>Descrição geral do produto</w:t>
      </w:r>
      <w:bookmarkEnd w:id="61"/>
      <w:bookmarkEnd w:id="62"/>
      <w:bookmarkEnd w:id="63"/>
      <w:bookmarkEnd w:id="64"/>
    </w:p>
    <w:p w14:paraId="6468F028" w14:textId="6D511C00" w:rsidR="3C884019" w:rsidRDefault="3C884019" w:rsidP="2FD37BBE">
      <w:pPr>
        <w:pStyle w:val="Ttulo2"/>
        <w:rPr>
          <w:rFonts w:eastAsia="Arial" w:cs="Arial"/>
        </w:rPr>
      </w:pPr>
      <w:bookmarkStart w:id="65" w:name="_Toc147690401"/>
      <w:bookmarkStart w:id="66" w:name="_Toc451338715"/>
      <w:bookmarkStart w:id="67" w:name="_Toc436373485"/>
      <w:bookmarkStart w:id="68" w:name="_Toc451338716"/>
      <w:r w:rsidRPr="2FD37BBE">
        <w:rPr>
          <w:rFonts w:eastAsia="Arial" w:cs="Arial"/>
        </w:rPr>
        <w:t>Diagrama de Atividades para o Principal Processo de Negócio</w:t>
      </w:r>
      <w:commentRangeStart w:id="69"/>
      <w:commentRangeStart w:id="70"/>
      <w:commentRangeStart w:id="71"/>
      <w:commentRangeStart w:id="72"/>
      <w:commentRangeStart w:id="73"/>
      <w:commentRangeStart w:id="74"/>
      <w:commentRangeStart w:id="75"/>
      <w:commentRangeStart w:id="76"/>
      <w:commentRangeStart w:id="77"/>
      <w:commentRangeStart w:id="78"/>
      <w:commentRangeStart w:id="79"/>
      <w:commentRangeStart w:id="80"/>
      <w:commentRangeEnd w:id="69"/>
      <w:r>
        <w:commentReference w:id="69"/>
      </w:r>
      <w:commentRangeEnd w:id="70"/>
      <w:r>
        <w:commentReference w:id="70"/>
      </w:r>
      <w:commentRangeEnd w:id="71"/>
      <w:r>
        <w:commentReference w:id="71"/>
      </w:r>
      <w:commentRangeEnd w:id="72"/>
      <w:r>
        <w:commentReference w:id="72"/>
      </w:r>
      <w:commentRangeEnd w:id="73"/>
      <w:r>
        <w:commentReference w:id="73"/>
      </w:r>
      <w:commentRangeEnd w:id="74"/>
      <w:r>
        <w:commentReference w:id="74"/>
      </w:r>
      <w:commentRangeEnd w:id="75"/>
      <w:r>
        <w:commentReference w:id="75"/>
      </w:r>
      <w:commentRangeEnd w:id="76"/>
      <w:r>
        <w:commentReference w:id="76"/>
      </w:r>
      <w:commentRangeEnd w:id="77"/>
      <w:r>
        <w:commentReference w:id="77"/>
      </w:r>
      <w:commentRangeEnd w:id="78"/>
      <w:r>
        <w:commentReference w:id="78"/>
      </w:r>
      <w:commentRangeEnd w:id="79"/>
      <w:r>
        <w:commentReference w:id="79"/>
      </w:r>
      <w:commentRangeEnd w:id="80"/>
      <w:r>
        <w:commentReference w:id="80"/>
      </w:r>
      <w:bookmarkEnd w:id="65"/>
    </w:p>
    <w:p w14:paraId="439CE5DB" w14:textId="148F3F25" w:rsidR="2B129D07" w:rsidRDefault="2B129D07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6E8A2754" wp14:editId="022E4D55">
            <wp:extent cx="6217920" cy="4152900"/>
            <wp:effectExtent l="0" t="0" r="0" b="0"/>
            <wp:docPr id="1788373107" name="Imagem 1788373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415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403A5" w14:textId="77777777" w:rsidR="00636B13" w:rsidRDefault="00636B13" w:rsidP="2FD37BBE">
      <w:pPr>
        <w:pStyle w:val="Corpodetexto"/>
        <w:rPr>
          <w:rFonts w:eastAsia="Arial"/>
        </w:rPr>
      </w:pPr>
    </w:p>
    <w:p w14:paraId="62431CDC" w14:textId="77777777" w:rsidR="009512F7" w:rsidRPr="000208F2" w:rsidRDefault="009512F7" w:rsidP="2FD37BBE">
      <w:pPr>
        <w:pStyle w:val="Corpodetexto"/>
        <w:rPr>
          <w:rFonts w:eastAsia="Arial"/>
        </w:rPr>
      </w:pPr>
    </w:p>
    <w:p w14:paraId="04A5EB2B" w14:textId="0E83E308" w:rsidR="00255632" w:rsidRPr="000208F2" w:rsidRDefault="3C884019" w:rsidP="2FD37BBE">
      <w:pPr>
        <w:pStyle w:val="Ttulo2"/>
        <w:rPr>
          <w:rFonts w:eastAsia="Arial" w:cs="Arial"/>
        </w:rPr>
      </w:pPr>
      <w:bookmarkStart w:id="81" w:name="_Toc147690402"/>
      <w:bookmarkEnd w:id="66"/>
      <w:r w:rsidRPr="2FD37BBE">
        <w:rPr>
          <w:rFonts w:eastAsia="Arial" w:cs="Arial"/>
        </w:rPr>
        <w:lastRenderedPageBreak/>
        <w:t>Diagrama de Casos de Uso</w:t>
      </w:r>
      <w:bookmarkEnd w:id="81"/>
    </w:p>
    <w:p w14:paraId="49E398E2" w14:textId="502AB1E2" w:rsidR="00255632" w:rsidRPr="000208F2" w:rsidRDefault="4610BE19" w:rsidP="005B3507">
      <w:pPr>
        <w:pStyle w:val="Corpodetexto"/>
      </w:pPr>
      <w:r>
        <w:rPr>
          <w:noProof/>
        </w:rPr>
        <w:drawing>
          <wp:inline distT="0" distB="0" distL="0" distR="0" wp14:anchorId="47937100" wp14:editId="5C05215F">
            <wp:extent cx="4981576" cy="5534025"/>
            <wp:effectExtent l="0" t="0" r="0" b="0"/>
            <wp:docPr id="1602978488" name="Imagem 16029784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81576" cy="553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AAEC" w14:textId="77777777" w:rsidR="00D30243" w:rsidRPr="000208F2" w:rsidRDefault="3C884019" w:rsidP="2FD37BBE">
      <w:pPr>
        <w:pStyle w:val="Ttulo2"/>
        <w:rPr>
          <w:rFonts w:eastAsia="Arial" w:cs="Arial"/>
        </w:rPr>
      </w:pPr>
      <w:bookmarkStart w:id="82" w:name="_Toc147690403"/>
      <w:r w:rsidRPr="2FD37BBE">
        <w:rPr>
          <w:rFonts w:eastAsia="Arial" w:cs="Arial"/>
        </w:rPr>
        <w:t>Identificação dos Casos de Uso</w:t>
      </w:r>
      <w:bookmarkEnd w:id="82"/>
    </w:p>
    <w:p w14:paraId="16287F21" w14:textId="77777777" w:rsidR="00121470" w:rsidRPr="000208F2" w:rsidRDefault="00121470" w:rsidP="2FD37BBE">
      <w:pPr>
        <w:pStyle w:val="Corpodetexto"/>
        <w:rPr>
          <w:rFonts w:eastAsia="Arial"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05"/>
        <w:gridCol w:w="2535"/>
        <w:gridCol w:w="2745"/>
        <w:gridCol w:w="1305"/>
        <w:gridCol w:w="1416"/>
      </w:tblGrid>
      <w:tr w:rsidR="005B3507" w:rsidRPr="005B3507" w14:paraId="646688C2" w14:textId="77777777" w:rsidTr="2FD37BBE">
        <w:tc>
          <w:tcPr>
            <w:tcW w:w="1605" w:type="dxa"/>
            <w:shd w:val="clear" w:color="auto" w:fill="auto"/>
          </w:tcPr>
          <w:p w14:paraId="5E084887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2535" w:type="dxa"/>
            <w:shd w:val="clear" w:color="auto" w:fill="auto"/>
          </w:tcPr>
          <w:p w14:paraId="3A6C226D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Nome do Caso de Uso</w:t>
            </w:r>
          </w:p>
        </w:tc>
        <w:tc>
          <w:tcPr>
            <w:tcW w:w="2745" w:type="dxa"/>
            <w:shd w:val="clear" w:color="auto" w:fill="auto"/>
          </w:tcPr>
          <w:p w14:paraId="5AD46D70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Sumário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Caso de Uso</w:t>
            </w:r>
          </w:p>
        </w:tc>
        <w:tc>
          <w:tcPr>
            <w:tcW w:w="1305" w:type="dxa"/>
          </w:tcPr>
          <w:p w14:paraId="60A200BE" w14:textId="77777777" w:rsidR="003D1233" w:rsidRPr="005B3507" w:rsidRDefault="65863B4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</w:p>
        </w:tc>
        <w:tc>
          <w:tcPr>
            <w:tcW w:w="1416" w:type="dxa"/>
          </w:tcPr>
          <w:p w14:paraId="6D07C1AB" w14:textId="77777777" w:rsidR="003D1233" w:rsidRPr="005B3507" w:rsidRDefault="65863B4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Estabilidade</w:t>
            </w:r>
            <w:proofErr w:type="spellEnd"/>
          </w:p>
        </w:tc>
      </w:tr>
      <w:tr w:rsidR="005B3507" w:rsidRPr="005B3507" w14:paraId="4EED6A4D" w14:textId="77777777" w:rsidTr="2FD37BBE">
        <w:tc>
          <w:tcPr>
            <w:tcW w:w="1605" w:type="dxa"/>
            <w:shd w:val="clear" w:color="auto" w:fill="auto"/>
          </w:tcPr>
          <w:p w14:paraId="621E7092" w14:textId="77777777" w:rsidR="003D1233" w:rsidRPr="005B3507" w:rsidRDefault="5181D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UC-01</w:t>
            </w:r>
          </w:p>
        </w:tc>
        <w:tc>
          <w:tcPr>
            <w:tcW w:w="2535" w:type="dxa"/>
            <w:shd w:val="clear" w:color="auto" w:fill="auto"/>
          </w:tcPr>
          <w:p w14:paraId="5BE93A62" w14:textId="07331BB1" w:rsidR="003D1233" w:rsidRPr="005B3507" w:rsidRDefault="05FB144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Manter </w:t>
            </w:r>
            <w:proofErr w:type="spellStart"/>
            <w:r w:rsidRPr="2FD37BBE">
              <w:rPr>
                <w:rFonts w:eastAsia="Arial"/>
                <w:color w:val="auto"/>
              </w:rPr>
              <w:t>Funcionário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384BA73E" w14:textId="1F87AAAC" w:rsidR="003D1233" w:rsidRPr="005B3507" w:rsidRDefault="05FB144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46ECC176" w:rsidRPr="2FD37BBE">
              <w:rPr>
                <w:rFonts w:eastAsia="Arial"/>
                <w:color w:val="auto"/>
              </w:rPr>
              <w:t>i</w:t>
            </w:r>
            <w:r w:rsidRPr="2FD37BBE">
              <w:rPr>
                <w:rFonts w:eastAsia="Arial"/>
                <w:color w:val="auto"/>
              </w:rPr>
              <w:t>ncluir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</w:rPr>
              <w:t>atua</w:t>
            </w:r>
            <w:r w:rsidR="4A9322CB" w:rsidRPr="2FD37BBE">
              <w:rPr>
                <w:rFonts w:eastAsia="Arial"/>
                <w:color w:val="auto"/>
              </w:rPr>
              <w:t>lizar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F7ABF0D" w:rsidRPr="2FD37BBE">
              <w:rPr>
                <w:rFonts w:eastAsia="Arial"/>
                <w:color w:val="auto"/>
              </w:rPr>
              <w:t>ou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excluir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cadastro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de um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funcionário</w:t>
            </w:r>
            <w:proofErr w:type="spellEnd"/>
            <w:r w:rsidR="4A9322CB" w:rsidRPr="2FD37BBE">
              <w:rPr>
                <w:rFonts w:eastAsia="Arial"/>
                <w:color w:val="auto"/>
              </w:rPr>
              <w:t xml:space="preserve"> da equipe de </w:t>
            </w:r>
            <w:proofErr w:type="spellStart"/>
            <w:r w:rsidR="4A9322CB"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34B3F2EB" w14:textId="6E0B0284" w:rsidR="003D1233" w:rsidRPr="005B3507" w:rsidRDefault="4A9322C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7D34F5C7" w14:textId="31677E8C" w:rsidR="003D1233" w:rsidRPr="005B3507" w:rsidRDefault="4A9322C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005B3507" w:rsidRPr="005B3507" w14:paraId="4DD711EC" w14:textId="77777777" w:rsidTr="2FD37BBE">
        <w:tc>
          <w:tcPr>
            <w:tcW w:w="1605" w:type="dxa"/>
            <w:shd w:val="clear" w:color="auto" w:fill="auto"/>
          </w:tcPr>
          <w:p w14:paraId="48C5B3D4" w14:textId="0CCA9D79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UC-02</w:t>
            </w:r>
          </w:p>
        </w:tc>
        <w:tc>
          <w:tcPr>
            <w:tcW w:w="2535" w:type="dxa"/>
            <w:shd w:val="clear" w:color="auto" w:fill="auto"/>
          </w:tcPr>
          <w:p w14:paraId="0B4020A7" w14:textId="47D52E03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Manter </w:t>
            </w:r>
            <w:proofErr w:type="spellStart"/>
            <w:r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="7820D009" w:rsidRPr="2FD37BBE">
              <w:rPr>
                <w:rFonts w:eastAsia="Arial"/>
                <w:color w:val="auto"/>
              </w:rPr>
              <w:t xml:space="preserve"> do hospital</w:t>
            </w:r>
          </w:p>
        </w:tc>
        <w:tc>
          <w:tcPr>
            <w:tcW w:w="2745" w:type="dxa"/>
            <w:shd w:val="clear" w:color="auto" w:fill="auto"/>
          </w:tcPr>
          <w:p w14:paraId="1D7B270A" w14:textId="4C1E499E" w:rsidR="003D1233" w:rsidRPr="005B3507" w:rsidRDefault="57C7582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incluir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Pr="2FD37BBE">
              <w:rPr>
                <w:rFonts w:eastAsia="Arial"/>
                <w:color w:val="auto"/>
              </w:rPr>
              <w:t>atualizar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E3D26A8" w:rsidRPr="2FD37BBE">
              <w:rPr>
                <w:rFonts w:eastAsia="Arial"/>
                <w:color w:val="auto"/>
              </w:rPr>
              <w:t>ou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excluir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um </w:t>
            </w:r>
            <w:proofErr w:type="spellStart"/>
            <w:r w:rsidRPr="2FD37BBE">
              <w:rPr>
                <w:rFonts w:eastAsia="Arial"/>
                <w:color w:val="auto"/>
              </w:rPr>
              <w:t>Departamento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hospital</w:t>
            </w:r>
          </w:p>
        </w:tc>
        <w:tc>
          <w:tcPr>
            <w:tcW w:w="1305" w:type="dxa"/>
          </w:tcPr>
          <w:p w14:paraId="4F904CB7" w14:textId="378ABC64" w:rsidR="003D1233" w:rsidRPr="005B3507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6971CD3" w14:textId="028A18CC" w:rsidR="003D1233" w:rsidRPr="005B3507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4957EDA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B8B1369" w14:textId="5FCCB740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UC-03</w:t>
            </w:r>
          </w:p>
        </w:tc>
        <w:tc>
          <w:tcPr>
            <w:tcW w:w="2535" w:type="dxa"/>
            <w:shd w:val="clear" w:color="auto" w:fill="auto"/>
          </w:tcPr>
          <w:p w14:paraId="5A6A55A8" w14:textId="0E76C024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Abrir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F394DF9" w14:textId="223144D3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abrir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um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1305" w:type="dxa"/>
          </w:tcPr>
          <w:p w14:paraId="30AB7009" w14:textId="27DD1367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1291D5BB" w14:textId="64BD245B" w:rsidR="0E50BADD" w:rsidRDefault="0E50BAD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FFAC1A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11CD7F1" w14:textId="2C9AED50" w:rsidR="4FED0FFC" w:rsidRDefault="4FED0FF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UC-04</w:t>
            </w:r>
          </w:p>
        </w:tc>
        <w:tc>
          <w:tcPr>
            <w:tcW w:w="2535" w:type="dxa"/>
            <w:shd w:val="clear" w:color="auto" w:fill="auto"/>
          </w:tcPr>
          <w:p w14:paraId="42CE148E" w14:textId="10F51FF4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Abertura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76703C8E" w14:textId="1B734F91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abertura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chamado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Pr="2FD37BBE">
              <w:rPr>
                <w:rFonts w:eastAsia="Arial"/>
                <w:color w:val="auto"/>
              </w:rPr>
              <w:t>ainda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não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confirmada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pelo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setor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administrativo</w:t>
            </w:r>
            <w:proofErr w:type="spellEnd"/>
          </w:p>
        </w:tc>
        <w:tc>
          <w:tcPr>
            <w:tcW w:w="1305" w:type="dxa"/>
          </w:tcPr>
          <w:p w14:paraId="4E76ECE8" w14:textId="69BBCF5B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6718B9A" w14:textId="52490100" w:rsidR="3E9BC094" w:rsidRDefault="3E9BC09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0F896415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505E59DD" w14:textId="208DD2C8" w:rsidR="1CDAE802" w:rsidRDefault="1CDAE80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</w:t>
            </w:r>
            <w:r w:rsidR="4DF4F2D4" w:rsidRPr="2FD37BBE">
              <w:rPr>
                <w:rFonts w:eastAsia="Arial"/>
                <w:color w:val="auto"/>
              </w:rPr>
              <w:t>0</w:t>
            </w:r>
            <w:r w:rsidRPr="2FD37BBE">
              <w:rPr>
                <w:rFonts w:eastAsia="Arial"/>
                <w:color w:val="auto"/>
              </w:rPr>
              <w:t>5</w:t>
            </w:r>
          </w:p>
        </w:tc>
        <w:tc>
          <w:tcPr>
            <w:tcW w:w="2535" w:type="dxa"/>
            <w:shd w:val="clear" w:color="auto" w:fill="auto"/>
          </w:tcPr>
          <w:p w14:paraId="60D21A3D" w14:textId="0FE9E727" w:rsidR="69B4C4AD" w:rsidRDefault="69B4C4A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Delegar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0FBA2752" w:rsidRPr="2FD37BBE">
              <w:rPr>
                <w:rFonts w:eastAsia="Arial"/>
                <w:color w:val="auto"/>
              </w:rPr>
              <w:t xml:space="preserve">equipe para </w:t>
            </w:r>
            <w:proofErr w:type="spellStart"/>
            <w:r w:rsidR="0FBA2752" w:rsidRPr="2FD37BBE">
              <w:rPr>
                <w:rFonts w:eastAsia="Arial"/>
                <w:color w:val="auto"/>
              </w:rPr>
              <w:t>atender</w:t>
            </w:r>
            <w:proofErr w:type="spellEnd"/>
            <w:r w:rsidR="0FBA2752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0FBA2752" w:rsidRPr="2FD37BBE">
              <w:rPr>
                <w:rFonts w:eastAsia="Arial"/>
                <w:color w:val="auto"/>
              </w:rPr>
              <w:t>a</w:t>
            </w:r>
            <w:proofErr w:type="gramEnd"/>
            <w:r w:rsidR="0FBA2752" w:rsidRPr="2FD37BBE">
              <w:rPr>
                <w:rFonts w:eastAsia="Arial"/>
                <w:color w:val="auto"/>
              </w:rPr>
              <w:t xml:space="preserve"> OS</w:t>
            </w:r>
          </w:p>
        </w:tc>
        <w:tc>
          <w:tcPr>
            <w:tcW w:w="2745" w:type="dxa"/>
            <w:shd w:val="clear" w:color="auto" w:fill="auto"/>
          </w:tcPr>
          <w:p w14:paraId="680EA8EE" w14:textId="487208A4" w:rsidR="69B4C4AD" w:rsidRDefault="69B4C4AD" w:rsidP="2FD37BBE">
            <w:pPr>
              <w:pStyle w:val="Corpodetexto"/>
              <w:rPr>
                <w:rFonts w:eastAsia="Arial"/>
                <w:i/>
                <w:iCs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</w:t>
            </w:r>
            <w:r w:rsidR="135D8026" w:rsidRPr="2FD37BBE">
              <w:rPr>
                <w:rFonts w:eastAsia="Arial"/>
                <w:color w:val="auto"/>
              </w:rPr>
              <w:t>nalidade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utilizada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designar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135D8026" w:rsidRPr="2FD37BBE">
              <w:rPr>
                <w:rFonts w:eastAsia="Arial"/>
                <w:color w:val="auto"/>
              </w:rPr>
              <w:t>a</w:t>
            </w:r>
            <w:proofErr w:type="gramEnd"/>
            <w:r w:rsidR="135D8026" w:rsidRPr="2FD37BBE">
              <w:rPr>
                <w:rFonts w:eastAsia="Arial"/>
                <w:color w:val="auto"/>
              </w:rPr>
              <w:t xml:space="preserve"> equipe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responsável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por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atender</w:t>
            </w:r>
            <w:proofErr w:type="spellEnd"/>
            <w:r w:rsidR="135D8026" w:rsidRPr="2FD37BBE">
              <w:rPr>
                <w:rFonts w:eastAsia="Arial"/>
                <w:color w:val="auto"/>
              </w:rPr>
              <w:t xml:space="preserve"> a um </w:t>
            </w:r>
            <w:proofErr w:type="spellStart"/>
            <w:r w:rsidR="135D8026" w:rsidRPr="2FD37BBE">
              <w:rPr>
                <w:rFonts w:eastAsia="Arial"/>
                <w:color w:val="auto"/>
              </w:rPr>
              <w:t>chamado</w:t>
            </w:r>
            <w:proofErr w:type="spellEnd"/>
          </w:p>
        </w:tc>
        <w:tc>
          <w:tcPr>
            <w:tcW w:w="1305" w:type="dxa"/>
          </w:tcPr>
          <w:p w14:paraId="50907663" w14:textId="11BEE4BE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C3FE138" w14:textId="469A61B5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412357A7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3DEFD971" w14:textId="0524074C" w:rsidR="02FE15BB" w:rsidRDefault="02FE15B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</w:t>
            </w:r>
            <w:r w:rsidR="7A67CB19" w:rsidRPr="2FD37BBE">
              <w:rPr>
                <w:rFonts w:eastAsia="Arial"/>
                <w:color w:val="auto"/>
              </w:rPr>
              <w:t>0</w:t>
            </w:r>
            <w:r w:rsidRPr="2FD37BBE">
              <w:rPr>
                <w:rFonts w:eastAsia="Arial"/>
                <w:color w:val="auto"/>
              </w:rPr>
              <w:t>6</w:t>
            </w:r>
          </w:p>
        </w:tc>
        <w:tc>
          <w:tcPr>
            <w:tcW w:w="2535" w:type="dxa"/>
            <w:shd w:val="clear" w:color="auto" w:fill="auto"/>
          </w:tcPr>
          <w:p w14:paraId="5C9997B0" w14:textId="0DFE6E83" w:rsidR="7557E78F" w:rsidRDefault="7557E78F" w:rsidP="2FD37BBE">
            <w:pPr>
              <w:pStyle w:val="Corpodetexto"/>
              <w:spacing w:line="259" w:lineRule="au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Definir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  <w:r w:rsidR="308FBE5B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4D46F91D" w14:textId="75931E69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estabelecer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Ordem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</w:p>
        </w:tc>
        <w:tc>
          <w:tcPr>
            <w:tcW w:w="1305" w:type="dxa"/>
          </w:tcPr>
          <w:p w14:paraId="2920352E" w14:textId="2DBC50B1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1F2A420" w14:textId="3962BE1C" w:rsidR="7557E78F" w:rsidRDefault="7557E78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85445B2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31563B00" w14:textId="1D34DF3A" w:rsidR="1FE41A56" w:rsidRDefault="1FE41A5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UC-07</w:t>
            </w:r>
          </w:p>
        </w:tc>
        <w:tc>
          <w:tcPr>
            <w:tcW w:w="2535" w:type="dxa"/>
            <w:shd w:val="clear" w:color="auto" w:fill="auto"/>
          </w:tcPr>
          <w:p w14:paraId="79FB43CE" w14:textId="1B344E5D" w:rsidR="4C1C8B54" w:rsidRDefault="4C1C8B5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Registrar</w:t>
            </w:r>
            <w:r w:rsidR="1FE41A56" w:rsidRPr="2FD37BBE">
              <w:rPr>
                <w:rFonts w:eastAsia="Arial"/>
                <w:color w:val="auto"/>
              </w:rPr>
              <w:t xml:space="preserve"> O</w:t>
            </w:r>
            <w:r w:rsidR="522CD73A" w:rsidRPr="2FD37BBE">
              <w:rPr>
                <w:rFonts w:eastAsia="Arial"/>
                <w:color w:val="auto"/>
              </w:rPr>
              <w:t>S</w:t>
            </w:r>
          </w:p>
        </w:tc>
        <w:tc>
          <w:tcPr>
            <w:tcW w:w="2745" w:type="dxa"/>
            <w:shd w:val="clear" w:color="auto" w:fill="auto"/>
          </w:tcPr>
          <w:p w14:paraId="2338FD4F" w14:textId="3B1398D0" w:rsidR="1FE41A56" w:rsidRDefault="1FE41A5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confirmar</w:t>
            </w:r>
            <w:proofErr w:type="spellEnd"/>
            <w:r w:rsidR="4839315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8393151" w:rsidRPr="2FD37BBE">
              <w:rPr>
                <w:rFonts w:eastAsia="Arial"/>
                <w:color w:val="auto"/>
              </w:rPr>
              <w:t>uma</w:t>
            </w:r>
            <w:proofErr w:type="spellEnd"/>
            <w:r w:rsidR="48393151"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="48393151" w:rsidRPr="2FD37BBE">
              <w:rPr>
                <w:rFonts w:eastAsia="Arial"/>
                <w:color w:val="auto"/>
              </w:rPr>
              <w:t>aberta</w:t>
            </w:r>
            <w:proofErr w:type="spellEnd"/>
          </w:p>
        </w:tc>
        <w:tc>
          <w:tcPr>
            <w:tcW w:w="1305" w:type="dxa"/>
          </w:tcPr>
          <w:p w14:paraId="53EECB1E" w14:textId="768B4BFA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4D978F9E" w14:textId="57A01013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8959036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3675E19" w14:textId="4566770F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UC-08</w:t>
            </w:r>
          </w:p>
        </w:tc>
        <w:tc>
          <w:tcPr>
            <w:tcW w:w="2535" w:type="dxa"/>
            <w:shd w:val="clear" w:color="auto" w:fill="auto"/>
          </w:tcPr>
          <w:p w14:paraId="17436597" w14:textId="4FB57EE7" w:rsidR="48393151" w:rsidRDefault="4839315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="511118DC"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="511118DC" w:rsidRPr="2FD37BBE">
              <w:rPr>
                <w:rFonts w:eastAsia="Arial"/>
                <w:color w:val="auto"/>
              </w:rPr>
              <w:t>delegada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52323482" w14:textId="4F9641BD" w:rsidR="511118DC" w:rsidRDefault="511118DC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OS que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confirmada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como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baixa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prioridade</w:t>
            </w:r>
            <w:proofErr w:type="spellEnd"/>
          </w:p>
        </w:tc>
        <w:tc>
          <w:tcPr>
            <w:tcW w:w="1305" w:type="dxa"/>
          </w:tcPr>
          <w:p w14:paraId="62A695E2" w14:textId="09ADC07D" w:rsidR="0BE63E7D" w:rsidRDefault="0BE63E7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1F3BD077" w14:textId="59A40E5C" w:rsidR="0BE63E7D" w:rsidRDefault="0BE63E7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36C56CCE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9B31886" w14:textId="555AF37B" w:rsidR="6A79F349" w:rsidRDefault="6A79F34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UC-09</w:t>
            </w:r>
          </w:p>
        </w:tc>
        <w:tc>
          <w:tcPr>
            <w:tcW w:w="2535" w:type="dxa"/>
            <w:shd w:val="clear" w:color="auto" w:fill="auto"/>
          </w:tcPr>
          <w:p w14:paraId="503D2288" w14:textId="414C09D9" w:rsidR="6A79F349" w:rsidRDefault="6A79F349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Selecionar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Material </w:t>
            </w:r>
            <w:proofErr w:type="spellStart"/>
            <w:r w:rsidRPr="2FD37BBE">
              <w:rPr>
                <w:rFonts w:eastAsia="Arial"/>
                <w:color w:val="auto"/>
              </w:rPr>
              <w:t>utilizado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1EAE1EAA" w14:textId="67126F5F" w:rsidR="124FF65E" w:rsidRDefault="124FF65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2824AD51" w:rsidRPr="2FD37BBE">
              <w:rPr>
                <w:rFonts w:eastAsia="Arial"/>
                <w:color w:val="auto"/>
              </w:rPr>
              <w:t>indicar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os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materias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foram</w:t>
            </w:r>
            <w:proofErr w:type="spellEnd"/>
            <w:r w:rsidR="6A79F349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79F349" w:rsidRPr="2FD37BBE">
              <w:rPr>
                <w:rFonts w:eastAsia="Arial"/>
                <w:color w:val="auto"/>
              </w:rPr>
              <w:t>utilizad</w:t>
            </w:r>
            <w:r w:rsidR="04C0EA4D" w:rsidRPr="2FD37BBE">
              <w:rPr>
                <w:rFonts w:eastAsia="Arial"/>
                <w:color w:val="auto"/>
              </w:rPr>
              <w:t>os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durante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04C0EA4D" w:rsidRPr="2FD37BBE">
              <w:rPr>
                <w:rFonts w:eastAsia="Arial"/>
                <w:color w:val="auto"/>
              </w:rPr>
              <w:t>a</w:t>
            </w:r>
            <w:proofErr w:type="gram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execução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1305" w:type="dxa"/>
          </w:tcPr>
          <w:p w14:paraId="26EE8EB9" w14:textId="2D8F209B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BE7D074" w14:textId="222742D7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1C5D562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65357846" w14:textId="22D78E8E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UC-10</w:t>
            </w:r>
          </w:p>
        </w:tc>
        <w:tc>
          <w:tcPr>
            <w:tcW w:w="2535" w:type="dxa"/>
            <w:shd w:val="clear" w:color="auto" w:fill="auto"/>
          </w:tcPr>
          <w:p w14:paraId="758C9404" w14:textId="35B6E1C8" w:rsidR="04C0EA4D" w:rsidRDefault="04C0EA4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Descrever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Atividade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12C6A336" w14:textId="4B0EA203" w:rsidR="24FF8768" w:rsidRDefault="24FF876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="7483A566" w:rsidRPr="2FD37BBE">
              <w:rPr>
                <w:rFonts w:eastAsia="Arial"/>
                <w:color w:val="auto"/>
              </w:rPr>
              <w:t xml:space="preserve"> </w:t>
            </w:r>
            <w:r w:rsidR="04C0EA4D" w:rsidRPr="2FD37BBE">
              <w:rPr>
                <w:rFonts w:eastAsia="Arial"/>
                <w:color w:val="auto"/>
              </w:rPr>
              <w:t xml:space="preserve">para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fornecer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uma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04C0EA4D" w:rsidRPr="2FD37BBE">
              <w:rPr>
                <w:rFonts w:eastAsia="Arial"/>
                <w:color w:val="auto"/>
              </w:rPr>
              <w:t>descrição</w:t>
            </w:r>
            <w:proofErr w:type="spellEnd"/>
            <w:r w:rsidR="04C0EA4D" w:rsidRPr="2FD37BBE">
              <w:rPr>
                <w:rFonts w:eastAsia="Arial"/>
                <w:color w:val="auto"/>
              </w:rPr>
              <w:t xml:space="preserve"> d</w:t>
            </w:r>
            <w:r w:rsidR="2E8B43B5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serviço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realizado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durante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2E8B43B5" w:rsidRPr="2FD37BBE">
              <w:rPr>
                <w:rFonts w:eastAsia="Arial"/>
                <w:color w:val="auto"/>
              </w:rPr>
              <w:t>a</w:t>
            </w:r>
            <w:proofErr w:type="gramEnd"/>
            <w:r w:rsidR="2E8B43B5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2E8B43B5" w:rsidRPr="2FD37BBE">
              <w:rPr>
                <w:rFonts w:eastAsia="Arial"/>
                <w:color w:val="auto"/>
              </w:rPr>
              <w:t>execução</w:t>
            </w:r>
            <w:proofErr w:type="spellEnd"/>
            <w:r w:rsidR="2E8B43B5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1305" w:type="dxa"/>
          </w:tcPr>
          <w:p w14:paraId="00D22BF0" w14:textId="21983198" w:rsidR="2E8B43B5" w:rsidRDefault="2E8B43B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C116C75" w14:textId="0CEDEE52" w:rsidR="2E8B43B5" w:rsidRDefault="2E8B43B5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7C034A68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080650FC" w14:textId="4F4311CC" w:rsidR="19B0B7EC" w:rsidRDefault="19B0B7E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UC-11</w:t>
            </w:r>
          </w:p>
        </w:tc>
        <w:tc>
          <w:tcPr>
            <w:tcW w:w="2535" w:type="dxa"/>
            <w:shd w:val="clear" w:color="auto" w:fill="auto"/>
          </w:tcPr>
          <w:p w14:paraId="140C86CF" w14:textId="2A3A2E35" w:rsidR="65743CE9" w:rsidRDefault="65743CE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Registrar</w:t>
            </w:r>
            <w:r w:rsidR="19B0B7EC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9B0B7EC" w:rsidRPr="2FD37BBE">
              <w:rPr>
                <w:rFonts w:eastAsia="Arial"/>
                <w:color w:val="auto"/>
              </w:rPr>
              <w:t>Finalização</w:t>
            </w:r>
            <w:proofErr w:type="spellEnd"/>
            <w:r w:rsidR="19B0B7EC"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577A11E7" w14:textId="1A72D2CF" w:rsidR="42F6DF32" w:rsidRDefault="42F6DF3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Esta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é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7808FF5A" w:rsidRPr="2FD37BBE">
              <w:rPr>
                <w:rFonts w:eastAsia="Arial"/>
                <w:color w:val="auto"/>
              </w:rPr>
              <w:t xml:space="preserve">pela </w:t>
            </w:r>
            <w:r w:rsidRPr="2FD37BBE">
              <w:rPr>
                <w:rFonts w:eastAsia="Arial"/>
                <w:color w:val="auto"/>
              </w:rPr>
              <w:t xml:space="preserve">equipe </w:t>
            </w:r>
            <w:proofErr w:type="spellStart"/>
            <w:r w:rsidRPr="2FD37BBE">
              <w:rPr>
                <w:rFonts w:eastAsia="Arial"/>
                <w:color w:val="auto"/>
              </w:rPr>
              <w:t>designada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confirmar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Pr="2FD37BBE">
              <w:rPr>
                <w:rFonts w:eastAsia="Arial"/>
                <w:color w:val="auto"/>
              </w:rPr>
              <w:t>a</w:t>
            </w:r>
            <w:proofErr w:type="gram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execução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realizado</w:t>
            </w:r>
            <w:proofErr w:type="spellEnd"/>
          </w:p>
        </w:tc>
        <w:tc>
          <w:tcPr>
            <w:tcW w:w="1305" w:type="dxa"/>
          </w:tcPr>
          <w:p w14:paraId="1BDB3271" w14:textId="6AA0250C" w:rsidR="4D2AB922" w:rsidRDefault="4D2AB922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28CE982" w14:textId="345D1682" w:rsidR="4D2AB922" w:rsidRDefault="4D2AB922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1FAB9196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4F9BE78" w14:textId="78289BCD" w:rsidR="48D23AB8" w:rsidRDefault="48D23AB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</w:t>
            </w:r>
            <w:r w:rsidR="12040240" w:rsidRPr="2FD37BBE">
              <w:rPr>
                <w:rFonts w:eastAsia="Arial"/>
                <w:color w:val="auto"/>
              </w:rPr>
              <w:t>2</w:t>
            </w:r>
          </w:p>
        </w:tc>
        <w:tc>
          <w:tcPr>
            <w:tcW w:w="2535" w:type="dxa"/>
            <w:shd w:val="clear" w:color="auto" w:fill="auto"/>
          </w:tcPr>
          <w:p w14:paraId="47EBC65C" w14:textId="4E1E275E" w:rsidR="48D23AB8" w:rsidRDefault="48D23AB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Fornecer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Feedback d</w:t>
            </w:r>
            <w:r w:rsidR="1062CFD6" w:rsidRPr="2FD37BBE">
              <w:rPr>
                <w:rFonts w:eastAsia="Arial"/>
                <w:color w:val="auto"/>
              </w:rPr>
              <w:t>a OS</w:t>
            </w:r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</w:t>
            </w:r>
            <w:r w:rsidR="2CBE777E" w:rsidRPr="2FD37BBE">
              <w:rPr>
                <w:rFonts w:eastAsia="Arial"/>
                <w:color w:val="auto"/>
              </w:rPr>
              <w:t>a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2F8D56C3" w14:textId="4C8D2847" w:rsidR="51EF06B9" w:rsidRDefault="51EF06B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avaliar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serviço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prestado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pela equipe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responsável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por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575B71F3" w:rsidRPr="2FD37BBE">
              <w:rPr>
                <w:rFonts w:eastAsia="Arial"/>
                <w:color w:val="auto"/>
              </w:rPr>
              <w:t>executar</w:t>
            </w:r>
            <w:proofErr w:type="spellEnd"/>
            <w:r w:rsidR="575B71F3" w:rsidRPr="2FD37BBE">
              <w:rPr>
                <w:rFonts w:eastAsia="Arial"/>
                <w:color w:val="auto"/>
              </w:rPr>
              <w:t xml:space="preserve"> </w:t>
            </w:r>
            <w:proofErr w:type="gramStart"/>
            <w:r w:rsidR="575B71F3" w:rsidRPr="2FD37BBE">
              <w:rPr>
                <w:rFonts w:eastAsia="Arial"/>
                <w:color w:val="auto"/>
              </w:rPr>
              <w:t>a</w:t>
            </w:r>
            <w:proofErr w:type="gramEnd"/>
            <w:r w:rsidR="575B71F3" w:rsidRPr="2FD37BBE">
              <w:rPr>
                <w:rFonts w:eastAsia="Arial"/>
                <w:color w:val="auto"/>
              </w:rPr>
              <w:t xml:space="preserve"> OS</w:t>
            </w:r>
          </w:p>
        </w:tc>
        <w:tc>
          <w:tcPr>
            <w:tcW w:w="1305" w:type="dxa"/>
          </w:tcPr>
          <w:p w14:paraId="14261DA0" w14:textId="020E596F" w:rsidR="5953D131" w:rsidRDefault="5953D13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Desejável</w:t>
            </w:r>
            <w:proofErr w:type="spellEnd"/>
          </w:p>
        </w:tc>
        <w:tc>
          <w:tcPr>
            <w:tcW w:w="1416" w:type="dxa"/>
          </w:tcPr>
          <w:p w14:paraId="43CC8DF1" w14:textId="6CBEFF83" w:rsidR="5953D131" w:rsidRDefault="5953D13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Média</w:t>
            </w:r>
            <w:proofErr w:type="spellEnd"/>
          </w:p>
        </w:tc>
      </w:tr>
      <w:tr w:rsidR="2FD37BBE" w14:paraId="33243F0B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169A58AC" w14:textId="10CDD115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UC-13</w:t>
            </w:r>
          </w:p>
        </w:tc>
        <w:tc>
          <w:tcPr>
            <w:tcW w:w="2535" w:type="dxa"/>
            <w:shd w:val="clear" w:color="auto" w:fill="auto"/>
          </w:tcPr>
          <w:p w14:paraId="23EAE0A2" w14:textId="3FF2DCB1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Visualizar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</w:t>
            </w:r>
            <w:r w:rsidR="5048E464" w:rsidRPr="2FD37BBE">
              <w:rPr>
                <w:rFonts w:eastAsia="Arial"/>
                <w:color w:val="auto"/>
              </w:rPr>
              <w:t xml:space="preserve">`s </w:t>
            </w:r>
            <w:proofErr w:type="spellStart"/>
            <w:r w:rsidR="5048E464" w:rsidRPr="2FD37BBE">
              <w:rPr>
                <w:rFonts w:eastAsia="Arial"/>
                <w:color w:val="auto"/>
              </w:rPr>
              <w:t>realizadas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5D67195F" w14:textId="122A4749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visualizar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todo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realizadas</w:t>
            </w:r>
            <w:proofErr w:type="spellEnd"/>
          </w:p>
        </w:tc>
        <w:tc>
          <w:tcPr>
            <w:tcW w:w="1305" w:type="dxa"/>
          </w:tcPr>
          <w:p w14:paraId="67C15AB6" w14:textId="081D663F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451533CE" w14:textId="459E7BA8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2568D003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7D02C7A" w14:textId="71C2625A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UC-14</w:t>
            </w:r>
          </w:p>
        </w:tc>
        <w:tc>
          <w:tcPr>
            <w:tcW w:w="2535" w:type="dxa"/>
            <w:shd w:val="clear" w:color="auto" w:fill="auto"/>
          </w:tcPr>
          <w:p w14:paraId="4C0F43CA" w14:textId="24A0ED98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Enviar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Mensagem</w:t>
            </w:r>
            <w:proofErr w:type="spellEnd"/>
            <w:r w:rsidR="57234D22" w:rsidRPr="2FD37BBE">
              <w:rPr>
                <w:rFonts w:eastAsia="Arial"/>
                <w:color w:val="auto"/>
              </w:rPr>
              <w:t xml:space="preserve"> via chat</w:t>
            </w:r>
          </w:p>
        </w:tc>
        <w:tc>
          <w:tcPr>
            <w:tcW w:w="2745" w:type="dxa"/>
            <w:shd w:val="clear" w:color="auto" w:fill="auto"/>
          </w:tcPr>
          <w:p w14:paraId="3E3B3CC1" w14:textId="73206E37" w:rsidR="6E9ADF28" w:rsidRDefault="6E9ADF2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usuário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essa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trocar </w:t>
            </w:r>
            <w:proofErr w:type="spellStart"/>
            <w:r w:rsidRPr="2FD37BBE">
              <w:rPr>
                <w:rFonts w:eastAsia="Arial"/>
                <w:color w:val="auto"/>
              </w:rPr>
              <w:t>mensagens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com </w:t>
            </w:r>
            <w:r w:rsidR="6AF02199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6AF02199" w:rsidRPr="2FD37BBE">
              <w:rPr>
                <w:rFonts w:eastAsia="Arial"/>
                <w:color w:val="auto"/>
              </w:rPr>
              <w:t>setor</w:t>
            </w:r>
            <w:proofErr w:type="spellEnd"/>
            <w:r w:rsidR="6AF02199" w:rsidRPr="2FD37BBE">
              <w:rPr>
                <w:rFonts w:eastAsia="Arial"/>
                <w:color w:val="auto"/>
              </w:rPr>
              <w:t xml:space="preserve"> </w:t>
            </w:r>
            <w:r w:rsidRPr="2FD37BBE">
              <w:rPr>
                <w:rFonts w:eastAsia="Arial"/>
                <w:color w:val="auto"/>
              </w:rPr>
              <w:t xml:space="preserve">de </w:t>
            </w:r>
            <w:proofErr w:type="spellStart"/>
            <w:r w:rsidRPr="2FD37BBE">
              <w:rPr>
                <w:rFonts w:eastAsia="Arial"/>
                <w:color w:val="auto"/>
              </w:rPr>
              <w:t>administração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com o </w:t>
            </w:r>
            <w:proofErr w:type="spellStart"/>
            <w:r w:rsidRPr="2FD37BBE">
              <w:rPr>
                <w:rFonts w:eastAsia="Arial"/>
                <w:color w:val="auto"/>
              </w:rPr>
              <w:t>intuito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esclarecer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mais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sobre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r w:rsidR="11FEA22D"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="11FEA22D" w:rsidRPr="2FD37BBE">
              <w:rPr>
                <w:rFonts w:eastAsia="Arial"/>
                <w:color w:val="auto"/>
              </w:rPr>
              <w:t>chamado</w:t>
            </w:r>
            <w:proofErr w:type="spellEnd"/>
            <w:r w:rsidR="11FEA22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11FEA22D" w:rsidRPr="2FD37BBE">
              <w:rPr>
                <w:rFonts w:eastAsia="Arial"/>
                <w:color w:val="auto"/>
              </w:rPr>
              <w:t>aberto</w:t>
            </w:r>
            <w:proofErr w:type="spellEnd"/>
          </w:p>
        </w:tc>
        <w:tc>
          <w:tcPr>
            <w:tcW w:w="1305" w:type="dxa"/>
          </w:tcPr>
          <w:p w14:paraId="10CE931D" w14:textId="08B907CE" w:rsidR="11FEA22D" w:rsidRDefault="11FEA22D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05E7AAC6" w14:textId="7D4CCDF7" w:rsidR="11FEA22D" w:rsidRDefault="11FEA22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59301C02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999B6AE" w14:textId="2E6D7E7E" w:rsidR="0238F7BC" w:rsidRDefault="0238F7B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UC-15</w:t>
            </w:r>
          </w:p>
        </w:tc>
        <w:tc>
          <w:tcPr>
            <w:tcW w:w="2535" w:type="dxa"/>
            <w:shd w:val="clear" w:color="auto" w:fill="auto"/>
          </w:tcPr>
          <w:p w14:paraId="155078B8" w14:textId="315C9053" w:rsidR="3267D69B" w:rsidRDefault="3267D69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Colaboradores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82B783B" w14:textId="56920090" w:rsidR="3267D69B" w:rsidRDefault="3267D69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categorizar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</w:t>
            </w:r>
            <w:r w:rsidR="3538DD4B" w:rsidRPr="2FD37BBE">
              <w:rPr>
                <w:rFonts w:eastAsia="Arial"/>
                <w:color w:val="auto"/>
              </w:rPr>
              <w:t>uncionários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="3538DD4B" w:rsidRPr="2FD37BBE">
              <w:rPr>
                <w:rFonts w:eastAsia="Arial"/>
                <w:color w:val="auto"/>
              </w:rPr>
              <w:t>manutenção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="3538DD4B" w:rsidRPr="2FD37BBE">
              <w:rPr>
                <w:rFonts w:eastAsia="Arial"/>
                <w:color w:val="auto"/>
              </w:rPr>
              <w:t>acordo</w:t>
            </w:r>
            <w:proofErr w:type="spellEnd"/>
            <w:r w:rsidR="3538DD4B" w:rsidRPr="2FD37BBE">
              <w:rPr>
                <w:rFonts w:eastAsia="Arial"/>
                <w:color w:val="auto"/>
              </w:rPr>
              <w:t xml:space="preserve"> com </w:t>
            </w:r>
            <w:proofErr w:type="gramStart"/>
            <w:r w:rsidR="6A4AFD73" w:rsidRPr="2FD37BBE">
              <w:rPr>
                <w:rFonts w:eastAsia="Arial"/>
                <w:color w:val="auto"/>
              </w:rPr>
              <w:t>a</w:t>
            </w:r>
            <w:proofErr w:type="gramEnd"/>
            <w:r w:rsidR="6A4AFD73" w:rsidRPr="2FD37BBE">
              <w:rPr>
                <w:rFonts w:eastAsia="Arial"/>
                <w:color w:val="auto"/>
              </w:rPr>
              <w:t xml:space="preserve"> equipe no qual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fazem</w:t>
            </w:r>
            <w:proofErr w:type="spellEnd"/>
            <w:r w:rsidR="6A4AFD7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parte</w:t>
            </w:r>
            <w:proofErr w:type="spellEnd"/>
            <w:r w:rsidR="6A4AFD73" w:rsidRPr="2FD37BBE">
              <w:rPr>
                <w:rFonts w:eastAsia="Arial"/>
                <w:color w:val="auto"/>
              </w:rPr>
              <w:t>,</w:t>
            </w:r>
            <w:r w:rsidR="6A4AFD73" w:rsidRPr="2FD37BBE">
              <w:rPr>
                <w:rFonts w:eastAsia="Arial"/>
                <w:i/>
                <w:iCs/>
                <w:color w:val="auto"/>
              </w:rPr>
              <w:t xml:space="preserve"> i.e.</w:t>
            </w:r>
            <w:r w:rsidR="10DAEF1D" w:rsidRPr="2FD37BBE">
              <w:rPr>
                <w:rFonts w:eastAsia="Arial"/>
                <w:i/>
                <w:iCs/>
                <w:color w:val="auto"/>
              </w:rPr>
              <w:t>,</w:t>
            </w:r>
            <w:r w:rsidR="6A4AFD73" w:rsidRPr="2FD37BBE">
              <w:rPr>
                <w:rFonts w:eastAsia="Arial"/>
                <w:i/>
                <w:iCs/>
                <w:color w:val="auto"/>
              </w:rPr>
              <w:t xml:space="preserve">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refrigeração</w:t>
            </w:r>
            <w:proofErr w:type="spellEnd"/>
            <w:r w:rsidR="6A4AFD73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A4AFD73" w:rsidRPr="2FD37BBE">
              <w:rPr>
                <w:rFonts w:eastAsia="Arial"/>
                <w:color w:val="auto"/>
              </w:rPr>
              <w:t>elétrica</w:t>
            </w:r>
            <w:proofErr w:type="spellEnd"/>
            <w:r w:rsidR="6A4AFD73" w:rsidRPr="2FD37BBE">
              <w:rPr>
                <w:rFonts w:eastAsia="Arial"/>
                <w:color w:val="auto"/>
              </w:rPr>
              <w:t>, predial, etc.</w:t>
            </w:r>
          </w:p>
        </w:tc>
        <w:tc>
          <w:tcPr>
            <w:tcW w:w="1305" w:type="dxa"/>
          </w:tcPr>
          <w:p w14:paraId="4EBD1179" w14:textId="4E06B194" w:rsidR="15E6DAC1" w:rsidRDefault="15E6DAC1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Desejável</w:t>
            </w:r>
            <w:proofErr w:type="spellEnd"/>
          </w:p>
        </w:tc>
        <w:tc>
          <w:tcPr>
            <w:tcW w:w="1416" w:type="dxa"/>
          </w:tcPr>
          <w:p w14:paraId="701E497F" w14:textId="74620269" w:rsidR="15E6DAC1" w:rsidRDefault="15E6DAC1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087B1B93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1CC6B54" w14:textId="70CE4199" w:rsidR="391C99BC" w:rsidRDefault="391C99B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UC-16</w:t>
            </w:r>
          </w:p>
        </w:tc>
        <w:tc>
          <w:tcPr>
            <w:tcW w:w="2535" w:type="dxa"/>
            <w:shd w:val="clear" w:color="auto" w:fill="auto"/>
          </w:tcPr>
          <w:p w14:paraId="4EA8A051" w14:textId="4EDCC859" w:rsidR="15E1278F" w:rsidRDefault="15E12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</w:t>
            </w:r>
          </w:p>
        </w:tc>
        <w:tc>
          <w:tcPr>
            <w:tcW w:w="2745" w:type="dxa"/>
            <w:shd w:val="clear" w:color="auto" w:fill="auto"/>
          </w:tcPr>
          <w:p w14:paraId="579322E7" w14:textId="694E3EE3" w:rsidR="15E1278F" w:rsidRDefault="15E1278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filtrar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 </w:t>
            </w:r>
            <w:proofErr w:type="spellStart"/>
            <w:r w:rsidRPr="2FD37BBE">
              <w:rPr>
                <w:rFonts w:eastAsia="Arial"/>
                <w:color w:val="auto"/>
              </w:rPr>
              <w:t>visualização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OS,</w:t>
            </w:r>
            <w:r w:rsidRPr="2FD37BBE">
              <w:rPr>
                <w:rFonts w:eastAsia="Arial"/>
                <w:i/>
                <w:iCs/>
                <w:color w:val="auto"/>
              </w:rPr>
              <w:t xml:space="preserve"> </w:t>
            </w:r>
            <w:r w:rsidR="0A152EAD" w:rsidRPr="2FD37BBE">
              <w:rPr>
                <w:rFonts w:eastAsia="Arial"/>
                <w:i/>
                <w:iCs/>
                <w:color w:val="auto"/>
              </w:rPr>
              <w:t>i</w:t>
            </w:r>
            <w:r w:rsidRPr="2FD37BBE">
              <w:rPr>
                <w:rFonts w:eastAsia="Arial"/>
                <w:i/>
                <w:iCs/>
                <w:color w:val="auto"/>
              </w:rPr>
              <w:t>.e.</w:t>
            </w:r>
            <w:r w:rsidRPr="2FD37BBE">
              <w:rPr>
                <w:rFonts w:eastAsia="Arial"/>
                <w:color w:val="auto"/>
              </w:rPr>
              <w:t xml:space="preserve">, OS’s </w:t>
            </w:r>
            <w:r w:rsidR="107BC511" w:rsidRPr="2FD37BBE">
              <w:rPr>
                <w:rFonts w:eastAsia="Arial"/>
                <w:color w:val="auto"/>
              </w:rPr>
              <w:t xml:space="preserve">dos </w:t>
            </w:r>
            <w:proofErr w:type="spellStart"/>
            <w:r w:rsidRPr="2FD37BBE">
              <w:rPr>
                <w:rFonts w:eastAsia="Arial"/>
                <w:color w:val="auto"/>
              </w:rPr>
              <w:t>últimos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12 meses, </w:t>
            </w:r>
            <w:proofErr w:type="spellStart"/>
            <w:r w:rsidR="643275E9" w:rsidRPr="2FD37BBE">
              <w:rPr>
                <w:rFonts w:eastAsia="Arial"/>
                <w:color w:val="auto"/>
              </w:rPr>
              <w:t>último</w:t>
            </w:r>
            <w:r w:rsidR="51D6DFDF" w:rsidRPr="2FD37BBE">
              <w:rPr>
                <w:rFonts w:eastAsia="Arial"/>
                <w:color w:val="auto"/>
              </w:rPr>
              <w:t>s</w:t>
            </w:r>
            <w:proofErr w:type="spellEnd"/>
            <w:r w:rsidR="51D6DFDF" w:rsidRPr="2FD37BBE">
              <w:rPr>
                <w:rFonts w:eastAsia="Arial"/>
                <w:color w:val="auto"/>
              </w:rPr>
              <w:t xml:space="preserve"> 30 </w:t>
            </w:r>
            <w:proofErr w:type="spellStart"/>
            <w:r w:rsidR="51D6DFDF" w:rsidRPr="2FD37BBE">
              <w:rPr>
                <w:rFonts w:eastAsia="Arial"/>
                <w:color w:val="auto"/>
              </w:rPr>
              <w:t>dias</w:t>
            </w:r>
            <w:proofErr w:type="spellEnd"/>
            <w:r w:rsidR="643275E9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últimos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 7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dias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5F2CB3FA" w:rsidRPr="2FD37BBE">
              <w:rPr>
                <w:rFonts w:eastAsia="Arial"/>
                <w:color w:val="auto"/>
              </w:rPr>
              <w:t>últimas</w:t>
            </w:r>
            <w:proofErr w:type="spellEnd"/>
            <w:r w:rsidR="5F2CB3FA" w:rsidRPr="2FD37BBE">
              <w:rPr>
                <w:rFonts w:eastAsia="Arial"/>
                <w:color w:val="auto"/>
              </w:rPr>
              <w:t xml:space="preserve"> 24h</w:t>
            </w:r>
            <w:r w:rsidR="643275E9" w:rsidRPr="2FD37BBE">
              <w:rPr>
                <w:rFonts w:eastAsia="Arial"/>
                <w:color w:val="auto"/>
              </w:rPr>
              <w:t>, etc.</w:t>
            </w:r>
          </w:p>
        </w:tc>
        <w:tc>
          <w:tcPr>
            <w:tcW w:w="1305" w:type="dxa"/>
          </w:tcPr>
          <w:p w14:paraId="707BF267" w14:textId="6DBD1E61" w:rsidR="72846D46" w:rsidRDefault="72846D4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F359002" w14:textId="61C7D113" w:rsidR="72846D46" w:rsidRDefault="72846D4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672E72BA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2E80C210" w14:textId="6E8405F9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UC-17</w:t>
            </w:r>
          </w:p>
        </w:tc>
        <w:tc>
          <w:tcPr>
            <w:tcW w:w="2535" w:type="dxa"/>
            <w:shd w:val="clear" w:color="auto" w:fill="auto"/>
          </w:tcPr>
          <w:p w14:paraId="17A48503" w14:textId="538F189C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Emitir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Relatório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7B14BFD" w14:textId="6CB27BD0" w:rsidR="5A252776" w:rsidRDefault="5A252776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emitir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relatórios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OS’s </w:t>
            </w:r>
            <w:proofErr w:type="spellStart"/>
            <w:r w:rsidRPr="2FD37BBE">
              <w:rPr>
                <w:rFonts w:eastAsia="Arial"/>
                <w:color w:val="auto"/>
              </w:rPr>
              <w:t>realizadas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com base </w:t>
            </w:r>
            <w:proofErr w:type="spellStart"/>
            <w:r w:rsidRPr="2FD37BBE">
              <w:rPr>
                <w:rFonts w:eastAsia="Arial"/>
                <w:color w:val="auto"/>
              </w:rPr>
              <w:t>na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filtragem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</w:t>
            </w:r>
            <w:proofErr w:type="spellStart"/>
            <w:r w:rsidRPr="2FD37BBE">
              <w:rPr>
                <w:rFonts w:eastAsia="Arial"/>
                <w:color w:val="auto"/>
              </w:rPr>
              <w:t>histórico</w:t>
            </w:r>
            <w:proofErr w:type="spellEnd"/>
          </w:p>
        </w:tc>
        <w:tc>
          <w:tcPr>
            <w:tcW w:w="1305" w:type="dxa"/>
          </w:tcPr>
          <w:p w14:paraId="5A9A27C8" w14:textId="0F5FA1D2" w:rsidR="59A0F554" w:rsidRDefault="59A0F554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6D2F9989" w14:textId="2F808F3F" w:rsidR="59A0F554" w:rsidRDefault="59A0F55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5BD18EC9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7750C2F5" w14:textId="32DDE788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UC-18 </w:t>
            </w:r>
          </w:p>
        </w:tc>
        <w:tc>
          <w:tcPr>
            <w:tcW w:w="2535" w:type="dxa"/>
            <w:shd w:val="clear" w:color="auto" w:fill="auto"/>
          </w:tcPr>
          <w:p w14:paraId="205DB862" w14:textId="2D0749A7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Autorizar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funcionario</w:t>
            </w:r>
            <w:proofErr w:type="spellEnd"/>
          </w:p>
        </w:tc>
        <w:tc>
          <w:tcPr>
            <w:tcW w:w="2745" w:type="dxa"/>
            <w:shd w:val="clear" w:color="auto" w:fill="auto"/>
          </w:tcPr>
          <w:p w14:paraId="44358E9A" w14:textId="5B379654" w:rsidR="49EE880E" w:rsidRDefault="49EE880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</w:t>
            </w:r>
            <w:proofErr w:type="spellStart"/>
            <w:r w:rsidRPr="2FD37BBE">
              <w:rPr>
                <w:rFonts w:eastAsia="Arial"/>
                <w:color w:val="auto"/>
              </w:rPr>
              <w:t>autorizar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cadastro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um novo </w:t>
            </w:r>
            <w:proofErr w:type="spellStart"/>
            <w:r w:rsidRPr="2FD37BBE">
              <w:rPr>
                <w:rFonts w:eastAsia="Arial"/>
                <w:color w:val="auto"/>
              </w:rPr>
              <w:t>funcionario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</w:t>
            </w:r>
            <w:proofErr w:type="spellStart"/>
            <w:r w:rsidRPr="2FD37BBE">
              <w:rPr>
                <w:rFonts w:eastAsia="Arial"/>
                <w:color w:val="auto"/>
              </w:rPr>
              <w:t>manunteção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na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equipe de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23A66320" w14:textId="001EC8A0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55536ABF" w14:textId="1818750D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  <w:tr w:rsidR="2FD37BBE" w14:paraId="7879D915" w14:textId="77777777" w:rsidTr="2FD37BBE">
        <w:trPr>
          <w:trHeight w:val="300"/>
        </w:trPr>
        <w:tc>
          <w:tcPr>
            <w:tcW w:w="1605" w:type="dxa"/>
            <w:shd w:val="clear" w:color="auto" w:fill="auto"/>
          </w:tcPr>
          <w:p w14:paraId="6E46EBB7" w14:textId="642BB3A5" w:rsidR="7787BF50" w:rsidRDefault="7787BF50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UC-19</w:t>
            </w:r>
          </w:p>
        </w:tc>
        <w:tc>
          <w:tcPr>
            <w:tcW w:w="2535" w:type="dxa"/>
            <w:shd w:val="clear" w:color="auto" w:fill="auto"/>
          </w:tcPr>
          <w:p w14:paraId="5F259786" w14:textId="204490F9" w:rsidR="02B108FE" w:rsidRDefault="02B108FE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Registrar </w:t>
            </w:r>
            <w:proofErr w:type="spellStart"/>
            <w:r w:rsidRPr="2FD37BBE">
              <w:rPr>
                <w:rFonts w:eastAsia="Arial"/>
                <w:color w:val="auto"/>
              </w:rPr>
              <w:t>inicialização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da OS</w:t>
            </w:r>
          </w:p>
        </w:tc>
        <w:tc>
          <w:tcPr>
            <w:tcW w:w="2745" w:type="dxa"/>
            <w:shd w:val="clear" w:color="auto" w:fill="auto"/>
          </w:tcPr>
          <w:p w14:paraId="174BFF95" w14:textId="2257BC4A" w:rsidR="02B108FE" w:rsidRDefault="02B108FE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Funcionalidade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utilizada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para registrar o memento no qual </w:t>
            </w:r>
            <w:proofErr w:type="gramStart"/>
            <w:r w:rsidRPr="2FD37BBE">
              <w:rPr>
                <w:rFonts w:eastAsia="Arial"/>
                <w:color w:val="auto"/>
              </w:rPr>
              <w:t>a</w:t>
            </w:r>
            <w:proofErr w:type="gramEnd"/>
            <w:r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Pr="2FD37BBE">
              <w:rPr>
                <w:rFonts w:eastAsia="Arial"/>
                <w:color w:val="auto"/>
              </w:rPr>
              <w:t>foi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inicializada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pela equipe de </w:t>
            </w:r>
            <w:proofErr w:type="spellStart"/>
            <w:r w:rsidRPr="2FD37BBE">
              <w:rPr>
                <w:rFonts w:eastAsia="Arial"/>
                <w:color w:val="auto"/>
              </w:rPr>
              <w:t>manutenção</w:t>
            </w:r>
            <w:proofErr w:type="spellEnd"/>
          </w:p>
        </w:tc>
        <w:tc>
          <w:tcPr>
            <w:tcW w:w="1305" w:type="dxa"/>
          </w:tcPr>
          <w:p w14:paraId="5008FA83" w14:textId="24C147D9" w:rsidR="7ABF9D7B" w:rsidRDefault="7ABF9D7B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Essencial</w:t>
            </w:r>
            <w:proofErr w:type="spellEnd"/>
          </w:p>
        </w:tc>
        <w:tc>
          <w:tcPr>
            <w:tcW w:w="1416" w:type="dxa"/>
          </w:tcPr>
          <w:p w14:paraId="3A031026" w14:textId="5271999A" w:rsidR="7ABF9D7B" w:rsidRDefault="7ABF9D7B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Alta</w:t>
            </w:r>
          </w:p>
        </w:tc>
      </w:tr>
    </w:tbl>
    <w:p w14:paraId="2A1F701D" w14:textId="77777777" w:rsidR="00D30243" w:rsidRPr="000208F2" w:rsidRDefault="00D30243" w:rsidP="2FD37BBE">
      <w:pPr>
        <w:pStyle w:val="Corpodetexto"/>
        <w:rPr>
          <w:rFonts w:eastAsia="Arial"/>
        </w:rPr>
      </w:pPr>
    </w:p>
    <w:p w14:paraId="2005DCC2" w14:textId="77777777" w:rsidR="00255632" w:rsidRPr="000208F2" w:rsidRDefault="3C884019" w:rsidP="2FD37BBE">
      <w:pPr>
        <w:pStyle w:val="Ttulo2"/>
        <w:rPr>
          <w:rFonts w:eastAsia="Arial" w:cs="Arial"/>
        </w:rPr>
      </w:pPr>
      <w:bookmarkStart w:id="83" w:name="_Toc147690404"/>
      <w:r w:rsidRPr="2FD37BBE">
        <w:rPr>
          <w:rFonts w:eastAsia="Arial" w:cs="Arial"/>
        </w:rPr>
        <w:t>Regras de Negócio</w:t>
      </w:r>
      <w:bookmarkEnd w:id="83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6182"/>
        <w:gridCol w:w="1699"/>
      </w:tblGrid>
      <w:tr w:rsidR="005B3507" w:rsidRPr="005B3507" w14:paraId="6762B3EF" w14:textId="77777777" w:rsidTr="2FD37BBE">
        <w:tc>
          <w:tcPr>
            <w:tcW w:w="1725" w:type="dxa"/>
            <w:shd w:val="clear" w:color="auto" w:fill="auto"/>
          </w:tcPr>
          <w:p w14:paraId="73940EAB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6182" w:type="dxa"/>
            <w:shd w:val="clear" w:color="auto" w:fill="auto"/>
          </w:tcPr>
          <w:p w14:paraId="212251CE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Descrição</w:t>
            </w:r>
            <w:proofErr w:type="spellEnd"/>
          </w:p>
        </w:tc>
        <w:tc>
          <w:tcPr>
            <w:tcW w:w="1699" w:type="dxa"/>
            <w:shd w:val="clear" w:color="auto" w:fill="auto"/>
          </w:tcPr>
          <w:p w14:paraId="566EE1F6" w14:textId="77777777" w:rsidR="00255632" w:rsidRPr="005B3507" w:rsidRDefault="2D4BF8F7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Caso de Uso</w:t>
            </w:r>
          </w:p>
        </w:tc>
      </w:tr>
      <w:tr w:rsidR="005B3507" w:rsidRPr="005B3507" w14:paraId="31F5D75C" w14:textId="77777777" w:rsidTr="2FD37BBE">
        <w:tc>
          <w:tcPr>
            <w:tcW w:w="1725" w:type="dxa"/>
            <w:shd w:val="clear" w:color="auto" w:fill="auto"/>
          </w:tcPr>
          <w:p w14:paraId="3ADE8119" w14:textId="77777777" w:rsidR="00255632" w:rsidRPr="005B3507" w:rsidRDefault="1FAEAC87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lastRenderedPageBreak/>
              <w:t>RN01</w:t>
            </w:r>
          </w:p>
        </w:tc>
        <w:tc>
          <w:tcPr>
            <w:tcW w:w="6182" w:type="dxa"/>
            <w:shd w:val="clear" w:color="auto" w:fill="auto"/>
          </w:tcPr>
          <w:p w14:paraId="03EFCA41" w14:textId="27241020" w:rsidR="00255632" w:rsidRPr="005B3507" w:rsidRDefault="3FAC942C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As </w:t>
            </w:r>
            <w:proofErr w:type="spellStart"/>
            <w:r w:rsidRPr="2FD37BBE">
              <w:rPr>
                <w:rFonts w:eastAsia="Arial"/>
                <w:color w:val="auto"/>
              </w:rPr>
              <w:t>ordens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de </w:t>
            </w:r>
            <w:proofErr w:type="spellStart"/>
            <w:r w:rsidRPr="2FD37BBE">
              <w:rPr>
                <w:rFonts w:eastAsia="Arial"/>
                <w:color w:val="auto"/>
              </w:rPr>
              <w:t>serviço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precisam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ficar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armazenadas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no banco de dados </w:t>
            </w:r>
            <w:proofErr w:type="spellStart"/>
            <w:r w:rsidRPr="2FD37BBE">
              <w:rPr>
                <w:rFonts w:eastAsia="Arial"/>
                <w:color w:val="auto"/>
              </w:rPr>
              <w:t>por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no </w:t>
            </w:r>
            <w:proofErr w:type="spellStart"/>
            <w:r w:rsidRPr="2FD37BBE">
              <w:rPr>
                <w:rFonts w:eastAsia="Arial"/>
                <w:color w:val="auto"/>
              </w:rPr>
              <w:t>mínimo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, 5 </w:t>
            </w:r>
            <w:proofErr w:type="spellStart"/>
            <w:r w:rsidRPr="2FD37BBE">
              <w:rPr>
                <w:rFonts w:eastAsia="Arial"/>
                <w:color w:val="auto"/>
              </w:rPr>
              <w:t>anos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juntamente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com um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registro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fotográfico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e um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relatório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dos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serviços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FE3F2A8" w:rsidRPr="2FD37BBE">
              <w:rPr>
                <w:rFonts w:eastAsia="Arial"/>
                <w:color w:val="auto"/>
              </w:rPr>
              <w:t>prioritários</w:t>
            </w:r>
            <w:proofErr w:type="spellEnd"/>
            <w:r w:rsidR="6FE3F2A8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5F96A722" w14:textId="3EBA42C3" w:rsidR="00255632" w:rsidRPr="005B3507" w:rsidRDefault="32A8FBCA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UC-13</w:t>
            </w:r>
          </w:p>
        </w:tc>
      </w:tr>
      <w:tr w:rsidR="005B3507" w:rsidRPr="005B3507" w14:paraId="0CBD202E" w14:textId="77777777" w:rsidTr="2FD37BBE">
        <w:tc>
          <w:tcPr>
            <w:tcW w:w="1725" w:type="dxa"/>
            <w:shd w:val="clear" w:color="auto" w:fill="auto"/>
          </w:tcPr>
          <w:p w14:paraId="4B6C9F14" w14:textId="4ACCC607" w:rsidR="00255632" w:rsidRPr="005B3507" w:rsidRDefault="2A728F7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RN02</w:t>
            </w:r>
          </w:p>
        </w:tc>
        <w:tc>
          <w:tcPr>
            <w:tcW w:w="6182" w:type="dxa"/>
            <w:shd w:val="clear" w:color="auto" w:fill="auto"/>
          </w:tcPr>
          <w:p w14:paraId="5B95CD12" w14:textId="337EBD81" w:rsidR="00255632" w:rsidRPr="005B3507" w:rsidRDefault="7D27A6C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As OS </w:t>
            </w:r>
            <w:proofErr w:type="spellStart"/>
            <w:r w:rsidRPr="2FD37BBE">
              <w:rPr>
                <w:rFonts w:eastAsia="Arial"/>
                <w:color w:val="auto"/>
              </w:rPr>
              <w:t>confirmadas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pelo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setor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que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foram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classificadas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como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alta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prioridade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não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podem</w:t>
            </w:r>
            <w:proofErr w:type="spellEnd"/>
            <w:r w:rsidR="46C6D5A3" w:rsidRPr="2FD37BBE">
              <w:rPr>
                <w:rFonts w:eastAsia="Arial"/>
                <w:color w:val="auto"/>
              </w:rPr>
              <w:t xml:space="preserve"> ser </w:t>
            </w:r>
            <w:proofErr w:type="spellStart"/>
            <w:r w:rsidR="46C6D5A3" w:rsidRPr="2FD37BBE">
              <w:rPr>
                <w:rFonts w:eastAsia="Arial"/>
                <w:color w:val="auto"/>
              </w:rPr>
              <w:t>canceladas</w:t>
            </w:r>
            <w:proofErr w:type="spellEnd"/>
            <w:r w:rsidR="46C6D5A3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5220BBB2" w14:textId="5F6F6134" w:rsidR="00255632" w:rsidRPr="005B3507" w:rsidRDefault="3787692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UC-8</w:t>
            </w:r>
          </w:p>
        </w:tc>
      </w:tr>
      <w:tr w:rsidR="4DC0C6A4" w14:paraId="50448C62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74527003" w14:textId="46E93128" w:rsidR="2A3EEFDF" w:rsidRDefault="0AA9C4B6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RN03</w:t>
            </w:r>
          </w:p>
        </w:tc>
        <w:tc>
          <w:tcPr>
            <w:tcW w:w="6182" w:type="dxa"/>
            <w:shd w:val="clear" w:color="auto" w:fill="auto"/>
          </w:tcPr>
          <w:p w14:paraId="522F6AA0" w14:textId="2567C959" w:rsidR="2A3EEFDF" w:rsidRDefault="455B94F3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colaboradores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do hospital </w:t>
            </w:r>
            <w:proofErr w:type="spellStart"/>
            <w:r w:rsidRPr="2FD37BBE">
              <w:rPr>
                <w:rFonts w:eastAsia="Arial"/>
                <w:color w:val="auto"/>
              </w:rPr>
              <w:t>só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podem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uma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OS </w:t>
            </w:r>
            <w:proofErr w:type="spellStart"/>
            <w:r w:rsidRPr="2FD37BBE">
              <w:rPr>
                <w:rFonts w:eastAsia="Arial"/>
                <w:color w:val="auto"/>
              </w:rPr>
              <w:t>aberta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se a </w:t>
            </w:r>
            <w:proofErr w:type="spellStart"/>
            <w:r w:rsidRPr="2FD37BBE">
              <w:rPr>
                <w:rFonts w:eastAsia="Arial"/>
                <w:color w:val="auto"/>
              </w:rPr>
              <w:t>mesma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ainda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C38F632" w:rsidRPr="2FD37BBE">
              <w:rPr>
                <w:rFonts w:eastAsia="Arial"/>
                <w:color w:val="auto"/>
              </w:rPr>
              <w:t>não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C38F632" w:rsidRPr="2FD37BBE">
              <w:rPr>
                <w:rFonts w:eastAsia="Arial"/>
                <w:color w:val="auto"/>
              </w:rPr>
              <w:t>foi</w:t>
            </w:r>
            <w:proofErr w:type="spellEnd"/>
            <w:r w:rsidR="4C38F632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devidamente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1071E69" w:rsidRPr="2FD37BBE">
              <w:rPr>
                <w:rFonts w:eastAsia="Arial"/>
                <w:color w:val="auto"/>
              </w:rPr>
              <w:t>registrada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pelo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setor</w:t>
            </w:r>
            <w:proofErr w:type="spellEnd"/>
            <w:r w:rsidR="459200DD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59200DD"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="459200DD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4E2E73B0" w14:textId="433B3429" w:rsidR="4DC0C6A4" w:rsidRDefault="36125514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UC-4</w:t>
            </w:r>
          </w:p>
        </w:tc>
      </w:tr>
      <w:tr w:rsidR="4DC0C6A4" w14:paraId="7B820887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508AFF6F" w14:textId="5DEB3B30" w:rsidR="3425AC7F" w:rsidRDefault="20228079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RN04</w:t>
            </w:r>
          </w:p>
        </w:tc>
        <w:tc>
          <w:tcPr>
            <w:tcW w:w="6182" w:type="dxa"/>
            <w:shd w:val="clear" w:color="auto" w:fill="auto"/>
          </w:tcPr>
          <w:p w14:paraId="4F2CD033" w14:textId="2BF1FC08" w:rsidR="3FD5C4E1" w:rsidRDefault="29EE8EF3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Somente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o </w:t>
            </w:r>
            <w:proofErr w:type="spellStart"/>
            <w:r w:rsidRPr="2FD37BBE">
              <w:rPr>
                <w:rFonts w:eastAsia="Arial"/>
                <w:color w:val="auto"/>
              </w:rPr>
              <w:t>setor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administrativo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pode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cancelar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as OS </w:t>
            </w:r>
            <w:r w:rsidR="6E2A5410" w:rsidRPr="2FD37BBE">
              <w:rPr>
                <w:rFonts w:eastAsia="Arial"/>
                <w:color w:val="auto"/>
              </w:rPr>
              <w:t xml:space="preserve">que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foram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463AE41C" w:rsidRPr="2FD37BBE">
              <w:rPr>
                <w:rFonts w:eastAsia="Arial"/>
                <w:color w:val="auto"/>
              </w:rPr>
              <w:t>registradas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,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caso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as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mesmas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tenham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sido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classificadas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como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baixa</w:t>
            </w:r>
            <w:proofErr w:type="spellEnd"/>
            <w:r w:rsidR="6E2A5410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44D5791" w:rsidRPr="2FD37BBE">
              <w:rPr>
                <w:rFonts w:eastAsia="Arial"/>
                <w:color w:val="auto"/>
              </w:rPr>
              <w:t>ou</w:t>
            </w:r>
            <w:proofErr w:type="spellEnd"/>
            <w:r w:rsidR="744D579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744D5791" w:rsidRPr="2FD37BBE">
              <w:rPr>
                <w:rFonts w:eastAsia="Arial"/>
                <w:color w:val="auto"/>
              </w:rPr>
              <w:t>média</w:t>
            </w:r>
            <w:proofErr w:type="spellEnd"/>
            <w:r w:rsidR="744D5791"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="6E2A5410" w:rsidRPr="2FD37BBE">
              <w:rPr>
                <w:rFonts w:eastAsia="Arial"/>
                <w:color w:val="auto"/>
              </w:rPr>
              <w:t>prio</w:t>
            </w:r>
            <w:r w:rsidR="7C28506D" w:rsidRPr="2FD37BBE">
              <w:rPr>
                <w:rFonts w:eastAsia="Arial"/>
                <w:color w:val="auto"/>
              </w:rPr>
              <w:t>ridade</w:t>
            </w:r>
            <w:proofErr w:type="spellEnd"/>
            <w:r w:rsidR="7C28506D" w:rsidRPr="2FD37BBE">
              <w:rPr>
                <w:rFonts w:eastAsia="Arial"/>
                <w:color w:val="auto"/>
              </w:rPr>
              <w:t>.</w:t>
            </w:r>
          </w:p>
        </w:tc>
        <w:tc>
          <w:tcPr>
            <w:tcW w:w="1699" w:type="dxa"/>
            <w:shd w:val="clear" w:color="auto" w:fill="auto"/>
          </w:tcPr>
          <w:p w14:paraId="67EA582E" w14:textId="6B02D372" w:rsidR="4DC0C6A4" w:rsidRDefault="7C28506D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UC-8</w:t>
            </w:r>
          </w:p>
        </w:tc>
      </w:tr>
      <w:tr w:rsidR="2FD37BBE" w14:paraId="506C5E09" w14:textId="77777777" w:rsidTr="2FD37BBE">
        <w:trPr>
          <w:trHeight w:val="300"/>
        </w:trPr>
        <w:tc>
          <w:tcPr>
            <w:tcW w:w="1725" w:type="dxa"/>
            <w:shd w:val="clear" w:color="auto" w:fill="auto"/>
          </w:tcPr>
          <w:p w14:paraId="7947F1C4" w14:textId="34018A3A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  <w:tc>
          <w:tcPr>
            <w:tcW w:w="6182" w:type="dxa"/>
            <w:shd w:val="clear" w:color="auto" w:fill="auto"/>
          </w:tcPr>
          <w:p w14:paraId="44A786AC" w14:textId="3A3747B8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  <w:tc>
          <w:tcPr>
            <w:tcW w:w="1699" w:type="dxa"/>
            <w:shd w:val="clear" w:color="auto" w:fill="auto"/>
          </w:tcPr>
          <w:p w14:paraId="41E195B3" w14:textId="25F02305" w:rsidR="2FD37BBE" w:rsidRDefault="2FD37BBE" w:rsidP="2FD37BBE">
            <w:pPr>
              <w:pStyle w:val="Corpodetexto"/>
              <w:rPr>
                <w:rFonts w:eastAsia="Arial"/>
                <w:color w:val="auto"/>
              </w:rPr>
            </w:pPr>
          </w:p>
        </w:tc>
      </w:tr>
    </w:tbl>
    <w:p w14:paraId="13CB595B" w14:textId="77777777" w:rsidR="00BB6FF2" w:rsidRDefault="00BB6FF2" w:rsidP="2FD37BBE">
      <w:pPr>
        <w:pStyle w:val="Corpodetexto"/>
        <w:rPr>
          <w:rFonts w:eastAsia="Arial"/>
        </w:rPr>
      </w:pPr>
    </w:p>
    <w:p w14:paraId="3FDB0F97" w14:textId="7538B4FD" w:rsidR="00240557" w:rsidRDefault="10931345" w:rsidP="2FD37BBE">
      <w:pPr>
        <w:pStyle w:val="Ttulo2"/>
        <w:rPr>
          <w:rFonts w:eastAsia="Arial" w:cs="Arial"/>
        </w:rPr>
      </w:pPr>
      <w:bookmarkStart w:id="84" w:name="_Toc147690405"/>
      <w:r w:rsidRPr="2FD37BBE">
        <w:rPr>
          <w:rFonts w:eastAsia="Arial" w:cs="Arial"/>
        </w:rPr>
        <w:t>Requisitos Não Funcionais</w:t>
      </w:r>
      <w:bookmarkEnd w:id="84"/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5"/>
        <w:gridCol w:w="1956"/>
        <w:gridCol w:w="5925"/>
      </w:tblGrid>
      <w:tr w:rsidR="00240557" w:rsidRPr="005B3507" w14:paraId="0FF387E6" w14:textId="77777777" w:rsidTr="2FD37BBE">
        <w:tc>
          <w:tcPr>
            <w:tcW w:w="1725" w:type="dxa"/>
            <w:shd w:val="clear" w:color="auto" w:fill="auto"/>
          </w:tcPr>
          <w:p w14:paraId="6D1AF92F" w14:textId="77777777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Identificação</w:t>
            </w:r>
            <w:proofErr w:type="spellEnd"/>
          </w:p>
        </w:tc>
        <w:tc>
          <w:tcPr>
            <w:tcW w:w="1956" w:type="dxa"/>
            <w:shd w:val="clear" w:color="auto" w:fill="auto"/>
          </w:tcPr>
          <w:p w14:paraId="3ED66321" w14:textId="5F3D890E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Classificação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41A5C7EC" w14:textId="20211BC1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Descrição</w:t>
            </w:r>
            <w:proofErr w:type="spellEnd"/>
          </w:p>
        </w:tc>
      </w:tr>
      <w:tr w:rsidR="00240557" w:rsidRPr="005B3507" w14:paraId="5A26C8E8" w14:textId="77777777" w:rsidTr="2FD37BBE">
        <w:tc>
          <w:tcPr>
            <w:tcW w:w="1725" w:type="dxa"/>
            <w:shd w:val="clear" w:color="auto" w:fill="auto"/>
          </w:tcPr>
          <w:p w14:paraId="0CB129E5" w14:textId="4513145B" w:rsidR="00240557" w:rsidRPr="005B3507" w:rsidRDefault="10931345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RNF01</w:t>
            </w:r>
          </w:p>
        </w:tc>
        <w:tc>
          <w:tcPr>
            <w:tcW w:w="1956" w:type="dxa"/>
            <w:shd w:val="clear" w:color="auto" w:fill="auto"/>
          </w:tcPr>
          <w:p w14:paraId="03A0F788" w14:textId="6D4061B3" w:rsidR="00240557" w:rsidRPr="005B3507" w:rsidRDefault="09683C1F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Organizacional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5144DEDE" w14:textId="6618A685" w:rsidR="00240557" w:rsidRPr="005B3507" w:rsidRDefault="2EAA346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</w:t>
            </w:r>
            <w:proofErr w:type="spellStart"/>
            <w:r w:rsidRPr="2FD37BBE">
              <w:rPr>
                <w:rFonts w:eastAsia="Arial"/>
                <w:color w:val="auto"/>
              </w:rPr>
              <w:t>sistema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será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multiplataforma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(mobile e desktop)</w:t>
            </w:r>
          </w:p>
        </w:tc>
      </w:tr>
      <w:tr w:rsidR="00240557" w:rsidRPr="005B3507" w14:paraId="603AA685" w14:textId="77777777" w:rsidTr="2FD37BBE">
        <w:tc>
          <w:tcPr>
            <w:tcW w:w="1725" w:type="dxa"/>
            <w:shd w:val="clear" w:color="auto" w:fill="auto"/>
          </w:tcPr>
          <w:p w14:paraId="1CF65974" w14:textId="6A787F7A" w:rsidR="00240557" w:rsidRPr="005B3507" w:rsidRDefault="5460C9DF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>RNF02</w:t>
            </w:r>
          </w:p>
        </w:tc>
        <w:tc>
          <w:tcPr>
            <w:tcW w:w="1956" w:type="dxa"/>
            <w:shd w:val="clear" w:color="auto" w:fill="auto"/>
          </w:tcPr>
          <w:p w14:paraId="31D28392" w14:textId="62F4BF5C" w:rsidR="00240557" w:rsidRPr="005B3507" w:rsidRDefault="024834B2" w:rsidP="2FD37BBE">
            <w:pPr>
              <w:pStyle w:val="Corpodetexto"/>
              <w:rPr>
                <w:rFonts w:eastAsia="Arial"/>
                <w:color w:val="auto"/>
              </w:rPr>
            </w:pPr>
            <w:proofErr w:type="spellStart"/>
            <w:r w:rsidRPr="2FD37BBE">
              <w:rPr>
                <w:rFonts w:eastAsia="Arial"/>
                <w:color w:val="auto"/>
              </w:rPr>
              <w:t>Organizacional</w:t>
            </w:r>
            <w:proofErr w:type="spellEnd"/>
          </w:p>
        </w:tc>
        <w:tc>
          <w:tcPr>
            <w:tcW w:w="5925" w:type="dxa"/>
            <w:shd w:val="clear" w:color="auto" w:fill="auto"/>
          </w:tcPr>
          <w:p w14:paraId="740E3600" w14:textId="148409C5" w:rsidR="00240557" w:rsidRPr="005B3507" w:rsidRDefault="54859658" w:rsidP="2FD37BBE">
            <w:pPr>
              <w:pStyle w:val="Corpodetexto"/>
              <w:rPr>
                <w:rFonts w:eastAsia="Arial"/>
                <w:color w:val="auto"/>
              </w:rPr>
            </w:pPr>
            <w:r w:rsidRPr="2FD37BBE">
              <w:rPr>
                <w:rFonts w:eastAsia="Arial"/>
                <w:color w:val="auto"/>
              </w:rPr>
              <w:t xml:space="preserve">O software </w:t>
            </w:r>
            <w:proofErr w:type="spellStart"/>
            <w:r w:rsidRPr="2FD37BBE">
              <w:rPr>
                <w:rFonts w:eastAsia="Arial"/>
                <w:color w:val="auto"/>
              </w:rPr>
              <w:t>deve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estar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produção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em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</w:t>
            </w:r>
            <w:proofErr w:type="spellStart"/>
            <w:r w:rsidRPr="2FD37BBE">
              <w:rPr>
                <w:rFonts w:eastAsia="Arial"/>
                <w:color w:val="auto"/>
              </w:rPr>
              <w:t>até</w:t>
            </w:r>
            <w:proofErr w:type="spellEnd"/>
            <w:r w:rsidRPr="2FD37BBE">
              <w:rPr>
                <w:rFonts w:eastAsia="Arial"/>
                <w:color w:val="auto"/>
              </w:rPr>
              <w:t xml:space="preserve"> 90 </w:t>
            </w:r>
            <w:proofErr w:type="spellStart"/>
            <w:r w:rsidRPr="2FD37BBE">
              <w:rPr>
                <w:rFonts w:eastAsia="Arial"/>
                <w:color w:val="auto"/>
              </w:rPr>
              <w:t>dias</w:t>
            </w:r>
            <w:proofErr w:type="spellEnd"/>
            <w:r w:rsidRPr="2FD37BBE">
              <w:rPr>
                <w:rFonts w:eastAsia="Arial"/>
                <w:color w:val="auto"/>
              </w:rPr>
              <w:t>.</w:t>
            </w:r>
          </w:p>
        </w:tc>
      </w:tr>
    </w:tbl>
    <w:p w14:paraId="3C7F0E40" w14:textId="77777777" w:rsidR="00240557" w:rsidRPr="00240557" w:rsidRDefault="00240557" w:rsidP="2FD37BBE">
      <w:pPr>
        <w:pStyle w:val="Corpodetexto"/>
        <w:rPr>
          <w:rFonts w:eastAsia="Arial"/>
          <w:lang w:val="pt-BR"/>
        </w:rPr>
      </w:pPr>
    </w:p>
    <w:p w14:paraId="56B162DD" w14:textId="77777777" w:rsidR="00240557" w:rsidRPr="000208F2" w:rsidRDefault="00240557" w:rsidP="2FD37BBE">
      <w:pPr>
        <w:pStyle w:val="Corpodetexto"/>
        <w:rPr>
          <w:rFonts w:eastAsia="Arial"/>
        </w:rPr>
      </w:pPr>
    </w:p>
    <w:p w14:paraId="1C83D256" w14:textId="6F16ADA7" w:rsidR="00260834" w:rsidRDefault="3C884019" w:rsidP="2FD37BBE">
      <w:pPr>
        <w:pStyle w:val="Ttulo2"/>
        <w:rPr>
          <w:rFonts w:eastAsia="Arial" w:cs="Arial"/>
        </w:rPr>
      </w:pPr>
      <w:bookmarkStart w:id="85" w:name="_Toc22158948"/>
      <w:bookmarkStart w:id="86" w:name="_Toc147690406"/>
      <w:bookmarkEnd w:id="67"/>
      <w:bookmarkEnd w:id="68"/>
      <w:r w:rsidRPr="2FD37BBE">
        <w:rPr>
          <w:rFonts w:eastAsia="Arial" w:cs="Arial"/>
        </w:rPr>
        <w:lastRenderedPageBreak/>
        <w:t>Interfaces do Usuário</w:t>
      </w:r>
      <w:bookmarkEnd w:id="85"/>
      <w:bookmarkEnd w:id="86"/>
    </w:p>
    <w:p w14:paraId="40A98593" w14:textId="1A1B2644" w:rsidR="00260834" w:rsidRPr="000208F2" w:rsidRDefault="3C884019" w:rsidP="2FD37BBE">
      <w:pPr>
        <w:pStyle w:val="Ttulo3"/>
        <w:rPr>
          <w:rFonts w:ascii="Arial" w:eastAsia="Arial" w:hAnsi="Arial" w:cs="Arial"/>
          <w:highlight w:val="yellow"/>
        </w:rPr>
      </w:pPr>
      <w:bookmarkStart w:id="87" w:name="_Toc22158949"/>
      <w:bookmarkStart w:id="88" w:name="_Toc147690407"/>
      <w:r w:rsidRPr="2FD37BBE">
        <w:rPr>
          <w:rFonts w:ascii="Arial" w:eastAsia="Arial" w:hAnsi="Arial" w:cs="Arial"/>
        </w:rPr>
        <w:t xml:space="preserve">Tela do Caso de Uso </w:t>
      </w:r>
      <w:bookmarkEnd w:id="87"/>
      <w:bookmarkEnd w:id="88"/>
      <w:r w:rsidR="1D18ADC2" w:rsidRPr="2FD37BBE">
        <w:rPr>
          <w:rFonts w:ascii="Arial" w:eastAsia="Arial" w:hAnsi="Arial" w:cs="Arial"/>
        </w:rPr>
        <w:t>Manter Funcionário</w:t>
      </w:r>
    </w:p>
    <w:p w14:paraId="6D9C8D39" w14:textId="729F2ED3" w:rsidR="00260834" w:rsidRPr="000208F2" w:rsidRDefault="5C6C8ADD" w:rsidP="2FD37BBE">
      <w:pPr>
        <w:pStyle w:val="Corpodetexto"/>
        <w:rPr>
          <w:rFonts w:eastAsia="Arial"/>
        </w:rPr>
      </w:pPr>
      <w:r w:rsidRPr="00780431">
        <w:rPr>
          <w:noProof/>
        </w:rPr>
        <w:drawing>
          <wp:inline distT="0" distB="0" distL="0" distR="0" wp14:anchorId="46193843" wp14:editId="5AFBA34A">
            <wp:extent cx="5905500" cy="3981450"/>
            <wp:effectExtent l="0" t="0" r="0" b="0"/>
            <wp:docPr id="1678132905" name="Imagem 16781329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4720C" w14:textId="7B2BAEB5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89" w:name="_Toc22158950"/>
      <w:bookmarkStart w:id="90" w:name="_Toc147690408"/>
      <w:r w:rsidRPr="2FD37BBE">
        <w:rPr>
          <w:rFonts w:ascii="Arial" w:eastAsia="Arial" w:hAnsi="Arial" w:cs="Arial"/>
        </w:rPr>
        <w:lastRenderedPageBreak/>
        <w:t xml:space="preserve">Tela do Caso de Uso </w:t>
      </w:r>
      <w:r w:rsidR="55224234" w:rsidRPr="2FD37BBE">
        <w:rPr>
          <w:rFonts w:ascii="Arial" w:eastAsia="Arial" w:hAnsi="Arial" w:cs="Arial"/>
        </w:rPr>
        <w:t>Abrir chamado</w:t>
      </w:r>
      <w:bookmarkEnd w:id="89"/>
      <w:bookmarkEnd w:id="90"/>
    </w:p>
    <w:p w14:paraId="675E05EE" w14:textId="75C97BAC" w:rsidR="00260834" w:rsidRPr="000208F2" w:rsidRDefault="01F45030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76045C91" wp14:editId="0A62B94E">
            <wp:extent cx="6286500" cy="4067175"/>
            <wp:effectExtent l="0" t="0" r="0" b="0"/>
            <wp:docPr id="1674348150" name="Imagem 16743481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6500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0883BA" w14:textId="3189A974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91" w:name="_Toc22158951"/>
      <w:bookmarkStart w:id="92" w:name="_Toc147690409"/>
      <w:r w:rsidRPr="2FD37BBE">
        <w:rPr>
          <w:rFonts w:ascii="Arial" w:eastAsia="Arial" w:hAnsi="Arial" w:cs="Arial"/>
        </w:rPr>
        <w:lastRenderedPageBreak/>
        <w:t xml:space="preserve">Tela do Caso de Uso </w:t>
      </w:r>
      <w:r w:rsidR="486A7EE4" w:rsidRPr="2FD37BBE">
        <w:rPr>
          <w:rFonts w:ascii="Arial" w:eastAsia="Arial" w:hAnsi="Arial" w:cs="Arial"/>
        </w:rPr>
        <w:t>Emitir relatório</w:t>
      </w:r>
      <w:bookmarkEnd w:id="91"/>
      <w:bookmarkEnd w:id="92"/>
    </w:p>
    <w:p w14:paraId="2FC17F8B" w14:textId="6D381280" w:rsidR="00260834" w:rsidRPr="000208F2" w:rsidRDefault="10367D66" w:rsidP="2FD37BBE">
      <w:pPr>
        <w:pStyle w:val="Corpodetexto"/>
        <w:rPr>
          <w:rFonts w:eastAsia="Arial"/>
        </w:rPr>
      </w:pPr>
      <w:r>
        <w:rPr>
          <w:noProof/>
        </w:rPr>
        <w:drawing>
          <wp:inline distT="0" distB="0" distL="0" distR="0" wp14:anchorId="7B086FAE" wp14:editId="2569DCC4">
            <wp:extent cx="6267450" cy="4229100"/>
            <wp:effectExtent l="0" t="0" r="0" b="0"/>
            <wp:docPr id="1753952469" name="Imagem 1753952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74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1C56B7" w14:textId="77777777" w:rsidR="00260834" w:rsidRDefault="3C884019" w:rsidP="2FD37BBE">
      <w:pPr>
        <w:pStyle w:val="Ttulo2"/>
        <w:rPr>
          <w:rFonts w:eastAsia="Arial" w:cs="Arial"/>
        </w:rPr>
      </w:pPr>
      <w:bookmarkStart w:id="93" w:name="_Toc22158952"/>
      <w:bookmarkStart w:id="94" w:name="_Toc147690410"/>
      <w:r w:rsidRPr="2FD37BBE">
        <w:rPr>
          <w:rFonts w:eastAsia="Arial" w:cs="Arial"/>
        </w:rPr>
        <w:t>Descrição dos Casos de Uso</w:t>
      </w:r>
      <w:bookmarkEnd w:id="93"/>
      <w:bookmarkEnd w:id="94"/>
    </w:p>
    <w:p w14:paraId="65D0E3BF" w14:textId="5DC27EA7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95" w:name="_Toc22158953"/>
      <w:bookmarkStart w:id="96" w:name="_Toc147690411"/>
      <w:r w:rsidRPr="2FD37BBE">
        <w:rPr>
          <w:rFonts w:ascii="Arial" w:eastAsia="Arial" w:hAnsi="Arial" w:cs="Arial"/>
        </w:rPr>
        <w:t xml:space="preserve">Descrição do Caso de Uso </w:t>
      </w:r>
      <w:r w:rsidR="531192AC" w:rsidRPr="2FD37BBE">
        <w:rPr>
          <w:rFonts w:ascii="Arial" w:eastAsia="Arial" w:hAnsi="Arial" w:cs="Arial"/>
        </w:rPr>
        <w:t>Manter Funcionário</w:t>
      </w:r>
      <w:bookmarkEnd w:id="95"/>
      <w:bookmarkEnd w:id="96"/>
    </w:p>
    <w:p w14:paraId="14E2898B" w14:textId="7C5A11FE" w:rsidR="56948645" w:rsidRDefault="56948645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Manter </w:t>
      </w:r>
      <w:proofErr w:type="spellStart"/>
      <w:r w:rsidRPr="2FD37BBE">
        <w:rPr>
          <w:rFonts w:eastAsia="Arial"/>
          <w:color w:val="auto"/>
        </w:rPr>
        <w:t>Funcionário</w:t>
      </w:r>
      <w:proofErr w:type="spellEnd"/>
    </w:p>
    <w:p w14:paraId="48ED4009" w14:textId="4E64139D" w:rsidR="56948645" w:rsidRDefault="56948645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Identificador</w:t>
      </w:r>
      <w:proofErr w:type="spellEnd"/>
      <w:r w:rsidRPr="2FD37BBE">
        <w:rPr>
          <w:rFonts w:eastAsia="Arial"/>
          <w:color w:val="auto"/>
        </w:rPr>
        <w:t xml:space="preserve"> – UC-01</w:t>
      </w:r>
    </w:p>
    <w:p w14:paraId="32E1B3ED" w14:textId="3803DB17" w:rsidR="56948645" w:rsidRDefault="56948645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utilizada</w:t>
      </w:r>
      <w:proofErr w:type="spellEnd"/>
      <w:r w:rsidRPr="2FD37BBE">
        <w:rPr>
          <w:rFonts w:eastAsia="Arial"/>
          <w:color w:val="auto"/>
        </w:rPr>
        <w:t xml:space="preserve"> para </w:t>
      </w:r>
      <w:proofErr w:type="spellStart"/>
      <w:r w:rsidRPr="2FD37BBE">
        <w:rPr>
          <w:rFonts w:eastAsia="Arial"/>
          <w:color w:val="auto"/>
        </w:rPr>
        <w:t>incluir</w:t>
      </w:r>
      <w:proofErr w:type="spellEnd"/>
      <w:r w:rsidRPr="2FD37BBE">
        <w:rPr>
          <w:rFonts w:eastAsia="Arial"/>
          <w:color w:val="auto"/>
        </w:rPr>
        <w:t xml:space="preserve">, </w:t>
      </w:r>
      <w:proofErr w:type="spellStart"/>
      <w:r w:rsidRPr="2FD37BBE">
        <w:rPr>
          <w:rFonts w:eastAsia="Arial"/>
          <w:color w:val="auto"/>
        </w:rPr>
        <w:t>atualizar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ou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excluir</w:t>
      </w:r>
      <w:proofErr w:type="spellEnd"/>
      <w:r w:rsidRPr="2FD37BBE">
        <w:rPr>
          <w:rFonts w:eastAsia="Arial"/>
          <w:color w:val="auto"/>
        </w:rPr>
        <w:t xml:space="preserve"> o </w:t>
      </w:r>
      <w:proofErr w:type="spellStart"/>
      <w:r w:rsidRPr="2FD37BBE">
        <w:rPr>
          <w:rFonts w:eastAsia="Arial"/>
          <w:color w:val="auto"/>
        </w:rPr>
        <w:t>cadastro</w:t>
      </w:r>
      <w:proofErr w:type="spellEnd"/>
      <w:r w:rsidRPr="2FD37BBE">
        <w:rPr>
          <w:rFonts w:eastAsia="Arial"/>
          <w:color w:val="auto"/>
        </w:rPr>
        <w:t xml:space="preserve"> de um </w:t>
      </w:r>
      <w:proofErr w:type="spellStart"/>
      <w:r w:rsidRPr="2FD37BBE">
        <w:rPr>
          <w:rFonts w:eastAsia="Arial"/>
          <w:color w:val="auto"/>
        </w:rPr>
        <w:t>funcionário</w:t>
      </w:r>
      <w:proofErr w:type="spellEnd"/>
      <w:r w:rsidRPr="2FD37BBE">
        <w:rPr>
          <w:rFonts w:eastAsia="Arial"/>
          <w:color w:val="auto"/>
        </w:rPr>
        <w:t xml:space="preserve"> da equipe de </w:t>
      </w:r>
      <w:proofErr w:type="spellStart"/>
      <w:r w:rsidRPr="2FD37BBE">
        <w:rPr>
          <w:rFonts w:eastAsia="Arial"/>
          <w:color w:val="auto"/>
        </w:rPr>
        <w:t>manutenção</w:t>
      </w:r>
      <w:proofErr w:type="spellEnd"/>
    </w:p>
    <w:p w14:paraId="35263395" w14:textId="2D69F66C" w:rsidR="56948645" w:rsidRDefault="56948645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2C03C51A" w:rsidRPr="2FD37BBE">
        <w:rPr>
          <w:rFonts w:eastAsia="Arial"/>
          <w:color w:val="auto"/>
        </w:rPr>
        <w:t>Líder</w:t>
      </w:r>
      <w:proofErr w:type="spellEnd"/>
      <w:r w:rsidR="2C03C51A" w:rsidRPr="2FD37BBE">
        <w:rPr>
          <w:rFonts w:eastAsia="Arial"/>
          <w:color w:val="auto"/>
        </w:rPr>
        <w:t xml:space="preserve"> da </w:t>
      </w:r>
      <w:proofErr w:type="spellStart"/>
      <w:r w:rsidR="2C03C51A" w:rsidRPr="2FD37BBE">
        <w:rPr>
          <w:rFonts w:eastAsia="Arial"/>
          <w:color w:val="auto"/>
        </w:rPr>
        <w:t>Manutenção</w:t>
      </w:r>
      <w:proofErr w:type="spellEnd"/>
      <w:r w:rsidR="2C03C51A" w:rsidRPr="2FD37BBE">
        <w:rPr>
          <w:rFonts w:eastAsia="Arial"/>
          <w:color w:val="auto"/>
        </w:rPr>
        <w:t xml:space="preserve"> e Supervisor da </w:t>
      </w:r>
      <w:proofErr w:type="spellStart"/>
      <w:r w:rsidR="2C03C51A" w:rsidRPr="2FD37BBE">
        <w:rPr>
          <w:rFonts w:eastAsia="Arial"/>
          <w:color w:val="auto"/>
        </w:rPr>
        <w:t>Manutenção</w:t>
      </w:r>
      <w:proofErr w:type="spellEnd"/>
    </w:p>
    <w:p w14:paraId="17124E5D" w14:textId="7D56C4F2" w:rsidR="2C03C51A" w:rsidRDefault="2C03C51A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2C2CAAF3" w14:textId="6D99E1FB" w:rsidR="2C03C51A" w:rsidRDefault="2C03C51A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15557F50" w14:textId="66F1EBC2" w:rsidR="2FD37BBE" w:rsidRDefault="2FD37BBE" w:rsidP="2FD37BBE">
      <w:pPr>
        <w:pStyle w:val="Corpodetexto"/>
        <w:rPr>
          <w:rFonts w:eastAsia="Arial"/>
          <w:color w:val="auto"/>
        </w:rPr>
      </w:pPr>
    </w:p>
    <w:p w14:paraId="4F55EF2A" w14:textId="26B3962D" w:rsidR="2C03C51A" w:rsidRDefault="2C03C51A" w:rsidP="2FD37BBE">
      <w:pPr>
        <w:pStyle w:val="Corpodetexto"/>
        <w:rPr>
          <w:rFonts w:eastAsia="Arial"/>
          <w:b/>
          <w:bCs/>
          <w:color w:val="auto"/>
        </w:rPr>
      </w:pPr>
      <w:proofErr w:type="spellStart"/>
      <w:r w:rsidRPr="2FD37BBE">
        <w:rPr>
          <w:rFonts w:eastAsia="Arial"/>
          <w:b/>
          <w:bCs/>
          <w:color w:val="auto"/>
        </w:rPr>
        <w:t>Fluxo</w:t>
      </w:r>
      <w:proofErr w:type="spellEnd"/>
      <w:r w:rsidRPr="2FD37BBE">
        <w:rPr>
          <w:rFonts w:eastAsia="Arial"/>
          <w:b/>
          <w:bCs/>
          <w:color w:val="auto"/>
        </w:rPr>
        <w:t xml:space="preserve"> Principal</w:t>
      </w:r>
    </w:p>
    <w:p w14:paraId="7FF3CD13" w14:textId="265F00FE" w:rsidR="2C03C51A" w:rsidRDefault="2C03C51A" w:rsidP="2FD37BBE">
      <w:pPr>
        <w:pStyle w:val="Corpodetexto"/>
        <w:numPr>
          <w:ilvl w:val="0"/>
          <w:numId w:val="5"/>
        </w:numPr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O </w:t>
      </w:r>
      <w:proofErr w:type="spellStart"/>
      <w:r w:rsidRPr="2FD37BBE">
        <w:rPr>
          <w:rFonts w:eastAsia="Arial"/>
          <w:color w:val="auto"/>
        </w:rPr>
        <w:t>Líder</w:t>
      </w:r>
      <w:proofErr w:type="spellEnd"/>
      <w:r w:rsidRPr="2FD37BBE">
        <w:rPr>
          <w:rFonts w:eastAsia="Arial"/>
          <w:color w:val="auto"/>
        </w:rPr>
        <w:t xml:space="preserve"> da </w:t>
      </w:r>
      <w:proofErr w:type="spellStart"/>
      <w:r w:rsidRPr="2FD37BBE">
        <w:rPr>
          <w:rFonts w:eastAsia="Arial"/>
          <w:color w:val="auto"/>
        </w:rPr>
        <w:t>Manutenção</w:t>
      </w:r>
      <w:proofErr w:type="spellEnd"/>
      <w:r w:rsidR="7B9ACBDC" w:rsidRPr="2FD37BBE">
        <w:rPr>
          <w:rFonts w:eastAsia="Arial"/>
          <w:color w:val="auto"/>
        </w:rPr>
        <w:t xml:space="preserve"> </w:t>
      </w:r>
      <w:proofErr w:type="spellStart"/>
      <w:r w:rsidR="7B9ACBDC" w:rsidRPr="2FD37BBE">
        <w:rPr>
          <w:rFonts w:eastAsia="Arial"/>
          <w:color w:val="auto"/>
        </w:rPr>
        <w:t>ou</w:t>
      </w:r>
      <w:proofErr w:type="spellEnd"/>
      <w:r w:rsidR="7B9ACBDC" w:rsidRPr="2FD37BBE">
        <w:rPr>
          <w:rFonts w:eastAsia="Arial"/>
          <w:color w:val="auto"/>
        </w:rPr>
        <w:t xml:space="preserve"> o Supervisor</w:t>
      </w:r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acessa</w:t>
      </w:r>
      <w:r w:rsidR="6D01E999" w:rsidRPr="2FD37BBE">
        <w:rPr>
          <w:rFonts w:eastAsia="Arial"/>
          <w:color w:val="auto"/>
        </w:rPr>
        <w:t>m</w:t>
      </w:r>
      <w:proofErr w:type="spellEnd"/>
      <w:r w:rsidRPr="2FD37BBE">
        <w:rPr>
          <w:rFonts w:eastAsia="Arial"/>
          <w:color w:val="auto"/>
        </w:rPr>
        <w:t xml:space="preserve"> a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“Manter </w:t>
      </w:r>
      <w:proofErr w:type="spellStart"/>
      <w:r w:rsidRPr="2FD37BBE">
        <w:rPr>
          <w:rFonts w:eastAsia="Arial"/>
          <w:color w:val="auto"/>
        </w:rPr>
        <w:t>Funcionár</w:t>
      </w:r>
      <w:r w:rsidR="76E96AD2" w:rsidRPr="2FD37BBE">
        <w:rPr>
          <w:rFonts w:eastAsia="Arial"/>
          <w:color w:val="auto"/>
        </w:rPr>
        <w:t>io</w:t>
      </w:r>
      <w:proofErr w:type="spellEnd"/>
      <w:r w:rsidR="76E96AD2" w:rsidRPr="2FD37BBE">
        <w:rPr>
          <w:rFonts w:eastAsia="Arial"/>
          <w:color w:val="auto"/>
        </w:rPr>
        <w:t>”</w:t>
      </w:r>
      <w:r w:rsidR="77FDB858" w:rsidRPr="2FD37BBE">
        <w:rPr>
          <w:rFonts w:eastAsia="Arial"/>
          <w:color w:val="auto"/>
        </w:rPr>
        <w:t>.</w:t>
      </w:r>
    </w:p>
    <w:p w14:paraId="5B3F7F88" w14:textId="7D6AE37C" w:rsidR="758BA933" w:rsidRDefault="758BA933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exibe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7015158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0151585" w:rsidRPr="2FD37BBE">
        <w:rPr>
          <w:rFonts w:eastAsia="Arial"/>
          <w:color w:val="auto"/>
          <w:szCs w:val="22"/>
        </w:rPr>
        <w:t>cadastrados</w:t>
      </w:r>
      <w:proofErr w:type="spellEnd"/>
      <w:r w:rsidR="77FDB858" w:rsidRPr="2FD37BBE">
        <w:rPr>
          <w:rFonts w:eastAsia="Arial"/>
          <w:color w:val="auto"/>
          <w:szCs w:val="22"/>
        </w:rPr>
        <w:t>.</w:t>
      </w:r>
    </w:p>
    <w:p w14:paraId="0CD4920B" w14:textId="2E3A5146" w:rsidR="70151585" w:rsidRDefault="70151585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55DE548E" w:rsidRPr="2FD37BBE">
        <w:rPr>
          <w:rFonts w:eastAsia="Arial"/>
          <w:color w:val="auto"/>
          <w:szCs w:val="22"/>
        </w:rPr>
        <w:t xml:space="preserve"> </w:t>
      </w:r>
      <w:proofErr w:type="spellStart"/>
      <w:r w:rsidR="55DE548E" w:rsidRPr="2FD37BBE">
        <w:rPr>
          <w:rFonts w:eastAsia="Arial"/>
          <w:color w:val="auto"/>
          <w:szCs w:val="22"/>
        </w:rPr>
        <w:t>ou</w:t>
      </w:r>
      <w:proofErr w:type="spellEnd"/>
      <w:r w:rsidR="55DE548E" w:rsidRPr="2FD37BBE">
        <w:rPr>
          <w:rFonts w:eastAsia="Arial"/>
          <w:color w:val="auto"/>
          <w:szCs w:val="22"/>
        </w:rPr>
        <w:t xml:space="preserve"> o Supervisor</w:t>
      </w:r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pode</w:t>
      </w:r>
      <w:r w:rsidR="4C08668E" w:rsidRPr="2FD37BBE">
        <w:rPr>
          <w:rFonts w:eastAsia="Arial"/>
          <w:color w:val="auto"/>
          <w:szCs w:val="22"/>
        </w:rPr>
        <w:t>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então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escolher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ação</w:t>
      </w:r>
      <w:proofErr w:type="spellEnd"/>
      <w:r w:rsidRPr="2FD37BBE">
        <w:rPr>
          <w:rFonts w:eastAsia="Arial"/>
          <w:color w:val="auto"/>
          <w:szCs w:val="22"/>
        </w:rPr>
        <w:t xml:space="preserve">: </w:t>
      </w:r>
      <w:proofErr w:type="spellStart"/>
      <w:r w:rsidRPr="2FD37BBE">
        <w:rPr>
          <w:rFonts w:eastAsia="Arial"/>
          <w:color w:val="auto"/>
          <w:szCs w:val="22"/>
        </w:rPr>
        <w:t>incluir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atualizar</w:t>
      </w:r>
      <w:proofErr w:type="spellEnd"/>
      <w:r w:rsidR="5D1606B3" w:rsidRPr="2FD37BBE">
        <w:rPr>
          <w:rFonts w:eastAsia="Arial"/>
          <w:color w:val="auto"/>
          <w:szCs w:val="22"/>
        </w:rPr>
        <w:t xml:space="preserve">, </w:t>
      </w:r>
      <w:proofErr w:type="spellStart"/>
      <w:r w:rsidR="5D1606B3" w:rsidRPr="2FD37BBE">
        <w:rPr>
          <w:rFonts w:eastAsia="Arial"/>
          <w:color w:val="auto"/>
          <w:szCs w:val="22"/>
        </w:rPr>
        <w:t>consultar</w:t>
      </w:r>
      <w:proofErr w:type="spellEnd"/>
      <w:r w:rsidR="5D1606B3" w:rsidRPr="2FD37BBE">
        <w:rPr>
          <w:rFonts w:eastAsia="Arial"/>
          <w:color w:val="auto"/>
          <w:szCs w:val="22"/>
        </w:rPr>
        <w:t xml:space="preserve"> </w:t>
      </w:r>
      <w:proofErr w:type="spellStart"/>
      <w:r w:rsidR="5D1606B3"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remover </w:t>
      </w:r>
      <w:proofErr w:type="spellStart"/>
      <w:r w:rsidRPr="2FD37BBE">
        <w:rPr>
          <w:rFonts w:eastAsia="Arial"/>
          <w:color w:val="auto"/>
          <w:szCs w:val="22"/>
        </w:rPr>
        <w:t>funci</w:t>
      </w:r>
      <w:r w:rsidR="156E0A4B" w:rsidRPr="2FD37BBE">
        <w:rPr>
          <w:rFonts w:eastAsia="Arial"/>
          <w:color w:val="auto"/>
          <w:szCs w:val="22"/>
        </w:rPr>
        <w:t>onário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existente</w:t>
      </w:r>
      <w:proofErr w:type="spellEnd"/>
      <w:r w:rsidR="39705FF2" w:rsidRPr="2FD37BBE">
        <w:rPr>
          <w:rFonts w:eastAsia="Arial"/>
          <w:color w:val="auto"/>
          <w:szCs w:val="22"/>
        </w:rPr>
        <w:t>.</w:t>
      </w:r>
    </w:p>
    <w:p w14:paraId="500DFD90" w14:textId="75831FA4" w:rsidR="48D9BDF6" w:rsidRDefault="48D9BDF6" w:rsidP="2FD37BBE">
      <w:pPr>
        <w:pStyle w:val="Corpodetexto"/>
        <w:numPr>
          <w:ilvl w:val="0"/>
          <w:numId w:val="5"/>
        </w:numPr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>Tanto o</w:t>
      </w:r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Líder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275C6770" w:rsidRPr="2FD37BBE">
        <w:rPr>
          <w:rFonts w:eastAsia="Arial"/>
          <w:color w:val="auto"/>
          <w:szCs w:val="22"/>
        </w:rPr>
        <w:t>Manutenção</w:t>
      </w:r>
      <w:proofErr w:type="spellEnd"/>
      <w:r w:rsidR="63A22588" w:rsidRPr="2FD37BBE">
        <w:rPr>
          <w:rFonts w:eastAsia="Arial"/>
          <w:color w:val="auto"/>
          <w:szCs w:val="22"/>
        </w:rPr>
        <w:t xml:space="preserve"> </w:t>
      </w:r>
      <w:proofErr w:type="spellStart"/>
      <w:r w:rsidR="54B051B8" w:rsidRPr="2FD37BBE">
        <w:rPr>
          <w:rFonts w:eastAsia="Arial"/>
          <w:color w:val="auto"/>
          <w:szCs w:val="22"/>
        </w:rPr>
        <w:t>quanto</w:t>
      </w:r>
      <w:proofErr w:type="spellEnd"/>
      <w:r w:rsidR="54B051B8" w:rsidRPr="2FD37BBE">
        <w:rPr>
          <w:rFonts w:eastAsia="Arial"/>
          <w:color w:val="auto"/>
          <w:szCs w:val="22"/>
        </w:rPr>
        <w:t xml:space="preserve"> o</w:t>
      </w:r>
      <w:r w:rsidR="63A22588" w:rsidRPr="2FD37BBE">
        <w:rPr>
          <w:rFonts w:eastAsia="Arial"/>
          <w:color w:val="auto"/>
          <w:szCs w:val="22"/>
        </w:rPr>
        <w:t xml:space="preserve"> Supervisor</w:t>
      </w:r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escolhe</w:t>
      </w:r>
      <w:r w:rsidR="340C2602" w:rsidRPr="2FD37BBE">
        <w:rPr>
          <w:rFonts w:eastAsia="Arial"/>
          <w:color w:val="auto"/>
          <w:szCs w:val="22"/>
        </w:rPr>
        <w:t>m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gramStart"/>
      <w:r w:rsidR="275C6770" w:rsidRPr="2FD37BBE">
        <w:rPr>
          <w:rFonts w:eastAsia="Arial"/>
          <w:color w:val="auto"/>
          <w:szCs w:val="22"/>
        </w:rPr>
        <w:t>a</w:t>
      </w:r>
      <w:proofErr w:type="gram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opção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desejada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ou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669014B3" w:rsidRPr="2FD37BBE">
        <w:rPr>
          <w:rFonts w:eastAsia="Arial"/>
          <w:color w:val="auto"/>
          <w:szCs w:val="22"/>
        </w:rPr>
        <w:t>podem</w:t>
      </w:r>
      <w:proofErr w:type="spellEnd"/>
      <w:r w:rsidR="669014B3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opta</w:t>
      </w:r>
      <w:r w:rsidR="557935B7" w:rsidRPr="2FD37BBE">
        <w:rPr>
          <w:rFonts w:eastAsia="Arial"/>
          <w:color w:val="auto"/>
          <w:szCs w:val="22"/>
        </w:rPr>
        <w:t>r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pelo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</w:t>
      </w:r>
      <w:proofErr w:type="spellStart"/>
      <w:r w:rsidR="275C6770" w:rsidRPr="2FD37BBE">
        <w:rPr>
          <w:rFonts w:eastAsia="Arial"/>
          <w:color w:val="auto"/>
          <w:szCs w:val="22"/>
        </w:rPr>
        <w:t>término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275C6770" w:rsidRPr="2FD37BBE">
        <w:rPr>
          <w:rFonts w:eastAsia="Arial"/>
          <w:color w:val="auto"/>
          <w:szCs w:val="22"/>
        </w:rPr>
        <w:t>caso</w:t>
      </w:r>
      <w:proofErr w:type="spellEnd"/>
      <w:r w:rsidR="275C6770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275C6770" w:rsidRPr="2FD37BBE">
        <w:rPr>
          <w:rFonts w:eastAsia="Arial"/>
          <w:color w:val="auto"/>
          <w:szCs w:val="22"/>
        </w:rPr>
        <w:t>uso</w:t>
      </w:r>
      <w:proofErr w:type="spellEnd"/>
      <w:r w:rsidR="21B9D8A7" w:rsidRPr="2FD37BBE">
        <w:rPr>
          <w:rFonts w:eastAsia="Arial"/>
          <w:color w:val="auto"/>
          <w:szCs w:val="22"/>
        </w:rPr>
        <w:t>.</w:t>
      </w:r>
    </w:p>
    <w:p w14:paraId="39B2F4E7" w14:textId="0A912D40" w:rsidR="2FD37BBE" w:rsidRDefault="2FD37BBE" w:rsidP="2FD37BBE">
      <w:pPr>
        <w:pStyle w:val="Corpodetexto"/>
        <w:rPr>
          <w:rFonts w:eastAsia="Arial"/>
          <w:szCs w:val="22"/>
        </w:rPr>
      </w:pPr>
    </w:p>
    <w:p w14:paraId="212A3646" w14:textId="036EEE04" w:rsidR="70028B10" w:rsidRDefault="70028B10" w:rsidP="2FD37BBE">
      <w:pPr>
        <w:pStyle w:val="Corpodetexto"/>
        <w:rPr>
          <w:rFonts w:eastAsia="Arial"/>
          <w:b/>
          <w:bCs/>
          <w:color w:val="auto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Alternativos</w:t>
      </w:r>
    </w:p>
    <w:p w14:paraId="083EDF5E" w14:textId="2A89B685" w:rsidR="70028B10" w:rsidRDefault="70028B10" w:rsidP="2FD37BBE">
      <w:pPr>
        <w:pStyle w:val="Corpodetexto"/>
        <w:rPr>
          <w:rFonts w:eastAsia="Arial"/>
          <w:color w:val="auto"/>
          <w:szCs w:val="22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lastRenderedPageBreak/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r w:rsidR="18971DDA" w:rsidRPr="2FD37BBE">
        <w:rPr>
          <w:rFonts w:eastAsia="Arial"/>
          <w:color w:val="auto"/>
          <w:szCs w:val="22"/>
          <w:u w:val="single"/>
        </w:rPr>
        <w:t xml:space="preserve">Alternativo (3): </w:t>
      </w:r>
      <w:proofErr w:type="spellStart"/>
      <w:r w:rsidR="18971DDA" w:rsidRPr="2FD37BBE">
        <w:rPr>
          <w:rFonts w:eastAsia="Arial"/>
          <w:color w:val="auto"/>
          <w:szCs w:val="22"/>
          <w:u w:val="single"/>
        </w:rPr>
        <w:t>Incluir</w:t>
      </w:r>
      <w:proofErr w:type="spellEnd"/>
      <w:r w:rsidR="18971DDA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18971DDA"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</w:p>
    <w:p w14:paraId="21EEE549" w14:textId="3E0CC94E" w:rsidR="18971DDA" w:rsidRDefault="18971DDA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apresenta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tela</w:t>
      </w:r>
      <w:proofErr w:type="spellEnd"/>
      <w:r w:rsidRPr="2FD37BBE">
        <w:rPr>
          <w:rFonts w:eastAsia="Arial"/>
          <w:color w:val="auto"/>
          <w:szCs w:val="22"/>
        </w:rPr>
        <w:t xml:space="preserve"> com um </w:t>
      </w:r>
      <w:proofErr w:type="spellStart"/>
      <w:r w:rsidRPr="2FD37BBE">
        <w:rPr>
          <w:rFonts w:eastAsia="Arial"/>
          <w:color w:val="auto"/>
          <w:szCs w:val="22"/>
        </w:rPr>
        <w:t>formulário</w:t>
      </w:r>
      <w:proofErr w:type="spellEnd"/>
      <w:r w:rsidRPr="2FD37BBE">
        <w:rPr>
          <w:rFonts w:eastAsia="Arial"/>
          <w:color w:val="auto"/>
          <w:szCs w:val="22"/>
        </w:rPr>
        <w:t xml:space="preserve"> para que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detalhes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seja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proofErr w:type="gramStart"/>
      <w:r w:rsidRPr="2FD37BBE">
        <w:rPr>
          <w:rFonts w:eastAsia="Arial"/>
          <w:color w:val="auto"/>
          <w:szCs w:val="22"/>
        </w:rPr>
        <w:t>incluído</w:t>
      </w:r>
      <w:proofErr w:type="spellEnd"/>
      <w:r w:rsidRPr="2FD37BBE">
        <w:rPr>
          <w:rFonts w:eastAsia="Arial"/>
          <w:color w:val="auto"/>
          <w:szCs w:val="22"/>
        </w:rPr>
        <w:t>(</w:t>
      </w:r>
      <w:proofErr w:type="gramEnd"/>
      <w:r w:rsidR="72482F40" w:rsidRPr="2FD37BBE">
        <w:rPr>
          <w:rFonts w:eastAsia="Arial"/>
          <w:color w:val="auto"/>
          <w:szCs w:val="22"/>
        </w:rPr>
        <w:t>Nome, CPF, RG,</w:t>
      </w:r>
      <w:r w:rsidR="028EC34A" w:rsidRPr="2FD37BBE">
        <w:rPr>
          <w:rFonts w:eastAsia="Arial"/>
          <w:color w:val="auto"/>
          <w:szCs w:val="22"/>
        </w:rPr>
        <w:t xml:space="preserve"> </w:t>
      </w:r>
      <w:proofErr w:type="spellStart"/>
      <w:r w:rsidR="6521A346" w:rsidRPr="2FD37BBE">
        <w:rPr>
          <w:rFonts w:eastAsia="Arial"/>
          <w:color w:val="auto"/>
          <w:szCs w:val="22"/>
        </w:rPr>
        <w:t>número</w:t>
      </w:r>
      <w:proofErr w:type="spellEnd"/>
      <w:r w:rsidR="6521A346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6521A346" w:rsidRPr="2FD37BBE">
        <w:rPr>
          <w:rFonts w:eastAsia="Arial"/>
          <w:color w:val="auto"/>
          <w:szCs w:val="22"/>
        </w:rPr>
        <w:t>celular</w:t>
      </w:r>
      <w:proofErr w:type="spellEnd"/>
      <w:r w:rsidR="6A9AAA64" w:rsidRPr="2FD37BBE">
        <w:rPr>
          <w:rFonts w:eastAsia="Arial"/>
          <w:color w:val="auto"/>
          <w:szCs w:val="22"/>
        </w:rPr>
        <w:t>,</w:t>
      </w:r>
      <w:r w:rsidR="3B8D5D13" w:rsidRPr="2FD37BBE">
        <w:rPr>
          <w:rFonts w:eastAsia="Arial"/>
          <w:color w:val="auto"/>
          <w:szCs w:val="22"/>
        </w:rPr>
        <w:t xml:space="preserve"> ID do </w:t>
      </w:r>
      <w:proofErr w:type="spellStart"/>
      <w:r w:rsidR="3B8D5D13" w:rsidRPr="2FD37BBE">
        <w:rPr>
          <w:rFonts w:eastAsia="Arial"/>
          <w:color w:val="auto"/>
          <w:szCs w:val="22"/>
        </w:rPr>
        <w:t>Colaborador</w:t>
      </w:r>
      <w:proofErr w:type="spellEnd"/>
      <w:r w:rsidR="3B8D5D13" w:rsidRPr="2FD37BBE">
        <w:rPr>
          <w:rFonts w:eastAsia="Arial"/>
          <w:color w:val="auto"/>
          <w:szCs w:val="22"/>
        </w:rPr>
        <w:t xml:space="preserve">, </w:t>
      </w:r>
      <w:proofErr w:type="spellStart"/>
      <w:r w:rsidR="3B8D5D13" w:rsidRPr="2FD37BBE">
        <w:rPr>
          <w:rFonts w:eastAsia="Arial"/>
          <w:color w:val="auto"/>
          <w:szCs w:val="22"/>
        </w:rPr>
        <w:t>Função</w:t>
      </w:r>
      <w:proofErr w:type="spellEnd"/>
      <w:r w:rsidR="3B8D5D13" w:rsidRPr="2FD37BBE">
        <w:rPr>
          <w:rFonts w:eastAsia="Arial"/>
          <w:color w:val="auto"/>
          <w:szCs w:val="22"/>
        </w:rPr>
        <w:t xml:space="preserve"> e Equipe</w:t>
      </w:r>
      <w:r w:rsidR="472A4B7C" w:rsidRPr="2FD37BBE">
        <w:rPr>
          <w:rFonts w:eastAsia="Arial"/>
          <w:color w:val="auto"/>
          <w:szCs w:val="22"/>
        </w:rPr>
        <w:t>)</w:t>
      </w:r>
      <w:r w:rsidR="0CE38F3E" w:rsidRPr="2FD37BBE">
        <w:rPr>
          <w:rFonts w:eastAsia="Arial"/>
          <w:color w:val="auto"/>
          <w:szCs w:val="22"/>
        </w:rPr>
        <w:t>.</w:t>
      </w:r>
    </w:p>
    <w:p w14:paraId="62EFB699" w14:textId="0FA90D56" w:rsidR="6C496CC5" w:rsidRDefault="6C496CC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54079B6E" w:rsidRPr="2FD37BBE">
        <w:rPr>
          <w:rFonts w:eastAsia="Arial"/>
          <w:color w:val="auto"/>
          <w:szCs w:val="22"/>
        </w:rPr>
        <w:t>ou</w:t>
      </w:r>
      <w:proofErr w:type="spellEnd"/>
      <w:r w:rsidR="54079B6E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fornece</w:t>
      </w:r>
      <w:r w:rsidR="261E040B" w:rsidRPr="2FD37BBE">
        <w:rPr>
          <w:rFonts w:eastAsia="Arial"/>
          <w:color w:val="auto"/>
          <w:szCs w:val="22"/>
        </w:rPr>
        <w:t>m</w:t>
      </w:r>
      <w:proofErr w:type="spellEnd"/>
      <w:r w:rsidR="261E040B" w:rsidRPr="2FD37BBE">
        <w:rPr>
          <w:rFonts w:eastAsia="Arial"/>
          <w:color w:val="auto"/>
          <w:szCs w:val="22"/>
        </w:rPr>
        <w:t xml:space="preserve"> </w:t>
      </w:r>
      <w:proofErr w:type="spellStart"/>
      <w:r w:rsidR="261E040B"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do novo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="7805222C" w:rsidRPr="2FD37BBE">
        <w:rPr>
          <w:rFonts w:eastAsia="Arial"/>
          <w:color w:val="auto"/>
          <w:szCs w:val="22"/>
        </w:rPr>
        <w:t>.</w:t>
      </w:r>
    </w:p>
    <w:p w14:paraId="53B4361B" w14:textId="7D9F1C54" w:rsidR="6C496CC5" w:rsidRDefault="6C496CC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28C1A49A" w:rsidRPr="2FD37BBE">
        <w:rPr>
          <w:rFonts w:eastAsia="Arial"/>
          <w:color w:val="auto"/>
          <w:szCs w:val="22"/>
        </w:rPr>
        <w:t>ou</w:t>
      </w:r>
      <w:proofErr w:type="spellEnd"/>
      <w:r w:rsidR="28C1A49A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confirma</w:t>
      </w:r>
      <w:r w:rsidR="0F566A0E" w:rsidRPr="2FD37BBE">
        <w:rPr>
          <w:rFonts w:eastAsia="Arial"/>
          <w:color w:val="auto"/>
          <w:szCs w:val="22"/>
        </w:rPr>
        <w:t>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</w:t>
      </w:r>
      <w:r w:rsidR="77D1C906" w:rsidRPr="2FD37BBE">
        <w:rPr>
          <w:rFonts w:eastAsia="Arial"/>
          <w:color w:val="auto"/>
          <w:szCs w:val="22"/>
        </w:rPr>
        <w:t>.</w:t>
      </w:r>
      <w:r w:rsidR="3C2127A9" w:rsidRPr="2FD37BBE">
        <w:rPr>
          <w:rFonts w:eastAsia="Arial"/>
          <w:color w:val="auto"/>
          <w:szCs w:val="22"/>
        </w:rPr>
        <w:t xml:space="preserve"> (FE2) (FE3) (FE4)</w:t>
      </w:r>
      <w:r w:rsidR="25F2864E" w:rsidRPr="2FD37BBE">
        <w:rPr>
          <w:rFonts w:eastAsia="Arial"/>
          <w:color w:val="auto"/>
          <w:szCs w:val="22"/>
        </w:rPr>
        <w:t xml:space="preserve"> (FE6) (FE7)</w:t>
      </w:r>
    </w:p>
    <w:p w14:paraId="04571F47" w14:textId="47DBBAC6" w:rsidR="2FCB803C" w:rsidRDefault="2FCB803C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envia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para </w:t>
      </w:r>
      <w:r w:rsidR="50790DA3" w:rsidRPr="2FD37BBE">
        <w:rPr>
          <w:rFonts w:eastAsia="Arial"/>
          <w:color w:val="auto"/>
          <w:szCs w:val="22"/>
        </w:rPr>
        <w:t xml:space="preserve">a </w:t>
      </w:r>
      <w:proofErr w:type="spellStart"/>
      <w:r w:rsidR="50790DA3" w:rsidRPr="2FD37BBE">
        <w:rPr>
          <w:rFonts w:eastAsia="Arial"/>
          <w:color w:val="auto"/>
          <w:szCs w:val="22"/>
        </w:rPr>
        <w:t>validação</w:t>
      </w:r>
      <w:proofErr w:type="spellEnd"/>
      <w:r w:rsidR="50790DA3" w:rsidRPr="2FD37BBE">
        <w:rPr>
          <w:rFonts w:eastAsia="Arial"/>
          <w:color w:val="auto"/>
          <w:szCs w:val="22"/>
        </w:rPr>
        <w:t xml:space="preserve"> do Supervisor</w:t>
      </w:r>
      <w:r w:rsidR="346969B1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caso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ator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seja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Líder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03559DF6" w:rsidRPr="2FD37BBE">
        <w:rPr>
          <w:rFonts w:eastAsia="Arial"/>
          <w:color w:val="auto"/>
          <w:szCs w:val="22"/>
        </w:rPr>
        <w:t>Manutenção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, </w:t>
      </w:r>
      <w:proofErr w:type="spellStart"/>
      <w:r w:rsidR="03559DF6" w:rsidRPr="2FD37BBE">
        <w:rPr>
          <w:rFonts w:eastAsia="Arial"/>
          <w:color w:val="auto"/>
          <w:szCs w:val="22"/>
        </w:rPr>
        <w:t>caso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contrário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, o </w:t>
      </w:r>
      <w:proofErr w:type="spellStart"/>
      <w:r w:rsidR="03559DF6" w:rsidRPr="2FD37BBE">
        <w:rPr>
          <w:rFonts w:eastAsia="Arial"/>
          <w:color w:val="auto"/>
          <w:szCs w:val="22"/>
        </w:rPr>
        <w:t>sistema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</w:t>
      </w:r>
      <w:proofErr w:type="spellStart"/>
      <w:r w:rsidR="03559DF6" w:rsidRPr="2FD37BBE">
        <w:rPr>
          <w:rFonts w:eastAsia="Arial"/>
          <w:color w:val="auto"/>
          <w:szCs w:val="22"/>
        </w:rPr>
        <w:t>inclui</w:t>
      </w:r>
      <w:proofErr w:type="spellEnd"/>
      <w:r w:rsidR="03559DF6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03559DF6" w:rsidRPr="2FD37BBE">
        <w:rPr>
          <w:rFonts w:eastAsia="Arial"/>
          <w:color w:val="auto"/>
          <w:szCs w:val="22"/>
        </w:rPr>
        <w:t>funcionário</w:t>
      </w:r>
      <w:proofErr w:type="spellEnd"/>
      <w:r w:rsidR="03559DF6" w:rsidRPr="2FD37BBE">
        <w:rPr>
          <w:rFonts w:eastAsia="Arial"/>
          <w:color w:val="auto"/>
          <w:szCs w:val="22"/>
        </w:rPr>
        <w:t>.</w:t>
      </w:r>
      <w:r w:rsidR="009F7FBC" w:rsidRPr="2FD37BBE">
        <w:rPr>
          <w:rFonts w:eastAsia="Arial"/>
          <w:color w:val="auto"/>
          <w:szCs w:val="22"/>
        </w:rPr>
        <w:t xml:space="preserve"> (FE1)</w:t>
      </w:r>
    </w:p>
    <w:p w14:paraId="1E4865FE" w14:textId="04E4F645" w:rsidR="4D92A44E" w:rsidRDefault="4D92A44E" w:rsidP="2FD37BBE">
      <w:pPr>
        <w:pStyle w:val="Corpodetexto"/>
        <w:ind w:firstLine="720"/>
        <w:rPr>
          <w:rFonts w:eastAsia="Arial"/>
          <w:color w:val="auto"/>
          <w:szCs w:val="22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(3):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Atualizar</w:t>
      </w:r>
      <w:proofErr w:type="spellEnd"/>
      <w:r w:rsidR="58CFF1EF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58CFF1EF" w:rsidRPr="2FD37BBE">
        <w:rPr>
          <w:rFonts w:eastAsia="Arial"/>
          <w:color w:val="auto"/>
          <w:szCs w:val="22"/>
          <w:u w:val="single"/>
        </w:rPr>
        <w:t>Funcionári</w:t>
      </w:r>
      <w:r w:rsidR="58CFF1EF" w:rsidRPr="2FD37BBE">
        <w:rPr>
          <w:rFonts w:eastAsia="Arial"/>
          <w:color w:val="auto"/>
          <w:szCs w:val="22"/>
        </w:rPr>
        <w:t>o</w:t>
      </w:r>
      <w:proofErr w:type="spellEnd"/>
    </w:p>
    <w:p w14:paraId="024169BD" w14:textId="2876D895" w:rsidR="58CFF1EF" w:rsidRDefault="58CFF1E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</w:t>
      </w:r>
      <w:r w:rsidR="4E80E3AD" w:rsidRPr="2FD37BBE">
        <w:rPr>
          <w:rFonts w:eastAsia="Arial"/>
          <w:color w:val="auto"/>
          <w:szCs w:val="22"/>
        </w:rPr>
        <w:t xml:space="preserve">O </w:t>
      </w:r>
      <w:proofErr w:type="spellStart"/>
      <w:r w:rsidR="4E80E3AD" w:rsidRPr="2FD37BBE">
        <w:rPr>
          <w:rFonts w:eastAsia="Arial"/>
          <w:color w:val="auto"/>
          <w:szCs w:val="22"/>
        </w:rPr>
        <w:t>sistema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apresenta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uma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tela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com </w:t>
      </w:r>
      <w:proofErr w:type="spellStart"/>
      <w:r w:rsidR="4E80E3AD" w:rsidRPr="2FD37BBE">
        <w:rPr>
          <w:rFonts w:eastAsia="Arial"/>
          <w:color w:val="auto"/>
          <w:szCs w:val="22"/>
        </w:rPr>
        <w:t>todos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</w:t>
      </w:r>
      <w:proofErr w:type="spellStart"/>
      <w:r w:rsidR="4E80E3AD" w:rsidRPr="2FD37BBE">
        <w:rPr>
          <w:rFonts w:eastAsia="Arial"/>
          <w:color w:val="auto"/>
          <w:szCs w:val="22"/>
        </w:rPr>
        <w:t>funcionários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4E80E3AD" w:rsidRPr="2FD37BBE">
        <w:rPr>
          <w:rFonts w:eastAsia="Arial"/>
          <w:color w:val="auto"/>
          <w:szCs w:val="22"/>
        </w:rPr>
        <w:t>cada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equipe do </w:t>
      </w:r>
      <w:proofErr w:type="spellStart"/>
      <w:r w:rsidR="4E80E3AD" w:rsidRPr="2FD37BBE">
        <w:rPr>
          <w:rFonts w:eastAsia="Arial"/>
          <w:color w:val="auto"/>
          <w:szCs w:val="22"/>
        </w:rPr>
        <w:t>setor</w:t>
      </w:r>
      <w:proofErr w:type="spellEnd"/>
      <w:r w:rsidR="4E80E3AD" w:rsidRPr="2FD37BBE">
        <w:rPr>
          <w:rFonts w:eastAsia="Arial"/>
          <w:color w:val="auto"/>
          <w:szCs w:val="22"/>
        </w:rPr>
        <w:t xml:space="preserve"> de </w:t>
      </w:r>
      <w:proofErr w:type="spellStart"/>
      <w:r w:rsidR="4E80E3AD" w:rsidRPr="2FD37BBE">
        <w:rPr>
          <w:rFonts w:eastAsia="Arial"/>
          <w:color w:val="auto"/>
          <w:szCs w:val="22"/>
        </w:rPr>
        <w:t>Manutenção</w:t>
      </w:r>
      <w:proofErr w:type="spellEnd"/>
      <w:r w:rsidR="3D77FC98" w:rsidRPr="2FD37BBE">
        <w:rPr>
          <w:rFonts w:eastAsia="Arial"/>
          <w:color w:val="auto"/>
          <w:szCs w:val="22"/>
        </w:rPr>
        <w:t>.</w:t>
      </w:r>
    </w:p>
    <w:p w14:paraId="1345A9BA" w14:textId="33004748" w:rsidR="4E80E3AD" w:rsidRDefault="4E80E3AD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</w:t>
      </w:r>
      <w:r w:rsidR="30764145" w:rsidRPr="2FD37BBE">
        <w:rPr>
          <w:rFonts w:eastAsia="Arial"/>
          <w:color w:val="auto"/>
          <w:szCs w:val="22"/>
        </w:rPr>
        <w:t xml:space="preserve">O </w:t>
      </w:r>
      <w:proofErr w:type="spellStart"/>
      <w:r w:rsidR="30764145" w:rsidRPr="2FD37BBE">
        <w:rPr>
          <w:rFonts w:eastAsia="Arial"/>
          <w:color w:val="auto"/>
          <w:szCs w:val="22"/>
        </w:rPr>
        <w:t>Líder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30764145" w:rsidRPr="2FD37BBE">
        <w:rPr>
          <w:rFonts w:eastAsia="Arial"/>
          <w:color w:val="auto"/>
          <w:szCs w:val="22"/>
        </w:rPr>
        <w:t>Manutenção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</w:t>
      </w:r>
      <w:proofErr w:type="spellStart"/>
      <w:r w:rsidR="30764145" w:rsidRPr="2FD37BBE">
        <w:rPr>
          <w:rFonts w:eastAsia="Arial"/>
          <w:color w:val="auto"/>
          <w:szCs w:val="22"/>
        </w:rPr>
        <w:t>ou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30764145" w:rsidRPr="2FD37BBE">
        <w:rPr>
          <w:rFonts w:eastAsia="Arial"/>
          <w:color w:val="auto"/>
          <w:szCs w:val="22"/>
        </w:rPr>
        <w:t>buscam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o </w:t>
      </w:r>
      <w:proofErr w:type="spellStart"/>
      <w:r w:rsidR="30764145" w:rsidRPr="2FD37BBE">
        <w:rPr>
          <w:rFonts w:eastAsia="Arial"/>
          <w:color w:val="auto"/>
          <w:szCs w:val="22"/>
        </w:rPr>
        <w:t>funcionário</w:t>
      </w:r>
      <w:proofErr w:type="spellEnd"/>
      <w:r w:rsidR="30764145" w:rsidRPr="2FD37BBE">
        <w:rPr>
          <w:rFonts w:eastAsia="Arial"/>
          <w:color w:val="auto"/>
          <w:szCs w:val="22"/>
        </w:rPr>
        <w:t xml:space="preserve"> </w:t>
      </w:r>
      <w:proofErr w:type="spellStart"/>
      <w:r w:rsidR="30764145" w:rsidRPr="2FD37BBE">
        <w:rPr>
          <w:rFonts w:eastAsia="Arial"/>
          <w:color w:val="auto"/>
          <w:szCs w:val="22"/>
        </w:rPr>
        <w:t>desejado</w:t>
      </w:r>
      <w:proofErr w:type="spellEnd"/>
      <w:r w:rsidR="0CE6B6B2" w:rsidRPr="2FD37BBE">
        <w:rPr>
          <w:rFonts w:eastAsia="Arial"/>
          <w:color w:val="auto"/>
          <w:szCs w:val="22"/>
        </w:rPr>
        <w:t xml:space="preserve"> (FE5)</w:t>
      </w:r>
    </w:p>
    <w:p w14:paraId="5B33D3AB" w14:textId="10AAD30B" w:rsidR="30764145" w:rsidRDefault="3076414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6D5EF461" w:rsidRPr="2FD37BBE">
        <w:rPr>
          <w:rFonts w:eastAsia="Arial"/>
          <w:color w:val="auto"/>
          <w:szCs w:val="22"/>
        </w:rPr>
        <w:t>podem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</w:t>
      </w:r>
      <w:proofErr w:type="spellStart"/>
      <w:r w:rsidR="6D5EF461" w:rsidRPr="2FD37BBE">
        <w:rPr>
          <w:rFonts w:eastAsia="Arial"/>
          <w:color w:val="auto"/>
          <w:szCs w:val="22"/>
        </w:rPr>
        <w:t>alterar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</w:t>
      </w:r>
      <w:proofErr w:type="spellStart"/>
      <w:r w:rsidR="6D5EF461" w:rsidRPr="2FD37BBE">
        <w:rPr>
          <w:rFonts w:eastAsia="Arial"/>
          <w:color w:val="auto"/>
          <w:szCs w:val="22"/>
        </w:rPr>
        <w:t>qualquer</w:t>
      </w:r>
      <w:proofErr w:type="spellEnd"/>
      <w:r w:rsidR="6D5EF461" w:rsidRPr="2FD37BBE">
        <w:rPr>
          <w:rFonts w:eastAsia="Arial"/>
          <w:color w:val="auto"/>
          <w:szCs w:val="22"/>
        </w:rPr>
        <w:t xml:space="preserve"> campo </w:t>
      </w:r>
      <w:proofErr w:type="spellStart"/>
      <w:r w:rsidR="6D5EF461" w:rsidRPr="2FD37BBE">
        <w:rPr>
          <w:rFonts w:eastAsia="Arial"/>
          <w:color w:val="auto"/>
          <w:szCs w:val="22"/>
        </w:rPr>
        <w:t>desejado</w:t>
      </w:r>
      <w:proofErr w:type="spellEnd"/>
      <w:r w:rsidR="35FCE653" w:rsidRPr="2FD37BBE">
        <w:rPr>
          <w:rFonts w:eastAsia="Arial"/>
          <w:color w:val="auto"/>
          <w:szCs w:val="22"/>
        </w:rPr>
        <w:t>.</w:t>
      </w:r>
    </w:p>
    <w:p w14:paraId="5FAA99A1" w14:textId="3B5D3184" w:rsidR="6D5EF461" w:rsidRDefault="6D5EF461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</w:t>
      </w:r>
      <w:r w:rsidR="7923BCE5" w:rsidRPr="2FD37BBE">
        <w:rPr>
          <w:rFonts w:eastAsia="Arial"/>
          <w:color w:val="auto"/>
          <w:szCs w:val="22"/>
        </w:rPr>
        <w:t xml:space="preserve">O </w:t>
      </w:r>
      <w:proofErr w:type="spellStart"/>
      <w:r w:rsidR="7923BCE5" w:rsidRPr="2FD37BBE">
        <w:rPr>
          <w:rFonts w:eastAsia="Arial"/>
          <w:color w:val="auto"/>
          <w:szCs w:val="22"/>
        </w:rPr>
        <w:t>Líder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7923BCE5" w:rsidRPr="2FD37BBE">
        <w:rPr>
          <w:rFonts w:eastAsia="Arial"/>
          <w:color w:val="auto"/>
          <w:szCs w:val="22"/>
        </w:rPr>
        <w:t>Manutenção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ou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="7923BCE5" w:rsidRPr="2FD37BBE">
        <w:rPr>
          <w:rFonts w:eastAsia="Arial"/>
          <w:color w:val="auto"/>
          <w:szCs w:val="22"/>
        </w:rPr>
        <w:t>confirmam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as </w:t>
      </w:r>
      <w:proofErr w:type="spellStart"/>
      <w:r w:rsidR="7923BCE5" w:rsidRPr="2FD37BBE">
        <w:rPr>
          <w:rFonts w:eastAsia="Arial"/>
          <w:color w:val="auto"/>
          <w:szCs w:val="22"/>
        </w:rPr>
        <w:t>alterações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feitas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na</w:t>
      </w:r>
      <w:proofErr w:type="spellEnd"/>
      <w:r w:rsidR="7923BCE5" w:rsidRPr="2FD37BBE">
        <w:rPr>
          <w:rFonts w:eastAsia="Arial"/>
          <w:color w:val="auto"/>
          <w:szCs w:val="22"/>
        </w:rPr>
        <w:t xml:space="preserve"> </w:t>
      </w:r>
      <w:proofErr w:type="spellStart"/>
      <w:r w:rsidR="7923BCE5" w:rsidRPr="2FD37BBE">
        <w:rPr>
          <w:rFonts w:eastAsia="Arial"/>
          <w:color w:val="auto"/>
          <w:szCs w:val="22"/>
        </w:rPr>
        <w:t>receita</w:t>
      </w:r>
      <w:proofErr w:type="spellEnd"/>
      <w:r w:rsidR="7923BCE5" w:rsidRPr="2FD37BBE">
        <w:rPr>
          <w:rFonts w:eastAsia="Arial"/>
          <w:color w:val="auto"/>
          <w:szCs w:val="22"/>
        </w:rPr>
        <w:t>.</w:t>
      </w:r>
    </w:p>
    <w:p w14:paraId="5BD0B45B" w14:textId="2F4EB64A" w:rsidR="7923BCE5" w:rsidRDefault="7923BCE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5.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valida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</w:t>
      </w:r>
      <w:proofErr w:type="spellStart"/>
      <w:r w:rsidRPr="2FD37BBE">
        <w:rPr>
          <w:rFonts w:eastAsia="Arial"/>
          <w:color w:val="auto"/>
          <w:szCs w:val="22"/>
        </w:rPr>
        <w:t>atualizados</w:t>
      </w:r>
      <w:proofErr w:type="spellEnd"/>
      <w:r w:rsidRPr="2FD37BBE">
        <w:rPr>
          <w:rFonts w:eastAsia="Arial"/>
          <w:color w:val="auto"/>
          <w:szCs w:val="22"/>
        </w:rPr>
        <w:t xml:space="preserve"> e </w:t>
      </w:r>
      <w:proofErr w:type="spellStart"/>
      <w:r w:rsidRPr="2FD37BBE">
        <w:rPr>
          <w:rFonts w:eastAsia="Arial"/>
          <w:color w:val="auto"/>
          <w:szCs w:val="22"/>
        </w:rPr>
        <w:t>atualiza</w:t>
      </w:r>
      <w:proofErr w:type="spellEnd"/>
      <w:r w:rsidRPr="2FD37BBE">
        <w:rPr>
          <w:rFonts w:eastAsia="Arial"/>
          <w:color w:val="auto"/>
          <w:szCs w:val="22"/>
        </w:rPr>
        <w:t xml:space="preserve"> no banco de dados</w:t>
      </w:r>
      <w:r w:rsidR="1F03A30A" w:rsidRPr="2FD37BBE">
        <w:rPr>
          <w:rFonts w:eastAsia="Arial"/>
          <w:color w:val="auto"/>
          <w:szCs w:val="22"/>
        </w:rPr>
        <w:t>.</w:t>
      </w:r>
    </w:p>
    <w:p w14:paraId="342CEC49" w14:textId="77067CAE" w:rsidR="7923BCE5" w:rsidRDefault="7923BCE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6.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com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dados </w:t>
      </w:r>
      <w:proofErr w:type="spellStart"/>
      <w:r w:rsidRPr="2FD37BBE">
        <w:rPr>
          <w:rFonts w:eastAsia="Arial"/>
          <w:color w:val="auto"/>
          <w:szCs w:val="22"/>
        </w:rPr>
        <w:t>atualizados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6037FC25" w:rsidRPr="2FD37BBE">
        <w:rPr>
          <w:rFonts w:eastAsia="Arial"/>
          <w:color w:val="auto"/>
          <w:szCs w:val="22"/>
        </w:rPr>
        <w:t>funcionário</w:t>
      </w:r>
      <w:proofErr w:type="spellEnd"/>
      <w:r w:rsidR="6037FC25" w:rsidRPr="2FD37BBE">
        <w:rPr>
          <w:rFonts w:eastAsia="Arial"/>
          <w:color w:val="auto"/>
          <w:szCs w:val="22"/>
        </w:rPr>
        <w:t>.</w:t>
      </w:r>
    </w:p>
    <w:p w14:paraId="6C2ADC82" w14:textId="517FF113" w:rsidR="7E99CD6E" w:rsidRDefault="7E99CD6E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(3):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Excluir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</w:p>
    <w:p w14:paraId="6184CF7C" w14:textId="40CE2286" w:rsidR="1B717440" w:rsidRDefault="1B717440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apresenta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uma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tela</w:t>
      </w:r>
      <w:proofErr w:type="spellEnd"/>
      <w:r w:rsidRPr="2FD37BBE">
        <w:rPr>
          <w:rFonts w:eastAsia="Arial"/>
          <w:color w:val="auto"/>
          <w:szCs w:val="22"/>
        </w:rPr>
        <w:t xml:space="preserve"> com </w:t>
      </w:r>
      <w:proofErr w:type="spellStart"/>
      <w:r w:rsidRPr="2FD37BBE">
        <w:rPr>
          <w:rFonts w:eastAsia="Arial"/>
          <w:color w:val="auto"/>
          <w:szCs w:val="22"/>
        </w:rPr>
        <w:t>todos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cada</w:t>
      </w:r>
      <w:proofErr w:type="spellEnd"/>
      <w:r w:rsidRPr="2FD37BBE">
        <w:rPr>
          <w:rFonts w:eastAsia="Arial"/>
          <w:color w:val="auto"/>
          <w:szCs w:val="22"/>
        </w:rPr>
        <w:t xml:space="preserve"> equipe do </w:t>
      </w:r>
      <w:proofErr w:type="spellStart"/>
      <w:r w:rsidRPr="2FD37BBE">
        <w:rPr>
          <w:rFonts w:eastAsia="Arial"/>
          <w:color w:val="auto"/>
          <w:szCs w:val="22"/>
        </w:rPr>
        <w:t>setor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r>
        <w:tab/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="31B33414" w:rsidRPr="2FD37BBE">
        <w:rPr>
          <w:rFonts w:eastAsia="Arial"/>
          <w:color w:val="auto"/>
          <w:szCs w:val="22"/>
        </w:rPr>
        <w:t>.</w:t>
      </w:r>
    </w:p>
    <w:p w14:paraId="44000C9E" w14:textId="09D23B32" w:rsidR="5433F52F" w:rsidRDefault="5433F52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buscam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pelo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a ser</w:t>
      </w:r>
      <w:r w:rsidR="283EA1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283EA108" w:rsidRPr="2FD37BBE">
        <w:rPr>
          <w:rFonts w:eastAsia="Arial"/>
          <w:color w:val="auto"/>
          <w:szCs w:val="22"/>
        </w:rPr>
        <w:t>removido</w:t>
      </w:r>
      <w:proofErr w:type="spellEnd"/>
      <w:r w:rsidR="60C970D8" w:rsidRPr="2FD37BBE">
        <w:rPr>
          <w:rFonts w:eastAsia="Arial"/>
          <w:color w:val="auto"/>
          <w:szCs w:val="22"/>
        </w:rPr>
        <w:t>.</w:t>
      </w:r>
      <w:r w:rsidR="18D73129" w:rsidRPr="2FD37BBE">
        <w:rPr>
          <w:rFonts w:eastAsia="Arial"/>
          <w:color w:val="auto"/>
          <w:szCs w:val="22"/>
        </w:rPr>
        <w:t xml:space="preserve"> (FE5)</w:t>
      </w:r>
    </w:p>
    <w:p w14:paraId="10C7C9E2" w14:textId="587C7328" w:rsidR="283EA108" w:rsidRDefault="283EA108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selecionam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a ser </w:t>
      </w:r>
      <w:proofErr w:type="spellStart"/>
      <w:r w:rsidRPr="2FD37BBE">
        <w:rPr>
          <w:rFonts w:eastAsia="Arial"/>
          <w:color w:val="auto"/>
          <w:szCs w:val="22"/>
        </w:rPr>
        <w:t>excluído</w:t>
      </w:r>
      <w:proofErr w:type="spellEnd"/>
      <w:r w:rsidR="6C2AB6BA" w:rsidRPr="2FD37BBE">
        <w:rPr>
          <w:rFonts w:eastAsia="Arial"/>
          <w:color w:val="auto"/>
          <w:szCs w:val="22"/>
        </w:rPr>
        <w:t>.</w:t>
      </w:r>
    </w:p>
    <w:p w14:paraId="30CAE821" w14:textId="3AB23D47" w:rsidR="283EA108" w:rsidRDefault="283EA108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O </w:t>
      </w:r>
      <w:proofErr w:type="spellStart"/>
      <w:r w:rsidRPr="2FD37BBE">
        <w:rPr>
          <w:rFonts w:eastAsia="Arial"/>
          <w:color w:val="auto"/>
          <w:szCs w:val="22"/>
        </w:rPr>
        <w:t>Líder</w:t>
      </w:r>
      <w:proofErr w:type="spellEnd"/>
      <w:r w:rsidRPr="2FD37BBE">
        <w:rPr>
          <w:rFonts w:eastAsia="Arial"/>
          <w:color w:val="auto"/>
          <w:szCs w:val="22"/>
        </w:rPr>
        <w:t xml:space="preserve"> da </w:t>
      </w:r>
      <w:proofErr w:type="spellStart"/>
      <w:r w:rsidRPr="2FD37BBE">
        <w:rPr>
          <w:rFonts w:eastAsia="Arial"/>
          <w:color w:val="auto"/>
          <w:szCs w:val="22"/>
        </w:rPr>
        <w:t>Manutenção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ou</w:t>
      </w:r>
      <w:proofErr w:type="spellEnd"/>
      <w:r w:rsidRPr="2FD37BBE">
        <w:rPr>
          <w:rFonts w:eastAsia="Arial"/>
          <w:color w:val="auto"/>
          <w:szCs w:val="22"/>
        </w:rPr>
        <w:t xml:space="preserve"> o Supervisor </w:t>
      </w:r>
      <w:proofErr w:type="spellStart"/>
      <w:r w:rsidRPr="2FD37BBE">
        <w:rPr>
          <w:rFonts w:eastAsia="Arial"/>
          <w:color w:val="auto"/>
          <w:szCs w:val="22"/>
        </w:rPr>
        <w:t>confirmam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="2AF4D6A5" w:rsidRPr="2FD37BBE">
        <w:rPr>
          <w:rFonts w:eastAsia="Arial"/>
          <w:color w:val="auto"/>
          <w:szCs w:val="22"/>
        </w:rPr>
        <w:t>a</w:t>
      </w:r>
      <w:proofErr w:type="gramEnd"/>
      <w:r w:rsidR="2AF4D6A5" w:rsidRPr="2FD37BBE">
        <w:rPr>
          <w:rFonts w:eastAsia="Arial"/>
          <w:color w:val="auto"/>
          <w:szCs w:val="22"/>
        </w:rPr>
        <w:t xml:space="preserve"> </w:t>
      </w:r>
      <w:proofErr w:type="spellStart"/>
      <w:r w:rsidR="2AF4D6A5" w:rsidRPr="2FD37BBE">
        <w:rPr>
          <w:rFonts w:eastAsia="Arial"/>
          <w:color w:val="auto"/>
          <w:szCs w:val="22"/>
        </w:rPr>
        <w:t>exclusão</w:t>
      </w:r>
      <w:proofErr w:type="spellEnd"/>
      <w:r w:rsidR="2AF4D6A5" w:rsidRPr="2FD37BBE">
        <w:rPr>
          <w:rFonts w:eastAsia="Arial"/>
          <w:color w:val="auto"/>
          <w:szCs w:val="22"/>
        </w:rPr>
        <w:t xml:space="preserve"> do </w:t>
      </w:r>
      <w:proofErr w:type="spellStart"/>
      <w:r w:rsidR="2AF4D6A5" w:rsidRPr="2FD37BBE">
        <w:rPr>
          <w:rFonts w:eastAsia="Arial"/>
          <w:color w:val="auto"/>
          <w:szCs w:val="22"/>
        </w:rPr>
        <w:t>funcionário</w:t>
      </w:r>
      <w:proofErr w:type="spellEnd"/>
      <w:r w:rsidR="228B8AB2" w:rsidRPr="2FD37BBE">
        <w:rPr>
          <w:rFonts w:eastAsia="Arial"/>
          <w:color w:val="auto"/>
          <w:szCs w:val="22"/>
        </w:rPr>
        <w:t>.</w:t>
      </w:r>
    </w:p>
    <w:p w14:paraId="4054391E" w14:textId="52FEC545" w:rsidR="2AF4D6A5" w:rsidRDefault="2AF4D6A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remove o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cadastro</w:t>
      </w:r>
      <w:proofErr w:type="spellEnd"/>
      <w:r w:rsidR="20686BE4" w:rsidRPr="2FD37BBE">
        <w:rPr>
          <w:rFonts w:eastAsia="Arial"/>
          <w:color w:val="auto"/>
          <w:szCs w:val="22"/>
        </w:rPr>
        <w:t>.</w:t>
      </w:r>
    </w:p>
    <w:p w14:paraId="43DCF875" w14:textId="6F95214F" w:rsidR="2AF4D6A5" w:rsidRDefault="2AF4D6A5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5.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lista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funcionários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atualizada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exibindo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exclusão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último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845E1CF" w14:textId="49FC516B" w:rsidR="2FD37BBE" w:rsidRDefault="2FD37BBE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03B9AA04" w14:textId="0384EFE9" w:rsidR="6939733F" w:rsidRDefault="6939733F" w:rsidP="2FD37BBE">
      <w:pPr>
        <w:pStyle w:val="Corpodetexto"/>
        <w:rPr>
          <w:rFonts w:eastAsia="Arial"/>
          <w:b/>
          <w:bCs/>
          <w:color w:val="auto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b/>
          <w:bCs/>
          <w:color w:val="auto"/>
          <w:szCs w:val="22"/>
        </w:rPr>
        <w:t>Excessão</w:t>
      </w:r>
      <w:proofErr w:type="spellEnd"/>
    </w:p>
    <w:p w14:paraId="3A5ED482" w14:textId="0106E221" w:rsidR="6939733F" w:rsidRDefault="6939733F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(FE1): </w:t>
      </w:r>
      <w:proofErr w:type="spellStart"/>
      <w:r w:rsidR="2EC7BD69" w:rsidRPr="2FD37BBE">
        <w:rPr>
          <w:rFonts w:eastAsia="Arial"/>
          <w:color w:val="auto"/>
          <w:szCs w:val="22"/>
          <w:u w:val="single"/>
        </w:rPr>
        <w:t>Inclusão</w:t>
      </w:r>
      <w:proofErr w:type="spellEnd"/>
      <w:r w:rsidR="2EC7BD69"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="2EC7BD69" w:rsidRPr="2FD37BBE">
        <w:rPr>
          <w:rFonts w:eastAsia="Arial"/>
          <w:color w:val="auto"/>
          <w:szCs w:val="22"/>
          <w:u w:val="single"/>
        </w:rPr>
        <w:t>Rejeitada</w:t>
      </w:r>
      <w:proofErr w:type="spellEnd"/>
    </w:p>
    <w:p w14:paraId="056103A8" w14:textId="6DDE62A3" w:rsidR="2EC7BD69" w:rsidRDefault="2EC7BD6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Supervisor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valida</w:t>
      </w:r>
      <w:proofErr w:type="spellEnd"/>
      <w:r w:rsidRPr="2FD37BBE">
        <w:rPr>
          <w:rFonts w:eastAsia="Arial"/>
          <w:color w:val="auto"/>
          <w:szCs w:val="22"/>
        </w:rPr>
        <w:t xml:space="preserve"> a </w:t>
      </w:r>
      <w:proofErr w:type="spellStart"/>
      <w:r w:rsidRPr="2FD37BBE">
        <w:rPr>
          <w:rFonts w:eastAsia="Arial"/>
          <w:color w:val="auto"/>
          <w:szCs w:val="22"/>
        </w:rPr>
        <w:t>solicitação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feita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pelo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L</w:t>
      </w:r>
      <w:r w:rsidR="721153A9" w:rsidRPr="2FD37BBE">
        <w:rPr>
          <w:rFonts w:eastAsia="Arial"/>
          <w:color w:val="auto"/>
          <w:szCs w:val="22"/>
        </w:rPr>
        <w:t>íder</w:t>
      </w:r>
      <w:proofErr w:type="spellEnd"/>
      <w:r w:rsidR="721153A9" w:rsidRPr="2FD37BBE">
        <w:rPr>
          <w:rFonts w:eastAsia="Arial"/>
          <w:color w:val="auto"/>
          <w:szCs w:val="22"/>
        </w:rPr>
        <w:t xml:space="preserve"> da </w:t>
      </w:r>
      <w:proofErr w:type="spellStart"/>
      <w:r w:rsidR="721153A9" w:rsidRPr="2FD37BBE">
        <w:rPr>
          <w:rFonts w:eastAsia="Arial"/>
          <w:color w:val="auto"/>
          <w:szCs w:val="22"/>
        </w:rPr>
        <w:t>Manutenção</w:t>
      </w:r>
      <w:proofErr w:type="spellEnd"/>
      <w:r w:rsidR="4C3CB328" w:rsidRPr="2FD37BBE">
        <w:rPr>
          <w:rFonts w:eastAsia="Arial"/>
          <w:color w:val="auto"/>
          <w:szCs w:val="22"/>
        </w:rPr>
        <w:t>.</w:t>
      </w:r>
    </w:p>
    <w:p w14:paraId="6B3D927B" w14:textId="6F92BEAE" w:rsidR="721153A9" w:rsidRDefault="721153A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inclusão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não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foi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validada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</w:t>
      </w:r>
      <w:proofErr w:type="spellStart"/>
      <w:r w:rsidR="14799608" w:rsidRPr="2FD37BBE">
        <w:rPr>
          <w:rFonts w:eastAsia="Arial"/>
          <w:color w:val="auto"/>
          <w:szCs w:val="22"/>
        </w:rPr>
        <w:t>pelo</w:t>
      </w:r>
      <w:proofErr w:type="spellEnd"/>
      <w:r w:rsidR="14799608" w:rsidRPr="2FD37BBE">
        <w:rPr>
          <w:rFonts w:eastAsia="Arial"/>
          <w:color w:val="auto"/>
          <w:szCs w:val="22"/>
        </w:rPr>
        <w:t xml:space="preserve"> Supervisor</w:t>
      </w:r>
      <w:r w:rsidR="3A775B25" w:rsidRPr="2FD37BBE">
        <w:rPr>
          <w:rFonts w:eastAsia="Arial"/>
          <w:color w:val="auto"/>
          <w:szCs w:val="22"/>
        </w:rPr>
        <w:t>.</w:t>
      </w:r>
    </w:p>
    <w:p w14:paraId="55B871C4" w14:textId="420848C6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3.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3CFAFAD4" w:rsidRPr="2FD37BBE">
        <w:rPr>
          <w:rFonts w:eastAsia="Arial"/>
          <w:color w:val="auto"/>
          <w:szCs w:val="22"/>
        </w:rPr>
        <w:t>.</w:t>
      </w:r>
    </w:p>
    <w:p w14:paraId="0144ECA2" w14:textId="376AA553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(FE2): Campos </w:t>
      </w:r>
      <w:proofErr w:type="spellStart"/>
      <w:r w:rsidRPr="2FD37BBE">
        <w:rPr>
          <w:rFonts w:eastAsia="Arial"/>
          <w:color w:val="auto"/>
          <w:szCs w:val="22"/>
          <w:u w:val="single"/>
        </w:rPr>
        <w:t>Obrigatórios</w:t>
      </w:r>
      <w:proofErr w:type="spellEnd"/>
    </w:p>
    <w:p w14:paraId="34D6A094" w14:textId="7D4CED22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preenchimento</w:t>
      </w:r>
      <w:proofErr w:type="spellEnd"/>
      <w:r w:rsidRPr="2FD37BBE">
        <w:rPr>
          <w:rFonts w:eastAsia="Arial"/>
          <w:color w:val="auto"/>
          <w:szCs w:val="22"/>
        </w:rPr>
        <w:t xml:space="preserve"> dos campos é </w:t>
      </w:r>
      <w:proofErr w:type="spellStart"/>
      <w:r w:rsidRPr="2FD37BBE">
        <w:rPr>
          <w:rFonts w:eastAsia="Arial"/>
          <w:color w:val="auto"/>
          <w:szCs w:val="22"/>
        </w:rPr>
        <w:t>obrigatório</w:t>
      </w:r>
      <w:proofErr w:type="spellEnd"/>
      <w:r w:rsidR="27C09F0C" w:rsidRPr="2FD37BBE">
        <w:rPr>
          <w:rFonts w:eastAsia="Arial"/>
          <w:color w:val="auto"/>
          <w:szCs w:val="22"/>
        </w:rPr>
        <w:t>.</w:t>
      </w:r>
    </w:p>
    <w:p w14:paraId="746484C1" w14:textId="160ACB25" w:rsidR="14799608" w:rsidRDefault="14799608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27C09F0C" w:rsidRPr="2FD37BBE">
        <w:rPr>
          <w:rFonts w:eastAsia="Arial"/>
          <w:color w:val="auto"/>
          <w:szCs w:val="22"/>
        </w:rPr>
        <w:t>.</w:t>
      </w:r>
    </w:p>
    <w:p w14:paraId="595E939C" w14:textId="66025F74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(FE3): CPF </w:t>
      </w:r>
      <w:proofErr w:type="spellStart"/>
      <w:r w:rsidRPr="2FD37BBE">
        <w:rPr>
          <w:rFonts w:eastAsia="Arial"/>
          <w:color w:val="auto"/>
          <w:szCs w:val="22"/>
          <w:u w:val="single"/>
        </w:rPr>
        <w:t>inválido</w:t>
      </w:r>
      <w:proofErr w:type="spellEnd"/>
    </w:p>
    <w:p w14:paraId="21677FE0" w14:textId="12C751B6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CPF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é </w:t>
      </w:r>
      <w:proofErr w:type="spellStart"/>
      <w:r w:rsidRPr="2FD37BBE">
        <w:rPr>
          <w:rFonts w:eastAsia="Arial"/>
          <w:color w:val="auto"/>
          <w:szCs w:val="22"/>
        </w:rPr>
        <w:t>válido</w:t>
      </w:r>
      <w:proofErr w:type="spellEnd"/>
      <w:r w:rsidR="4F3A09D8" w:rsidRPr="2FD37BBE">
        <w:rPr>
          <w:rFonts w:eastAsia="Arial"/>
          <w:color w:val="auto"/>
          <w:szCs w:val="22"/>
        </w:rPr>
        <w:t>.</w:t>
      </w:r>
    </w:p>
    <w:p w14:paraId="764B0F6B" w14:textId="22A3D68E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4F3A09D8" w:rsidRPr="2FD37BBE">
        <w:rPr>
          <w:rFonts w:eastAsia="Arial"/>
          <w:color w:val="auto"/>
          <w:szCs w:val="22"/>
        </w:rPr>
        <w:t>.</w:t>
      </w:r>
    </w:p>
    <w:p w14:paraId="5BC590E3" w14:textId="429A15A0" w:rsidR="7B3150D1" w:rsidRDefault="7B3150D1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(FE4): CPF </w:t>
      </w:r>
      <w:proofErr w:type="spellStart"/>
      <w:r w:rsidRPr="2FD37BBE">
        <w:rPr>
          <w:rFonts w:eastAsia="Arial"/>
          <w:color w:val="auto"/>
          <w:szCs w:val="22"/>
          <w:u w:val="single"/>
        </w:rPr>
        <w:t>já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cadastrado</w:t>
      </w:r>
      <w:proofErr w:type="spellEnd"/>
    </w:p>
    <w:p w14:paraId="5A27FD8F" w14:textId="5F7395F6" w:rsidR="2ADE0E7C" w:rsidRDefault="2ADE0E7C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CPF </w:t>
      </w:r>
      <w:proofErr w:type="spellStart"/>
      <w:r w:rsidRPr="2FD37BBE">
        <w:rPr>
          <w:rFonts w:eastAsia="Arial"/>
          <w:color w:val="auto"/>
          <w:szCs w:val="22"/>
        </w:rPr>
        <w:t>já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está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cadastrado</w:t>
      </w:r>
      <w:proofErr w:type="spellEnd"/>
      <w:r w:rsidR="1EDBBBC1" w:rsidRPr="2FD37BBE">
        <w:rPr>
          <w:rFonts w:eastAsia="Arial"/>
          <w:color w:val="auto"/>
          <w:szCs w:val="22"/>
        </w:rPr>
        <w:t>.</w:t>
      </w:r>
    </w:p>
    <w:p w14:paraId="715C02E6" w14:textId="24446BD8" w:rsidR="2ADE0E7C" w:rsidRDefault="2ADE0E7C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443B6E43" w:rsidRPr="2FD37BBE">
        <w:rPr>
          <w:rFonts w:eastAsia="Arial"/>
          <w:color w:val="auto"/>
          <w:szCs w:val="22"/>
        </w:rPr>
        <w:t>.</w:t>
      </w:r>
    </w:p>
    <w:p w14:paraId="0699CCEC" w14:textId="62CB3A50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(FE5):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Funcionário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não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encontrado</w:t>
      </w:r>
      <w:proofErr w:type="spellEnd"/>
    </w:p>
    <w:p w14:paraId="3838090D" w14:textId="0BEC42D7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funcionário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foi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encontrado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na</w:t>
      </w:r>
      <w:proofErr w:type="spellEnd"/>
      <w:r w:rsidRPr="2FD37BBE">
        <w:rPr>
          <w:rFonts w:eastAsia="Arial"/>
          <w:color w:val="auto"/>
          <w:szCs w:val="22"/>
        </w:rPr>
        <w:t xml:space="preserve"> base de dados</w:t>
      </w:r>
      <w:r w:rsidR="1C4D6D6D" w:rsidRPr="2FD37BBE">
        <w:rPr>
          <w:rFonts w:eastAsia="Arial"/>
          <w:color w:val="auto"/>
          <w:szCs w:val="22"/>
        </w:rPr>
        <w:t>.</w:t>
      </w:r>
    </w:p>
    <w:p w14:paraId="0E0A1A17" w14:textId="5D57D6B9" w:rsidR="6DF59799" w:rsidRDefault="6DF5979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="2787152A" w:rsidRPr="2FD37BBE">
        <w:rPr>
          <w:rFonts w:eastAsia="Arial"/>
          <w:color w:val="auto"/>
          <w:szCs w:val="22"/>
        </w:rPr>
        <w:t>.</w:t>
      </w:r>
    </w:p>
    <w:p w14:paraId="0DC50350" w14:textId="1DB1036D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(FE6): RG </w:t>
      </w:r>
      <w:proofErr w:type="spellStart"/>
      <w:r w:rsidRPr="2FD37BBE">
        <w:rPr>
          <w:rFonts w:eastAsia="Arial"/>
          <w:color w:val="auto"/>
          <w:szCs w:val="22"/>
          <w:u w:val="single"/>
        </w:rPr>
        <w:t>inválido</w:t>
      </w:r>
      <w:proofErr w:type="spellEnd"/>
    </w:p>
    <w:p w14:paraId="02401D04" w14:textId="2C2346C6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lastRenderedPageBreak/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o RG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não</w:t>
      </w:r>
      <w:proofErr w:type="spellEnd"/>
      <w:r w:rsidRPr="2FD37BBE">
        <w:rPr>
          <w:rFonts w:eastAsia="Arial"/>
          <w:color w:val="auto"/>
          <w:szCs w:val="22"/>
        </w:rPr>
        <w:t xml:space="preserve"> é </w:t>
      </w:r>
      <w:proofErr w:type="spellStart"/>
      <w:r w:rsidRPr="2FD37BBE">
        <w:rPr>
          <w:rFonts w:eastAsia="Arial"/>
          <w:color w:val="auto"/>
          <w:szCs w:val="22"/>
        </w:rPr>
        <w:t>válido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C0312C2" w14:textId="0020CED4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2C26E352" w14:textId="568DBFFC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  <w:u w:val="single"/>
        </w:rPr>
        <w:t>Excessão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(FE7): RG </w:t>
      </w:r>
      <w:proofErr w:type="spellStart"/>
      <w:r w:rsidRPr="2FD37BBE">
        <w:rPr>
          <w:rFonts w:eastAsia="Arial"/>
          <w:color w:val="auto"/>
          <w:szCs w:val="22"/>
          <w:u w:val="single"/>
        </w:rPr>
        <w:t>já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cadastrado</w:t>
      </w:r>
      <w:proofErr w:type="spellEnd"/>
    </w:p>
    <w:p w14:paraId="5CF642FE" w14:textId="3E90BBF6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o RG </w:t>
      </w:r>
      <w:proofErr w:type="spellStart"/>
      <w:r w:rsidRPr="2FD37BBE">
        <w:rPr>
          <w:rFonts w:eastAsia="Arial"/>
          <w:color w:val="auto"/>
          <w:szCs w:val="22"/>
        </w:rPr>
        <w:t>informado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já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está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cadastrado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58B7254F" w14:textId="0020CED4" w:rsidR="1CD5BA4D" w:rsidRDefault="1CD5BA4D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0639F313" w14:textId="1EE28CFE" w:rsidR="2FD37BBE" w:rsidRDefault="2FD37BBE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2C7027BF" w14:textId="08AC05D6" w:rsidR="2FD37BBE" w:rsidRDefault="2FD37BBE" w:rsidP="2FD37BBE">
      <w:pPr>
        <w:pStyle w:val="Corpodetexto"/>
        <w:rPr>
          <w:rFonts w:eastAsia="Arial"/>
          <w:color w:val="auto"/>
        </w:rPr>
      </w:pPr>
    </w:p>
    <w:p w14:paraId="749AB825" w14:textId="6C60EC69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97" w:name="_Toc22158954"/>
      <w:bookmarkStart w:id="98" w:name="_Toc147690412"/>
      <w:r w:rsidRPr="2FD37BBE">
        <w:rPr>
          <w:rFonts w:ascii="Arial" w:eastAsia="Arial" w:hAnsi="Arial" w:cs="Arial"/>
        </w:rPr>
        <w:t xml:space="preserve">Descrição do Caso de Uso </w:t>
      </w:r>
      <w:r w:rsidR="0EF33B31" w:rsidRPr="2FD37BBE">
        <w:rPr>
          <w:rFonts w:ascii="Arial" w:eastAsia="Arial" w:hAnsi="Arial" w:cs="Arial"/>
        </w:rPr>
        <w:t xml:space="preserve">Abrir </w:t>
      </w:r>
      <w:r w:rsidR="2D0B316C" w:rsidRPr="2FD37BBE">
        <w:rPr>
          <w:rFonts w:ascii="Arial" w:eastAsia="Arial" w:hAnsi="Arial" w:cs="Arial"/>
        </w:rPr>
        <w:t>c</w:t>
      </w:r>
      <w:r w:rsidR="0EF33B31" w:rsidRPr="2FD37BBE">
        <w:rPr>
          <w:rFonts w:ascii="Arial" w:eastAsia="Arial" w:hAnsi="Arial" w:cs="Arial"/>
        </w:rPr>
        <w:t>hamado</w:t>
      </w:r>
      <w:bookmarkEnd w:id="97"/>
      <w:bookmarkEnd w:id="98"/>
    </w:p>
    <w:p w14:paraId="1CC2EFFB" w14:textId="3F66028E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</w:t>
      </w:r>
      <w:proofErr w:type="spellStart"/>
      <w:r w:rsidR="35146430" w:rsidRPr="2FD37BBE">
        <w:rPr>
          <w:rFonts w:eastAsia="Arial"/>
          <w:color w:val="auto"/>
        </w:rPr>
        <w:t>Abrir</w:t>
      </w:r>
      <w:proofErr w:type="spellEnd"/>
      <w:r w:rsidR="35146430" w:rsidRPr="2FD37BBE">
        <w:rPr>
          <w:rFonts w:eastAsia="Arial"/>
          <w:color w:val="auto"/>
        </w:rPr>
        <w:t xml:space="preserve"> </w:t>
      </w:r>
      <w:proofErr w:type="spellStart"/>
      <w:r w:rsidR="35146430" w:rsidRPr="2FD37BBE">
        <w:rPr>
          <w:rFonts w:eastAsia="Arial"/>
          <w:color w:val="auto"/>
        </w:rPr>
        <w:t>chamado</w:t>
      </w:r>
      <w:proofErr w:type="spellEnd"/>
    </w:p>
    <w:p w14:paraId="6A21028B" w14:textId="77F8DAB4" w:rsidR="1463CFA6" w:rsidRDefault="1463CFA6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Identificador</w:t>
      </w:r>
      <w:proofErr w:type="spellEnd"/>
      <w:r w:rsidRPr="2FD37BBE">
        <w:rPr>
          <w:rFonts w:eastAsia="Arial"/>
          <w:color w:val="auto"/>
        </w:rPr>
        <w:t xml:space="preserve"> – </w:t>
      </w:r>
      <w:r w:rsidR="726BDFF6" w:rsidRPr="2FD37BBE">
        <w:rPr>
          <w:rFonts w:eastAsia="Arial"/>
          <w:color w:val="auto"/>
        </w:rPr>
        <w:t>UC-03</w:t>
      </w:r>
    </w:p>
    <w:p w14:paraId="3C55C431" w14:textId="278CBB8D" w:rsidR="1463CFA6" w:rsidRDefault="1463CFA6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</w:t>
      </w:r>
      <w:r w:rsidR="106809F3" w:rsidRPr="2FD37BBE">
        <w:rPr>
          <w:rFonts w:eastAsia="Arial"/>
          <w:color w:val="auto"/>
        </w:rPr>
        <w:t xml:space="preserve">O </w:t>
      </w:r>
      <w:proofErr w:type="spellStart"/>
      <w:r w:rsidR="106809F3" w:rsidRPr="2FD37BBE">
        <w:rPr>
          <w:rFonts w:eastAsia="Arial"/>
          <w:color w:val="auto"/>
        </w:rPr>
        <w:t>usuário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utiliza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essa</w:t>
      </w:r>
      <w:proofErr w:type="spellEnd"/>
      <w:r w:rsidR="106809F3" w:rsidRPr="2FD37BBE">
        <w:rPr>
          <w:rFonts w:eastAsia="Arial"/>
          <w:color w:val="auto"/>
        </w:rPr>
        <w:t xml:space="preserve"> </w:t>
      </w:r>
      <w:proofErr w:type="spellStart"/>
      <w:r w:rsidR="106809F3" w:rsidRPr="2FD37BBE">
        <w:rPr>
          <w:rFonts w:eastAsia="Arial"/>
          <w:color w:val="auto"/>
        </w:rPr>
        <w:t>funcionalidade</w:t>
      </w:r>
      <w:proofErr w:type="spellEnd"/>
      <w:r w:rsidR="106809F3" w:rsidRPr="2FD37BBE">
        <w:rPr>
          <w:rFonts w:eastAsia="Arial"/>
          <w:color w:val="auto"/>
        </w:rPr>
        <w:t xml:space="preserve"> para </w:t>
      </w:r>
      <w:proofErr w:type="spellStart"/>
      <w:r w:rsidR="106809F3" w:rsidRPr="2FD37BBE">
        <w:rPr>
          <w:rFonts w:eastAsia="Arial"/>
          <w:color w:val="auto"/>
        </w:rPr>
        <w:t>abrir</w:t>
      </w:r>
      <w:proofErr w:type="spellEnd"/>
      <w:r w:rsidR="106809F3" w:rsidRPr="2FD37BBE">
        <w:rPr>
          <w:rFonts w:eastAsia="Arial"/>
          <w:color w:val="auto"/>
        </w:rPr>
        <w:t xml:space="preserve"> um </w:t>
      </w:r>
      <w:proofErr w:type="spellStart"/>
      <w:r w:rsidR="106809F3" w:rsidRPr="2FD37BBE">
        <w:rPr>
          <w:rFonts w:eastAsia="Arial"/>
          <w:color w:val="auto"/>
        </w:rPr>
        <w:t>chamado</w:t>
      </w:r>
      <w:proofErr w:type="spellEnd"/>
      <w:r w:rsidR="106809F3" w:rsidRPr="2FD37BBE">
        <w:rPr>
          <w:rFonts w:eastAsia="Arial"/>
          <w:color w:val="auto"/>
        </w:rPr>
        <w:t xml:space="preserve"> de </w:t>
      </w:r>
      <w:proofErr w:type="spellStart"/>
      <w:r w:rsidR="106809F3" w:rsidRPr="2FD37BBE">
        <w:rPr>
          <w:rFonts w:eastAsia="Arial"/>
          <w:color w:val="auto"/>
        </w:rPr>
        <w:t>serviço</w:t>
      </w:r>
      <w:proofErr w:type="spellEnd"/>
    </w:p>
    <w:p w14:paraId="1F5C8B95" w14:textId="3A9F1A66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37C8DD30" w:rsidRPr="2FD37BBE">
        <w:rPr>
          <w:rFonts w:eastAsia="Arial"/>
          <w:color w:val="auto"/>
        </w:rPr>
        <w:t>Usuário</w:t>
      </w:r>
      <w:proofErr w:type="spellEnd"/>
    </w:p>
    <w:p w14:paraId="38DCBE09" w14:textId="7D56C4F2" w:rsidR="1463CFA6" w:rsidRDefault="1463CFA6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229E4F8A" w14:textId="2A294034" w:rsidR="1463CFA6" w:rsidRDefault="1463CFA6" w:rsidP="2FD37BBE">
      <w:pPr>
        <w:pStyle w:val="Corpodetexto"/>
        <w:rPr>
          <w:rFonts w:eastAsia="Arial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</w:t>
      </w:r>
      <w:r w:rsidR="794B22BA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solicitante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deve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es</w:t>
      </w:r>
      <w:r w:rsidR="7368BE78" w:rsidRPr="2FD37BBE">
        <w:rPr>
          <w:rFonts w:eastAsia="Arial"/>
          <w:color w:val="000000" w:themeColor="text1"/>
          <w:szCs w:val="22"/>
        </w:rPr>
        <w:t>tar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identificado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794B22B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94B22BA"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="60B27F6F" w:rsidRPr="2FD37BBE">
        <w:rPr>
          <w:rFonts w:eastAsia="Arial"/>
          <w:color w:val="000000" w:themeColor="text1"/>
          <w:szCs w:val="22"/>
        </w:rPr>
        <w:t>.</w:t>
      </w:r>
    </w:p>
    <w:p w14:paraId="67FF797F" w14:textId="1E1386B7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35F7A27E" w14:textId="17F24CA4" w:rsidR="60B27F6F" w:rsidRDefault="60B27F6F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Principal:</w:t>
      </w:r>
    </w:p>
    <w:p w14:paraId="4634E0D8" w14:textId="78691D62" w:rsidR="60B27F6F" w:rsidRDefault="60B27F6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="78B4D68F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solicita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gramStart"/>
      <w:r w:rsidR="78B4D68F" w:rsidRPr="2FD37BBE">
        <w:rPr>
          <w:rFonts w:eastAsia="Arial"/>
          <w:color w:val="000000" w:themeColor="text1"/>
          <w:szCs w:val="22"/>
        </w:rPr>
        <w:t>a</w:t>
      </w:r>
      <w:proofErr w:type="gramEnd"/>
      <w:r w:rsidR="78B4D68F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 xml:space="preserve"> de um </w:t>
      </w:r>
      <w:proofErr w:type="spellStart"/>
      <w:r w:rsidR="78B4D68F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78B4D68F" w:rsidRPr="2FD37BBE">
        <w:rPr>
          <w:rFonts w:eastAsia="Arial"/>
          <w:color w:val="000000" w:themeColor="text1"/>
          <w:szCs w:val="22"/>
        </w:rPr>
        <w:t>.</w:t>
      </w:r>
    </w:p>
    <w:p w14:paraId="0C617751" w14:textId="1F4BA2B8" w:rsidR="78B4D68F" w:rsidRDefault="78B4D68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2. O </w:t>
      </w:r>
      <w:proofErr w:type="spellStart"/>
      <w:r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fornece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campos para o </w:t>
      </w:r>
      <w:proofErr w:type="spellStart"/>
      <w:r w:rsidRPr="2FD37BBE">
        <w:rPr>
          <w:rFonts w:eastAsia="Arial"/>
          <w:color w:val="000000" w:themeColor="text1"/>
          <w:szCs w:val="22"/>
        </w:rPr>
        <w:t>usuario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inserir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Pr="2FD37BBE">
        <w:rPr>
          <w:rFonts w:eastAsia="Arial"/>
          <w:color w:val="000000" w:themeColor="text1"/>
          <w:szCs w:val="22"/>
        </w:rPr>
        <w:t>motivo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o </w:t>
      </w:r>
      <w:proofErr w:type="spellStart"/>
      <w:r w:rsidRPr="2FD37BBE">
        <w:rPr>
          <w:rFonts w:eastAsia="Arial"/>
          <w:color w:val="000000" w:themeColor="text1"/>
          <w:szCs w:val="22"/>
        </w:rPr>
        <w:t>departamento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no qual o </w:t>
      </w:r>
      <w:proofErr w:type="spellStart"/>
      <w:r w:rsidRPr="2FD37BBE">
        <w:rPr>
          <w:rFonts w:eastAsia="Arial"/>
          <w:color w:val="000000" w:themeColor="text1"/>
          <w:szCs w:val="22"/>
        </w:rPr>
        <w:t>problema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se </w:t>
      </w:r>
      <w:proofErr w:type="spellStart"/>
      <w:r w:rsidRPr="2FD37BBE">
        <w:rPr>
          <w:rFonts w:eastAsia="Arial"/>
          <w:color w:val="000000" w:themeColor="text1"/>
          <w:szCs w:val="22"/>
        </w:rPr>
        <w:t>encontra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e a </w:t>
      </w:r>
      <w:proofErr w:type="spellStart"/>
      <w:r w:rsidRPr="2FD37BBE">
        <w:rPr>
          <w:rFonts w:eastAsia="Arial"/>
          <w:color w:val="000000" w:themeColor="text1"/>
          <w:szCs w:val="22"/>
        </w:rPr>
        <w:t>descrição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ocorrido</w:t>
      </w:r>
      <w:proofErr w:type="spellEnd"/>
      <w:r w:rsidRPr="2FD37BBE">
        <w:rPr>
          <w:rFonts w:eastAsia="Arial"/>
          <w:color w:val="000000" w:themeColor="text1"/>
          <w:szCs w:val="22"/>
        </w:rPr>
        <w:t>.</w:t>
      </w:r>
    </w:p>
    <w:p w14:paraId="277EFB01" w14:textId="2CA8A9FB" w:rsidR="78B4D68F" w:rsidRDefault="78B4D68F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3. O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preenche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os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campos e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confirma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a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submissão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envio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16AC2E5A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16AC2E5A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ou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opta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término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caso</w:t>
      </w:r>
      <w:proofErr w:type="spellEnd"/>
      <w:r w:rsidR="3BDE088D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3BDE088D" w:rsidRPr="2FD37BBE">
        <w:rPr>
          <w:rFonts w:eastAsia="Arial"/>
          <w:color w:val="000000" w:themeColor="text1"/>
          <w:szCs w:val="22"/>
        </w:rPr>
        <w:t>uso</w:t>
      </w:r>
      <w:proofErr w:type="spellEnd"/>
      <w:r w:rsidR="267C7F9A" w:rsidRPr="2FD37BBE">
        <w:rPr>
          <w:rFonts w:eastAsia="Arial"/>
          <w:color w:val="000000" w:themeColor="text1"/>
          <w:szCs w:val="22"/>
        </w:rPr>
        <w:t>.</w:t>
      </w:r>
    </w:p>
    <w:p w14:paraId="1DA0DA7C" w14:textId="3327ECDD" w:rsidR="60B08A3F" w:rsidRDefault="60B08A3F" w:rsidP="2FD37BBE">
      <w:pPr>
        <w:pStyle w:val="Corpodetexto"/>
        <w:ind w:firstLine="720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4. Apos a </w:t>
      </w:r>
      <w:proofErr w:type="spellStart"/>
      <w:r w:rsidRPr="2FD37BBE">
        <w:rPr>
          <w:rFonts w:eastAsia="Arial"/>
          <w:color w:val="auto"/>
          <w:szCs w:val="22"/>
        </w:rPr>
        <w:t>submissão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chamado</w:t>
      </w:r>
      <w:proofErr w:type="spellEnd"/>
      <w:r w:rsidRPr="2FD37BBE">
        <w:rPr>
          <w:rFonts w:eastAsia="Arial"/>
          <w:color w:val="auto"/>
          <w:szCs w:val="22"/>
        </w:rPr>
        <w:t xml:space="preserve">,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gera</w:t>
      </w:r>
      <w:proofErr w:type="spellEnd"/>
      <w:r w:rsidRPr="2FD37BBE">
        <w:rPr>
          <w:rFonts w:eastAsia="Arial"/>
          <w:color w:val="auto"/>
          <w:szCs w:val="22"/>
        </w:rPr>
        <w:t xml:space="preserve"> um </w:t>
      </w:r>
      <w:proofErr w:type="spellStart"/>
      <w:r w:rsidRPr="2FD37BBE">
        <w:rPr>
          <w:rFonts w:eastAsia="Arial"/>
          <w:color w:val="auto"/>
          <w:szCs w:val="22"/>
        </w:rPr>
        <w:t>número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chamado</w:t>
      </w:r>
      <w:proofErr w:type="spellEnd"/>
      <w:r w:rsidRPr="2FD37BBE">
        <w:rPr>
          <w:rFonts w:eastAsia="Arial"/>
          <w:color w:val="auto"/>
          <w:szCs w:val="22"/>
        </w:rPr>
        <w:t xml:space="preserve"> e o </w:t>
      </w:r>
      <w:proofErr w:type="spellStart"/>
      <w:r w:rsidRPr="2FD37BBE">
        <w:rPr>
          <w:rFonts w:eastAsia="Arial"/>
          <w:color w:val="auto"/>
          <w:szCs w:val="22"/>
        </w:rPr>
        <w:t>envia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setor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administrativo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="2E353AD6" w:rsidRPr="2FD37BBE">
        <w:rPr>
          <w:rFonts w:eastAsia="Arial"/>
          <w:color w:val="auto"/>
          <w:szCs w:val="22"/>
        </w:rPr>
        <w:t>responsável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por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dar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</w:t>
      </w:r>
      <w:proofErr w:type="spellStart"/>
      <w:r w:rsidR="2E353AD6" w:rsidRPr="2FD37BBE">
        <w:rPr>
          <w:rFonts w:eastAsia="Arial"/>
          <w:color w:val="auto"/>
          <w:szCs w:val="22"/>
        </w:rPr>
        <w:t>prosseguimento</w:t>
      </w:r>
      <w:proofErr w:type="spellEnd"/>
      <w:r w:rsidR="2E353AD6" w:rsidRPr="2FD37BBE">
        <w:rPr>
          <w:rFonts w:eastAsia="Arial"/>
          <w:color w:val="auto"/>
          <w:szCs w:val="22"/>
        </w:rPr>
        <w:t xml:space="preserve"> à OS.</w:t>
      </w:r>
    </w:p>
    <w:p w14:paraId="61178AC5" w14:textId="6B954052" w:rsidR="2FD37BBE" w:rsidRDefault="2FD37BBE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</w:p>
    <w:p w14:paraId="46A13313" w14:textId="0019E742" w:rsidR="3BE4297E" w:rsidRDefault="3BE4297E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Alternativos:</w:t>
      </w:r>
    </w:p>
    <w:p w14:paraId="05444DDA" w14:textId="1FA6C674" w:rsidR="3BE4297E" w:rsidRDefault="3BE4297E" w:rsidP="2FD37BBE">
      <w:pPr>
        <w:pStyle w:val="Corpodetexto"/>
        <w:ind w:firstLine="720"/>
        <w:rPr>
          <w:rFonts w:eastAsia="Arial"/>
          <w:color w:val="000000" w:themeColor="text1"/>
          <w:szCs w:val="22"/>
          <w:u w:val="single"/>
        </w:rPr>
      </w:pPr>
      <w:proofErr w:type="spellStart"/>
      <w:r w:rsidRPr="2FD37BBE">
        <w:rPr>
          <w:rFonts w:eastAsia="Arial"/>
          <w:color w:val="000000" w:themeColor="text1"/>
          <w:szCs w:val="22"/>
          <w:u w:val="single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  <w:u w:val="single"/>
        </w:rPr>
        <w:t xml:space="preserve"> Alternativo (3): Submeter </w:t>
      </w:r>
      <w:proofErr w:type="spellStart"/>
      <w:r w:rsidRPr="2FD37BBE">
        <w:rPr>
          <w:rFonts w:eastAsia="Arial"/>
          <w:color w:val="000000" w:themeColor="text1"/>
          <w:szCs w:val="22"/>
          <w:u w:val="single"/>
        </w:rPr>
        <w:t>chamado</w:t>
      </w:r>
      <w:proofErr w:type="spellEnd"/>
    </w:p>
    <w:p w14:paraId="49B3CA79" w14:textId="149272AE" w:rsidR="2DD06D92" w:rsidRDefault="2DD06D92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="44F2664E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apresenta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tela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com 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número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44F2664E" w:rsidRPr="2FD37BBE">
        <w:rPr>
          <w:rFonts w:eastAsia="Arial"/>
          <w:color w:val="000000" w:themeColor="text1"/>
          <w:szCs w:val="22"/>
        </w:rPr>
        <w:t xml:space="preserve">, o status de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andamento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cancelar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caso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mesmo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ainda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não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tenha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sido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registrado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pelo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48D9820" w:rsidRPr="2FD37BBE">
        <w:rPr>
          <w:rFonts w:eastAsia="Arial"/>
          <w:color w:val="000000" w:themeColor="text1"/>
          <w:szCs w:val="22"/>
        </w:rPr>
        <w:t>administrativo</w:t>
      </w:r>
      <w:proofErr w:type="spellEnd"/>
      <w:r w:rsidR="348D9820" w:rsidRPr="2FD37BBE">
        <w:rPr>
          <w:rFonts w:eastAsia="Arial"/>
          <w:color w:val="000000" w:themeColor="text1"/>
          <w:szCs w:val="22"/>
        </w:rPr>
        <w:t xml:space="preserve">, e </w:t>
      </w:r>
      <w:r w:rsidR="44F2664E" w:rsidRPr="2FD37BBE">
        <w:rPr>
          <w:rFonts w:eastAsia="Arial"/>
          <w:color w:val="000000" w:themeColor="text1"/>
          <w:szCs w:val="22"/>
        </w:rPr>
        <w:t xml:space="preserve">um chat, </w:t>
      </w:r>
      <w:proofErr w:type="spellStart"/>
      <w:r w:rsidR="44F2664E" w:rsidRPr="2FD37BBE">
        <w:rPr>
          <w:rFonts w:eastAsia="Arial"/>
          <w:color w:val="000000" w:themeColor="text1"/>
          <w:szCs w:val="22"/>
        </w:rPr>
        <w:t>ca</w:t>
      </w:r>
      <w:r w:rsidR="4B58FCB2" w:rsidRPr="2FD37BBE">
        <w:rPr>
          <w:rFonts w:eastAsia="Arial"/>
          <w:color w:val="000000" w:themeColor="text1"/>
          <w:szCs w:val="22"/>
        </w:rPr>
        <w:t>so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usuário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queira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fornecer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mais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detalhes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ao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setor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4B58FCB2" w:rsidRPr="2FD37BBE">
        <w:rPr>
          <w:rFonts w:eastAsia="Arial"/>
          <w:color w:val="000000" w:themeColor="text1"/>
          <w:szCs w:val="22"/>
        </w:rPr>
        <w:t>administrativo</w:t>
      </w:r>
      <w:proofErr w:type="spellEnd"/>
      <w:r w:rsidR="4B58FCB2" w:rsidRPr="2FD37BBE">
        <w:rPr>
          <w:rFonts w:eastAsia="Arial"/>
          <w:color w:val="000000" w:themeColor="text1"/>
          <w:szCs w:val="22"/>
        </w:rPr>
        <w:t>.</w:t>
      </w:r>
    </w:p>
    <w:p w14:paraId="34088A6F" w14:textId="1378D2EA" w:rsidR="2FD37BBE" w:rsidRDefault="2FD37BBE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</w:p>
    <w:p w14:paraId="35B35DC3" w14:textId="2015C122" w:rsidR="06B97119" w:rsidRDefault="06B97119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Fluxos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b/>
          <w:bCs/>
          <w:color w:val="000000" w:themeColor="text1"/>
          <w:szCs w:val="22"/>
        </w:rPr>
        <w:t>Excessão</w:t>
      </w:r>
      <w:proofErr w:type="spellEnd"/>
      <w:r w:rsidRPr="2FD37BBE">
        <w:rPr>
          <w:rFonts w:eastAsia="Arial"/>
          <w:b/>
          <w:bCs/>
          <w:color w:val="000000" w:themeColor="text1"/>
          <w:szCs w:val="22"/>
        </w:rPr>
        <w:t>:</w:t>
      </w:r>
    </w:p>
    <w:p w14:paraId="2D203E04" w14:textId="54150EF9" w:rsidR="06B97119" w:rsidRDefault="06B97119" w:rsidP="2FD37BBE">
      <w:pPr>
        <w:pStyle w:val="Corpodetexto"/>
        <w:rPr>
          <w:rFonts w:eastAsia="Arial"/>
          <w:b/>
          <w:bCs/>
          <w:color w:val="000000" w:themeColor="text1"/>
          <w:szCs w:val="22"/>
        </w:rPr>
      </w:pPr>
      <w:proofErr w:type="spellStart"/>
      <w:r w:rsidRPr="2FD37BBE">
        <w:rPr>
          <w:rFonts w:eastAsia="Arial"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Excessão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(FE1): Campos </w:t>
      </w:r>
      <w:proofErr w:type="spellStart"/>
      <w:r w:rsidRPr="2FD37BBE">
        <w:rPr>
          <w:rFonts w:eastAsia="Arial"/>
          <w:color w:val="000000" w:themeColor="text1"/>
          <w:szCs w:val="22"/>
        </w:rPr>
        <w:t>obrigatírios</w:t>
      </w:r>
      <w:proofErr w:type="spellEnd"/>
    </w:p>
    <w:p w14:paraId="797AB7F0" w14:textId="4F0170C0" w:rsidR="06B97119" w:rsidRDefault="06B9711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000000" w:themeColor="text1"/>
          <w:szCs w:val="22"/>
        </w:rPr>
        <w:t xml:space="preserve">1. </w:t>
      </w:r>
      <w:r w:rsidRPr="2FD37BBE">
        <w:rPr>
          <w:rFonts w:eastAsia="Arial"/>
          <w:color w:val="auto"/>
          <w:szCs w:val="22"/>
        </w:rPr>
        <w:t xml:space="preserve">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que </w:t>
      </w:r>
      <w:proofErr w:type="spellStart"/>
      <w:r w:rsidRPr="2FD37BBE">
        <w:rPr>
          <w:rFonts w:eastAsia="Arial"/>
          <w:color w:val="auto"/>
          <w:szCs w:val="22"/>
        </w:rPr>
        <w:t>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preenchimento</w:t>
      </w:r>
      <w:proofErr w:type="spellEnd"/>
      <w:r w:rsidRPr="2FD37BBE">
        <w:rPr>
          <w:rFonts w:eastAsia="Arial"/>
          <w:color w:val="auto"/>
          <w:szCs w:val="22"/>
        </w:rPr>
        <w:t xml:space="preserve"> dos campos é </w:t>
      </w:r>
      <w:proofErr w:type="spellStart"/>
      <w:r w:rsidRPr="2FD37BBE">
        <w:rPr>
          <w:rFonts w:eastAsia="Arial"/>
          <w:color w:val="auto"/>
          <w:szCs w:val="22"/>
        </w:rPr>
        <w:t>obrigatório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2D4EB334" w14:textId="240A23BE" w:rsidR="06B97119" w:rsidRDefault="06B97119" w:rsidP="2FD37BBE">
      <w:pPr>
        <w:pStyle w:val="Corpodetexto"/>
        <w:ind w:firstLine="720"/>
        <w:rPr>
          <w:rFonts w:eastAsia="Arial"/>
          <w:color w:val="auto"/>
          <w:szCs w:val="22"/>
          <w:u w:val="single"/>
        </w:rPr>
      </w:pPr>
      <w:r w:rsidRPr="2FD37BBE">
        <w:rPr>
          <w:rFonts w:eastAsia="Arial"/>
          <w:color w:val="auto"/>
          <w:szCs w:val="22"/>
        </w:rPr>
        <w:t xml:space="preserve">2. </w:t>
      </w:r>
      <w:proofErr w:type="spellStart"/>
      <w:r w:rsidRPr="2FD37BBE">
        <w:rPr>
          <w:rFonts w:eastAsia="Arial"/>
          <w:color w:val="auto"/>
          <w:szCs w:val="22"/>
        </w:rPr>
        <w:t>Retorna</w:t>
      </w:r>
      <w:proofErr w:type="spellEnd"/>
      <w:r w:rsidRPr="2FD37BBE">
        <w:rPr>
          <w:rFonts w:eastAsia="Arial"/>
          <w:color w:val="auto"/>
          <w:szCs w:val="22"/>
        </w:rPr>
        <w:t xml:space="preserve"> para o </w:t>
      </w:r>
      <w:proofErr w:type="spellStart"/>
      <w:r w:rsidRPr="2FD37BBE">
        <w:rPr>
          <w:rFonts w:eastAsia="Arial"/>
          <w:color w:val="auto"/>
          <w:szCs w:val="22"/>
        </w:rPr>
        <w:t>início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Fluxo</w:t>
      </w:r>
      <w:proofErr w:type="spellEnd"/>
      <w:r w:rsidRPr="2FD37BBE">
        <w:rPr>
          <w:rFonts w:eastAsia="Arial"/>
          <w:color w:val="auto"/>
          <w:szCs w:val="22"/>
        </w:rPr>
        <w:t xml:space="preserve"> Alternativo que </w:t>
      </w:r>
      <w:proofErr w:type="spellStart"/>
      <w:r w:rsidRPr="2FD37BBE">
        <w:rPr>
          <w:rFonts w:eastAsia="Arial"/>
          <w:color w:val="auto"/>
          <w:szCs w:val="22"/>
        </w:rPr>
        <w:t>ocorreu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gramStart"/>
      <w:r w:rsidRPr="2FD37BBE">
        <w:rPr>
          <w:rFonts w:eastAsia="Arial"/>
          <w:color w:val="auto"/>
          <w:szCs w:val="22"/>
        </w:rPr>
        <w:t>a</w:t>
      </w:r>
      <w:proofErr w:type="gram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excessão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6BB35CB7" w14:textId="512105A5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0FB9161B" w14:textId="0BE3D86B" w:rsidR="3D1E344B" w:rsidRDefault="3D1E344B" w:rsidP="2FD37BBE">
      <w:pPr>
        <w:pStyle w:val="Corpodetexto"/>
        <w:ind w:firstLine="720"/>
        <w:rPr>
          <w:rFonts w:eastAsia="Arial"/>
          <w:color w:val="000000" w:themeColor="text1"/>
          <w:szCs w:val="22"/>
        </w:rPr>
      </w:pPr>
    </w:p>
    <w:p w14:paraId="4F19E635" w14:textId="613D93C6" w:rsidR="754E225C" w:rsidRDefault="754E225C" w:rsidP="2FD37BBE">
      <w:pPr>
        <w:spacing w:before="80" w:after="80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Pós-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condição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: Uma nova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6CA33207" w14:textId="37517113" w:rsidR="754E225C" w:rsidRDefault="754E225C" w:rsidP="2FD37BBE">
      <w:pPr>
        <w:spacing w:before="80" w:after="80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Regras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Negócio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: </w:t>
      </w:r>
      <w:r w:rsidR="1A46A11D" w:rsidRPr="2FD37BBE">
        <w:rPr>
          <w:rFonts w:ascii="Arial" w:eastAsia="Arial" w:hAnsi="Arial" w:cs="Arial"/>
          <w:sz w:val="22"/>
          <w:szCs w:val="22"/>
          <w:lang w:val="en-US"/>
        </w:rPr>
        <w:t>RN</w:t>
      </w:r>
      <w:r w:rsidR="4CA28BA8" w:rsidRPr="2FD37BBE">
        <w:rPr>
          <w:rFonts w:ascii="Arial" w:eastAsia="Arial" w:hAnsi="Arial" w:cs="Arial"/>
          <w:sz w:val="22"/>
          <w:szCs w:val="22"/>
          <w:lang w:val="en-US"/>
        </w:rPr>
        <w:t>03</w:t>
      </w:r>
    </w:p>
    <w:p w14:paraId="69B14E21" w14:textId="06A7A87E" w:rsidR="2FD37BBE" w:rsidRDefault="2FD37BBE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5F01409C" w14:textId="58F57C5F" w:rsidR="2FD37BBE" w:rsidRDefault="2FD37BBE" w:rsidP="2FD37BBE">
      <w:pPr>
        <w:pStyle w:val="Corpodetexto"/>
        <w:rPr>
          <w:rFonts w:eastAsia="Arial"/>
          <w:highlight w:val="yellow"/>
        </w:rPr>
      </w:pPr>
    </w:p>
    <w:p w14:paraId="4EF426BF" w14:textId="4FFF8BA8" w:rsidR="00260834" w:rsidRPr="000208F2" w:rsidRDefault="3C884019" w:rsidP="2FD37BBE">
      <w:pPr>
        <w:pStyle w:val="Ttulo3"/>
        <w:rPr>
          <w:rFonts w:ascii="Arial" w:eastAsia="Arial" w:hAnsi="Arial" w:cs="Arial"/>
        </w:rPr>
      </w:pPr>
      <w:bookmarkStart w:id="99" w:name="_Toc22158955"/>
      <w:bookmarkStart w:id="100" w:name="_Toc147690413"/>
      <w:r w:rsidRPr="2FD37BBE">
        <w:rPr>
          <w:rFonts w:ascii="Arial" w:eastAsia="Arial" w:hAnsi="Arial" w:cs="Arial"/>
        </w:rPr>
        <w:t xml:space="preserve">Descrição do Caso de Uso </w:t>
      </w:r>
      <w:r w:rsidR="24D2FB89" w:rsidRPr="2FD37BBE">
        <w:rPr>
          <w:rFonts w:ascii="Arial" w:eastAsia="Arial" w:hAnsi="Arial" w:cs="Arial"/>
        </w:rPr>
        <w:t>Emitir relatório</w:t>
      </w:r>
      <w:bookmarkEnd w:id="99"/>
      <w:bookmarkEnd w:id="100"/>
      <w:commentRangeStart w:id="101"/>
      <w:commentRangeEnd w:id="101"/>
      <w:r w:rsidR="2D347187">
        <w:commentReference w:id="101"/>
      </w:r>
    </w:p>
    <w:p w14:paraId="05F35D84" w14:textId="5B2AB657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Nome – </w:t>
      </w:r>
      <w:proofErr w:type="spellStart"/>
      <w:r w:rsidRPr="2FD37BBE">
        <w:rPr>
          <w:rFonts w:eastAsia="Arial"/>
          <w:color w:val="auto"/>
        </w:rPr>
        <w:t>Emitir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relatório</w:t>
      </w:r>
      <w:proofErr w:type="spellEnd"/>
    </w:p>
    <w:p w14:paraId="47BF057E" w14:textId="48BD065E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lastRenderedPageBreak/>
        <w:t>Identificador</w:t>
      </w:r>
      <w:proofErr w:type="spellEnd"/>
      <w:r w:rsidRPr="2FD37BBE">
        <w:rPr>
          <w:rFonts w:eastAsia="Arial"/>
          <w:color w:val="auto"/>
        </w:rPr>
        <w:t xml:space="preserve"> – </w:t>
      </w:r>
      <w:r w:rsidR="595D5C17" w:rsidRPr="2FD37BBE">
        <w:rPr>
          <w:rFonts w:eastAsia="Arial"/>
          <w:color w:val="auto"/>
        </w:rPr>
        <w:t>UC-17</w:t>
      </w:r>
    </w:p>
    <w:p w14:paraId="1D7ABEAC" w14:textId="278CBB8D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Sumário</w:t>
      </w:r>
      <w:proofErr w:type="spellEnd"/>
      <w:r w:rsidRPr="2FD37BBE">
        <w:rPr>
          <w:rFonts w:eastAsia="Arial"/>
          <w:color w:val="auto"/>
        </w:rPr>
        <w:t xml:space="preserve"> -- O </w:t>
      </w:r>
      <w:proofErr w:type="spellStart"/>
      <w:r w:rsidRPr="2FD37BBE">
        <w:rPr>
          <w:rFonts w:eastAsia="Arial"/>
          <w:color w:val="auto"/>
        </w:rPr>
        <w:t>usuário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utiliza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essa</w:t>
      </w:r>
      <w:proofErr w:type="spellEnd"/>
      <w:r w:rsidRPr="2FD37BBE">
        <w:rPr>
          <w:rFonts w:eastAsia="Arial"/>
          <w:color w:val="auto"/>
        </w:rPr>
        <w:t xml:space="preserve"> </w:t>
      </w:r>
      <w:proofErr w:type="spellStart"/>
      <w:r w:rsidRPr="2FD37BBE">
        <w:rPr>
          <w:rFonts w:eastAsia="Arial"/>
          <w:color w:val="auto"/>
        </w:rPr>
        <w:t>funcionalidade</w:t>
      </w:r>
      <w:proofErr w:type="spellEnd"/>
      <w:r w:rsidRPr="2FD37BBE">
        <w:rPr>
          <w:rFonts w:eastAsia="Arial"/>
          <w:color w:val="auto"/>
        </w:rPr>
        <w:t xml:space="preserve"> para </w:t>
      </w:r>
      <w:proofErr w:type="spellStart"/>
      <w:r w:rsidRPr="2FD37BBE">
        <w:rPr>
          <w:rFonts w:eastAsia="Arial"/>
          <w:color w:val="auto"/>
        </w:rPr>
        <w:t>abrir</w:t>
      </w:r>
      <w:proofErr w:type="spellEnd"/>
      <w:r w:rsidRPr="2FD37BBE">
        <w:rPr>
          <w:rFonts w:eastAsia="Arial"/>
          <w:color w:val="auto"/>
        </w:rPr>
        <w:t xml:space="preserve"> um </w:t>
      </w:r>
      <w:proofErr w:type="spellStart"/>
      <w:r w:rsidRPr="2FD37BBE">
        <w:rPr>
          <w:rFonts w:eastAsia="Arial"/>
          <w:color w:val="auto"/>
        </w:rPr>
        <w:t>chamado</w:t>
      </w:r>
      <w:proofErr w:type="spellEnd"/>
      <w:r w:rsidRPr="2FD37BBE">
        <w:rPr>
          <w:rFonts w:eastAsia="Arial"/>
          <w:color w:val="auto"/>
        </w:rPr>
        <w:t xml:space="preserve"> de </w:t>
      </w:r>
      <w:proofErr w:type="spellStart"/>
      <w:r w:rsidRPr="2FD37BBE">
        <w:rPr>
          <w:rFonts w:eastAsia="Arial"/>
          <w:color w:val="auto"/>
        </w:rPr>
        <w:t>serviço</w:t>
      </w:r>
      <w:proofErr w:type="spellEnd"/>
    </w:p>
    <w:p w14:paraId="7F2B4CF7" w14:textId="009FAF0D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Primário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38AFCEB0" w:rsidRPr="2FD37BBE">
        <w:rPr>
          <w:rFonts w:eastAsia="Arial"/>
          <w:color w:val="auto"/>
        </w:rPr>
        <w:t>Líder</w:t>
      </w:r>
      <w:proofErr w:type="spellEnd"/>
      <w:r w:rsidR="38AFCEB0" w:rsidRPr="2FD37BBE">
        <w:rPr>
          <w:rFonts w:eastAsia="Arial"/>
          <w:color w:val="auto"/>
        </w:rPr>
        <w:t xml:space="preserve"> da </w:t>
      </w:r>
      <w:proofErr w:type="spellStart"/>
      <w:r w:rsidR="38AFCEB0" w:rsidRPr="2FD37BBE">
        <w:rPr>
          <w:rFonts w:eastAsia="Arial"/>
          <w:color w:val="auto"/>
        </w:rPr>
        <w:t>manutenção</w:t>
      </w:r>
      <w:proofErr w:type="spellEnd"/>
    </w:p>
    <w:p w14:paraId="44918524" w14:textId="7D56C4F2" w:rsidR="00260834" w:rsidRPr="000208F2" w:rsidRDefault="355D0ACF" w:rsidP="2FD37BBE">
      <w:pPr>
        <w:pStyle w:val="Corpodetexto"/>
        <w:rPr>
          <w:rFonts w:eastAsia="Arial"/>
          <w:color w:val="auto"/>
        </w:rPr>
      </w:pPr>
      <w:r w:rsidRPr="2FD37BBE">
        <w:rPr>
          <w:rFonts w:eastAsia="Arial"/>
          <w:color w:val="auto"/>
        </w:rPr>
        <w:t xml:space="preserve">Ator </w:t>
      </w:r>
      <w:proofErr w:type="spellStart"/>
      <w:r w:rsidRPr="2FD37BBE">
        <w:rPr>
          <w:rFonts w:eastAsia="Arial"/>
          <w:color w:val="auto"/>
        </w:rPr>
        <w:t>Secundário</w:t>
      </w:r>
      <w:proofErr w:type="spellEnd"/>
      <w:r w:rsidRPr="2FD37BBE">
        <w:rPr>
          <w:rFonts w:eastAsia="Arial"/>
          <w:color w:val="auto"/>
        </w:rPr>
        <w:t xml:space="preserve"> -- N/A</w:t>
      </w:r>
    </w:p>
    <w:p w14:paraId="7521793B" w14:textId="7B6F781B" w:rsidR="00260834" w:rsidRPr="000208F2" w:rsidRDefault="355D0ACF" w:rsidP="2FD37BBE">
      <w:pPr>
        <w:pStyle w:val="Corpodetexto"/>
        <w:rPr>
          <w:rFonts w:eastAsia="Arial"/>
          <w:color w:val="auto"/>
        </w:rPr>
      </w:pPr>
      <w:proofErr w:type="spellStart"/>
      <w:r w:rsidRPr="2FD37BBE">
        <w:rPr>
          <w:rFonts w:eastAsia="Arial"/>
          <w:color w:val="auto"/>
        </w:rPr>
        <w:t>Pré-Condição</w:t>
      </w:r>
      <w:proofErr w:type="spellEnd"/>
      <w:r w:rsidRPr="2FD37BBE">
        <w:rPr>
          <w:rFonts w:eastAsia="Arial"/>
          <w:color w:val="auto"/>
        </w:rPr>
        <w:t xml:space="preserve"> -- </w:t>
      </w:r>
      <w:proofErr w:type="spellStart"/>
      <w:r w:rsidR="1C2EDE50" w:rsidRPr="2FD37BBE">
        <w:rPr>
          <w:rFonts w:eastAsia="Arial"/>
          <w:color w:val="auto"/>
        </w:rPr>
        <w:t>Funcionalidade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utilizada</w:t>
      </w:r>
      <w:proofErr w:type="spellEnd"/>
      <w:r w:rsidR="1C2EDE50" w:rsidRPr="2FD37BBE">
        <w:rPr>
          <w:rFonts w:eastAsia="Arial"/>
          <w:color w:val="auto"/>
        </w:rPr>
        <w:t xml:space="preserve"> para </w:t>
      </w:r>
      <w:proofErr w:type="spellStart"/>
      <w:r w:rsidR="1C2EDE50" w:rsidRPr="2FD37BBE">
        <w:rPr>
          <w:rFonts w:eastAsia="Arial"/>
          <w:color w:val="auto"/>
        </w:rPr>
        <w:t>emitir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relatórios</w:t>
      </w:r>
      <w:proofErr w:type="spellEnd"/>
      <w:r w:rsidR="1C2EDE50" w:rsidRPr="2FD37BBE">
        <w:rPr>
          <w:rFonts w:eastAsia="Arial"/>
          <w:color w:val="auto"/>
        </w:rPr>
        <w:t xml:space="preserve"> de OS’s </w:t>
      </w:r>
      <w:proofErr w:type="spellStart"/>
      <w:r w:rsidR="1C2EDE50" w:rsidRPr="2FD37BBE">
        <w:rPr>
          <w:rFonts w:eastAsia="Arial"/>
          <w:color w:val="auto"/>
        </w:rPr>
        <w:t>realizadas</w:t>
      </w:r>
      <w:proofErr w:type="spellEnd"/>
      <w:r w:rsidR="1C2EDE50" w:rsidRPr="2FD37BBE">
        <w:rPr>
          <w:rFonts w:eastAsia="Arial"/>
          <w:color w:val="auto"/>
        </w:rPr>
        <w:t xml:space="preserve"> com base </w:t>
      </w:r>
      <w:proofErr w:type="spellStart"/>
      <w:r w:rsidR="1C2EDE50" w:rsidRPr="2FD37BBE">
        <w:rPr>
          <w:rFonts w:eastAsia="Arial"/>
          <w:color w:val="auto"/>
        </w:rPr>
        <w:t>na</w:t>
      </w:r>
      <w:proofErr w:type="spellEnd"/>
      <w:r w:rsidR="1C2EDE50" w:rsidRPr="2FD37BBE">
        <w:rPr>
          <w:rFonts w:eastAsia="Arial"/>
          <w:color w:val="auto"/>
        </w:rPr>
        <w:t xml:space="preserve"> </w:t>
      </w:r>
      <w:proofErr w:type="spellStart"/>
      <w:r w:rsidR="1C2EDE50" w:rsidRPr="2FD37BBE">
        <w:rPr>
          <w:rFonts w:eastAsia="Arial"/>
          <w:color w:val="auto"/>
        </w:rPr>
        <w:t>filtragem</w:t>
      </w:r>
      <w:proofErr w:type="spellEnd"/>
      <w:r w:rsidR="1C2EDE50" w:rsidRPr="2FD37BBE">
        <w:rPr>
          <w:rFonts w:eastAsia="Arial"/>
          <w:color w:val="auto"/>
        </w:rPr>
        <w:t xml:space="preserve"> do </w:t>
      </w:r>
      <w:proofErr w:type="spellStart"/>
      <w:r w:rsidR="1C2EDE50" w:rsidRPr="2FD37BBE">
        <w:rPr>
          <w:rFonts w:eastAsia="Arial"/>
          <w:color w:val="auto"/>
        </w:rPr>
        <w:t>histórico</w:t>
      </w:r>
      <w:proofErr w:type="spellEnd"/>
    </w:p>
    <w:p w14:paraId="1FF326BC" w14:textId="1E73B24B" w:rsidR="00260834" w:rsidRPr="000208F2" w:rsidRDefault="355D0ACF" w:rsidP="2FD37BBE">
      <w:pPr>
        <w:pStyle w:val="Corpodetexto"/>
        <w:rPr>
          <w:rFonts w:eastAsia="Arial"/>
          <w:color w:val="000000" w:themeColor="text1"/>
          <w:szCs w:val="22"/>
        </w:rPr>
      </w:pPr>
      <w:proofErr w:type="spellStart"/>
      <w:r w:rsidRPr="2FD37BBE">
        <w:rPr>
          <w:rFonts w:eastAsia="Arial"/>
          <w:color w:val="000000" w:themeColor="text1"/>
          <w:szCs w:val="22"/>
        </w:rPr>
        <w:t>Fluxo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Principal:</w:t>
      </w:r>
    </w:p>
    <w:p w14:paraId="5A7ACDA6" w14:textId="1E0784E6" w:rsidR="00260834" w:rsidRPr="000208F2" w:rsidRDefault="1A3B7522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 </w:t>
      </w:r>
      <w:r w:rsidR="00260834">
        <w:tab/>
      </w:r>
      <w:r w:rsidRPr="2FD37BBE">
        <w:rPr>
          <w:rFonts w:eastAsia="Arial"/>
          <w:color w:val="000000" w:themeColor="text1"/>
          <w:szCs w:val="22"/>
        </w:rPr>
        <w:t xml:space="preserve">1. Lider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solicita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r w:rsidR="580367E0" w:rsidRPr="2FD37BBE">
        <w:rPr>
          <w:rFonts w:eastAsia="Arial"/>
          <w:color w:val="000000" w:themeColor="text1"/>
          <w:szCs w:val="22"/>
        </w:rPr>
        <w:t xml:space="preserve">a </w:t>
      </w:r>
      <w:proofErr w:type="spellStart"/>
      <w:r w:rsidR="580367E0" w:rsidRPr="2FD37BBE">
        <w:rPr>
          <w:rFonts w:eastAsia="Arial"/>
          <w:color w:val="000000" w:themeColor="text1"/>
          <w:szCs w:val="22"/>
        </w:rPr>
        <w:t>visualização</w:t>
      </w:r>
      <w:proofErr w:type="spellEnd"/>
      <w:r w:rsidR="580367E0" w:rsidRPr="2FD37BBE">
        <w:rPr>
          <w:rFonts w:eastAsia="Arial"/>
          <w:color w:val="000000" w:themeColor="text1"/>
          <w:szCs w:val="22"/>
        </w:rPr>
        <w:t xml:space="preserve"> das OS’s </w:t>
      </w:r>
      <w:proofErr w:type="spellStart"/>
      <w:r w:rsidR="580367E0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6111FAC7" w:rsidRPr="2FD37BBE">
        <w:rPr>
          <w:rFonts w:eastAsia="Arial"/>
          <w:color w:val="000000" w:themeColor="text1"/>
          <w:szCs w:val="22"/>
        </w:rPr>
        <w:t>.</w:t>
      </w:r>
    </w:p>
    <w:p w14:paraId="4BD13944" w14:textId="4A655A0B" w:rsidR="00260834" w:rsidRPr="000208F2" w:rsidRDefault="580367E0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2. O </w:t>
      </w:r>
      <w:proofErr w:type="spellStart"/>
      <w:r w:rsidRPr="2FD37BBE">
        <w:rPr>
          <w:rFonts w:eastAsia="Arial"/>
          <w:color w:val="000000" w:themeColor="text1"/>
          <w:szCs w:val="22"/>
        </w:rPr>
        <w:t>sistema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exibe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Pr="2FD37BBE">
        <w:rPr>
          <w:rFonts w:eastAsia="Arial"/>
          <w:color w:val="000000" w:themeColor="text1"/>
          <w:szCs w:val="22"/>
        </w:rPr>
        <w:t>por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padrão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Pr="2FD37BBE">
        <w:rPr>
          <w:rFonts w:eastAsia="Arial"/>
          <w:color w:val="000000" w:themeColor="text1"/>
          <w:szCs w:val="22"/>
        </w:rPr>
        <w:t>uma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lista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</w:t>
      </w:r>
      <w:r w:rsidR="02C0D7B3" w:rsidRPr="2FD37BBE">
        <w:rPr>
          <w:rFonts w:eastAsia="Arial"/>
          <w:color w:val="000000" w:themeColor="text1"/>
          <w:szCs w:val="22"/>
        </w:rPr>
        <w:t xml:space="preserve">as OS’s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nas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2C0D7B3" w:rsidRPr="2FD37BBE">
        <w:rPr>
          <w:rFonts w:eastAsia="Arial"/>
          <w:color w:val="000000" w:themeColor="text1"/>
          <w:szCs w:val="22"/>
        </w:rPr>
        <w:t>últimas</w:t>
      </w:r>
      <w:proofErr w:type="spellEnd"/>
      <w:r w:rsidR="02C0D7B3" w:rsidRPr="2FD37BBE">
        <w:rPr>
          <w:rFonts w:eastAsia="Arial"/>
          <w:color w:val="000000" w:themeColor="text1"/>
          <w:szCs w:val="22"/>
        </w:rPr>
        <w:t xml:space="preserve"> 24h</w:t>
      </w:r>
      <w:r w:rsidR="66B0E777" w:rsidRPr="2FD37BBE">
        <w:rPr>
          <w:rFonts w:eastAsia="Arial"/>
          <w:color w:val="000000" w:themeColor="text1"/>
          <w:szCs w:val="22"/>
        </w:rPr>
        <w:t xml:space="preserve"> e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fornece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gramStart"/>
      <w:r w:rsidR="66B0E777" w:rsidRPr="2FD37BBE">
        <w:rPr>
          <w:rFonts w:eastAsia="Arial"/>
          <w:color w:val="000000" w:themeColor="text1"/>
          <w:szCs w:val="22"/>
        </w:rPr>
        <w:t>a</w:t>
      </w:r>
      <w:proofErr w:type="gram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filtrar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por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outros </w:t>
      </w:r>
      <w:proofErr w:type="spellStart"/>
      <w:r w:rsidR="66B0E777" w:rsidRPr="2FD37BBE">
        <w:rPr>
          <w:rFonts w:eastAsia="Arial"/>
          <w:color w:val="000000" w:themeColor="text1"/>
          <w:szCs w:val="22"/>
        </w:rPr>
        <w:t>períodos</w:t>
      </w:r>
      <w:proofErr w:type="spellEnd"/>
      <w:r w:rsidR="66B0E777" w:rsidRPr="2FD37BBE">
        <w:rPr>
          <w:rFonts w:eastAsia="Arial"/>
          <w:color w:val="000000" w:themeColor="text1"/>
          <w:szCs w:val="22"/>
        </w:rPr>
        <w:t xml:space="preserve"> de tempo.</w:t>
      </w:r>
    </w:p>
    <w:p w14:paraId="0A0758BC" w14:textId="6A06FAE6" w:rsidR="00260834" w:rsidRPr="000208F2" w:rsidRDefault="66B0E777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3.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seleciona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Pr="2FD37BBE">
        <w:rPr>
          <w:rFonts w:eastAsia="Arial"/>
          <w:color w:val="000000" w:themeColor="text1"/>
          <w:szCs w:val="22"/>
        </w:rPr>
        <w:t>tipo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filtragem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tempo a ser </w:t>
      </w:r>
      <w:proofErr w:type="spellStart"/>
      <w:proofErr w:type="gramStart"/>
      <w:r w:rsidRPr="2FD37BBE">
        <w:rPr>
          <w:rFonts w:eastAsia="Arial"/>
          <w:color w:val="000000" w:themeColor="text1"/>
          <w:szCs w:val="22"/>
        </w:rPr>
        <w:t>utilizada</w:t>
      </w:r>
      <w:proofErr w:type="spellEnd"/>
      <w:r w:rsidRPr="2FD37BBE">
        <w:rPr>
          <w:rFonts w:eastAsia="Arial"/>
          <w:color w:val="000000" w:themeColor="text1"/>
          <w:szCs w:val="22"/>
        </w:rPr>
        <w:t>(</w:t>
      </w:r>
      <w:proofErr w:type="gramEnd"/>
      <w:r w:rsidR="35929FA8" w:rsidRPr="2FD37BBE">
        <w:rPr>
          <w:rFonts w:eastAsia="Arial"/>
          <w:color w:val="000000" w:themeColor="text1"/>
          <w:szCs w:val="22"/>
        </w:rPr>
        <w:t xml:space="preserve">tempo </w:t>
      </w:r>
      <w:proofErr w:type="spellStart"/>
      <w:r w:rsidR="35929FA8" w:rsidRPr="2FD37BBE">
        <w:rPr>
          <w:rFonts w:eastAsia="Arial"/>
          <w:color w:val="000000" w:themeColor="text1"/>
          <w:szCs w:val="22"/>
        </w:rPr>
        <w:t>máximo</w:t>
      </w:r>
      <w:proofErr w:type="spellEnd"/>
      <w:r w:rsidR="35929FA8" w:rsidRPr="2FD37BBE">
        <w:rPr>
          <w:rFonts w:eastAsia="Arial"/>
          <w:color w:val="000000" w:themeColor="text1"/>
          <w:szCs w:val="22"/>
        </w:rPr>
        <w:t xml:space="preserve"> 5 </w:t>
      </w:r>
      <w:proofErr w:type="spellStart"/>
      <w:r w:rsidR="35929FA8" w:rsidRPr="2FD37BBE">
        <w:rPr>
          <w:rFonts w:eastAsia="Arial"/>
          <w:color w:val="000000" w:themeColor="text1"/>
          <w:szCs w:val="22"/>
        </w:rPr>
        <w:t>anos</w:t>
      </w:r>
      <w:proofErr w:type="spellEnd"/>
      <w:r w:rsidR="35929FA8" w:rsidRPr="2FD37BBE">
        <w:rPr>
          <w:rFonts w:eastAsia="Arial"/>
          <w:color w:val="000000" w:themeColor="text1"/>
          <w:szCs w:val="22"/>
        </w:rPr>
        <w:t>).</w:t>
      </w:r>
    </w:p>
    <w:p w14:paraId="4F0BDA8C" w14:textId="0B5FFA51" w:rsidR="00260834" w:rsidRPr="000208F2" w:rsidRDefault="113BE1D8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>4</w:t>
      </w:r>
      <w:r w:rsidR="1A3B7522" w:rsidRPr="2FD37BBE">
        <w:rPr>
          <w:rFonts w:eastAsia="Arial"/>
          <w:color w:val="000000" w:themeColor="text1"/>
          <w:szCs w:val="22"/>
        </w:rPr>
        <w:t xml:space="preserve">. </w:t>
      </w:r>
      <w:r w:rsidR="3E3269E5" w:rsidRPr="2FD37BBE">
        <w:rPr>
          <w:rFonts w:eastAsia="Arial"/>
          <w:color w:val="000000" w:themeColor="text1"/>
          <w:szCs w:val="22"/>
        </w:rPr>
        <w:t xml:space="preserve">O </w:t>
      </w:r>
      <w:proofErr w:type="spellStart"/>
      <w:r w:rsidR="3E3269E5" w:rsidRPr="2FD37BBE">
        <w:rPr>
          <w:rFonts w:eastAsia="Arial"/>
          <w:color w:val="000000" w:themeColor="text1"/>
          <w:szCs w:val="22"/>
        </w:rPr>
        <w:t>s</w:t>
      </w:r>
      <w:r w:rsidR="1A3B7522" w:rsidRPr="2FD37BBE">
        <w:rPr>
          <w:rFonts w:eastAsia="Arial"/>
          <w:color w:val="000000" w:themeColor="text1"/>
          <w:szCs w:val="22"/>
        </w:rPr>
        <w:t>istema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, com base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em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todos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historicos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de OS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registrados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9031106" w:rsidRPr="2FD37BBE">
        <w:rPr>
          <w:rFonts w:eastAsia="Arial"/>
          <w:color w:val="000000" w:themeColor="text1"/>
          <w:szCs w:val="22"/>
        </w:rPr>
        <w:t>durante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9031106" w:rsidRPr="2FD37BBE">
        <w:rPr>
          <w:rFonts w:eastAsia="Arial"/>
          <w:color w:val="000000" w:themeColor="text1"/>
          <w:szCs w:val="22"/>
        </w:rPr>
        <w:t>aquele</w:t>
      </w:r>
      <w:proofErr w:type="spellEnd"/>
      <w:r w:rsidR="09031106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C9EA811" w:rsidRPr="2FD37BBE">
        <w:rPr>
          <w:rFonts w:eastAsia="Arial"/>
          <w:color w:val="000000" w:themeColor="text1"/>
          <w:szCs w:val="22"/>
        </w:rPr>
        <w:t>período</w:t>
      </w:r>
      <w:proofErr w:type="spellEnd"/>
      <w:r w:rsidR="3C9EA811" w:rsidRPr="2FD37BBE">
        <w:rPr>
          <w:rFonts w:eastAsia="Arial"/>
          <w:color w:val="000000" w:themeColor="text1"/>
          <w:szCs w:val="22"/>
        </w:rPr>
        <w:t xml:space="preserve"> de tempo </w:t>
      </w:r>
      <w:proofErr w:type="spellStart"/>
      <w:r w:rsidR="3C9EA811" w:rsidRPr="2FD37BBE">
        <w:rPr>
          <w:rFonts w:eastAsia="Arial"/>
          <w:color w:val="000000" w:themeColor="text1"/>
          <w:szCs w:val="22"/>
        </w:rPr>
        <w:t>selecionado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, formula um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relatório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A3B7522" w:rsidRPr="2FD37BBE">
        <w:rPr>
          <w:rFonts w:eastAsia="Arial"/>
          <w:color w:val="000000" w:themeColor="text1"/>
          <w:szCs w:val="22"/>
        </w:rPr>
        <w:t>contendo</w:t>
      </w:r>
      <w:proofErr w:type="spellEnd"/>
      <w:r w:rsidR="1A3B7522" w:rsidRPr="2FD37BBE">
        <w:rPr>
          <w:rFonts w:eastAsia="Arial"/>
          <w:color w:val="000000" w:themeColor="text1"/>
          <w:szCs w:val="22"/>
        </w:rPr>
        <w:t xml:space="preserve">: </w:t>
      </w:r>
      <w:proofErr w:type="spellStart"/>
      <w:r w:rsidR="3E15312E" w:rsidRPr="2FD37BBE">
        <w:rPr>
          <w:rFonts w:eastAsia="Arial"/>
          <w:color w:val="000000" w:themeColor="text1"/>
          <w:szCs w:val="22"/>
        </w:rPr>
        <w:t>Qu</w:t>
      </w:r>
      <w:r w:rsidR="4B5126A0" w:rsidRPr="2FD37BBE">
        <w:rPr>
          <w:rFonts w:eastAsia="Arial"/>
          <w:color w:val="000000" w:themeColor="text1"/>
          <w:szCs w:val="22"/>
        </w:rPr>
        <w:t>a</w:t>
      </w:r>
      <w:r w:rsidR="3E15312E" w:rsidRPr="2FD37BBE">
        <w:rPr>
          <w:rFonts w:eastAsia="Arial"/>
          <w:color w:val="000000" w:themeColor="text1"/>
          <w:szCs w:val="22"/>
        </w:rPr>
        <w:t>ntidade</w:t>
      </w:r>
      <w:proofErr w:type="spellEnd"/>
      <w:r w:rsidR="3E15312E" w:rsidRPr="2FD37BBE">
        <w:rPr>
          <w:rFonts w:eastAsia="Arial"/>
          <w:color w:val="000000" w:themeColor="text1"/>
          <w:szCs w:val="22"/>
        </w:rPr>
        <w:t xml:space="preserve"> de OS </w:t>
      </w:r>
      <w:proofErr w:type="spellStart"/>
      <w:r w:rsidR="3E15312E" w:rsidRPr="2FD37BBE">
        <w:rPr>
          <w:rFonts w:eastAsia="Arial"/>
          <w:color w:val="000000" w:themeColor="text1"/>
          <w:szCs w:val="22"/>
        </w:rPr>
        <w:t>realizadas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em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quais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setores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e no total,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porcentagem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de OS de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cada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nivel</w:t>
      </w:r>
      <w:proofErr w:type="spellEnd"/>
      <w:r w:rsidR="1D91D435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1D91D435" w:rsidRPr="2FD37BBE">
        <w:rPr>
          <w:rFonts w:eastAsia="Arial"/>
          <w:color w:val="000000" w:themeColor="text1"/>
          <w:szCs w:val="22"/>
        </w:rPr>
        <w:t>prioridade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os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materiais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utilizados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, o tempo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médio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para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inicio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apos </w:t>
      </w:r>
      <w:proofErr w:type="gramStart"/>
      <w:r w:rsidR="0C2F3FAB" w:rsidRPr="2FD37BBE">
        <w:rPr>
          <w:rFonts w:eastAsia="Arial"/>
          <w:color w:val="000000" w:themeColor="text1"/>
          <w:szCs w:val="22"/>
        </w:rPr>
        <w:t>a</w:t>
      </w:r>
      <w:proofErr w:type="gramEnd"/>
      <w:r w:rsidR="0C2F3FAB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abertura</w:t>
      </w:r>
      <w:proofErr w:type="spellEnd"/>
      <w:r w:rsidR="0C2F3FAB"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="0C2F3FAB" w:rsidRPr="2FD37BBE">
        <w:rPr>
          <w:rFonts w:eastAsia="Arial"/>
          <w:color w:val="000000" w:themeColor="text1"/>
          <w:szCs w:val="22"/>
        </w:rPr>
        <w:t>chamado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e,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por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fim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status que esses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chamados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se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encontram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(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concluidos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em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andamento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ou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32422F90" w:rsidRPr="2FD37BBE">
        <w:rPr>
          <w:rFonts w:eastAsia="Arial"/>
          <w:color w:val="000000" w:themeColor="text1"/>
          <w:szCs w:val="22"/>
        </w:rPr>
        <w:t>pendentes</w:t>
      </w:r>
      <w:proofErr w:type="spellEnd"/>
      <w:r w:rsidR="32422F90" w:rsidRPr="2FD37BBE">
        <w:rPr>
          <w:rFonts w:eastAsia="Arial"/>
          <w:color w:val="000000" w:themeColor="text1"/>
          <w:szCs w:val="22"/>
        </w:rPr>
        <w:t>)</w:t>
      </w:r>
      <w:r w:rsidR="3CFB8337" w:rsidRPr="2FD37BBE">
        <w:rPr>
          <w:rFonts w:eastAsia="Arial"/>
          <w:color w:val="000000" w:themeColor="text1"/>
          <w:szCs w:val="22"/>
        </w:rPr>
        <w:t>.</w:t>
      </w:r>
    </w:p>
    <w:p w14:paraId="7DC1FE61" w14:textId="6F1DA4CE" w:rsidR="00260834" w:rsidRPr="000208F2" w:rsidRDefault="78F73EA5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5.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pode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escolher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uma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ação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,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como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: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fazer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o download do PDF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ou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Compartilhar</w:t>
      </w:r>
      <w:proofErr w:type="spellEnd"/>
      <w:r w:rsidR="77874215" w:rsidRPr="2FD37BBE">
        <w:rPr>
          <w:rFonts w:eastAsia="Arial"/>
          <w:color w:val="000000" w:themeColor="text1"/>
          <w:szCs w:val="22"/>
        </w:rPr>
        <w:t xml:space="preserve"> o </w:t>
      </w:r>
      <w:proofErr w:type="spellStart"/>
      <w:r w:rsidR="77874215" w:rsidRPr="2FD37BBE">
        <w:rPr>
          <w:rFonts w:eastAsia="Arial"/>
          <w:color w:val="000000" w:themeColor="text1"/>
          <w:szCs w:val="22"/>
        </w:rPr>
        <w:t>r</w:t>
      </w:r>
      <w:r w:rsidR="362C2747" w:rsidRPr="2FD37BBE">
        <w:rPr>
          <w:rFonts w:eastAsia="Arial"/>
          <w:color w:val="000000" w:themeColor="text1"/>
          <w:szCs w:val="22"/>
        </w:rPr>
        <w:t>elatório</w:t>
      </w:r>
      <w:proofErr w:type="spellEnd"/>
      <w:r w:rsidR="72C4ACB7" w:rsidRPr="2FD37BBE">
        <w:rPr>
          <w:rFonts w:eastAsia="Arial"/>
          <w:color w:val="000000" w:themeColor="text1"/>
          <w:szCs w:val="22"/>
        </w:rPr>
        <w:t>.</w:t>
      </w:r>
    </w:p>
    <w:p w14:paraId="311AD782" w14:textId="4CE00626" w:rsidR="00260834" w:rsidRPr="000208F2" w:rsidRDefault="5E3345DE" w:rsidP="2FD37BBE">
      <w:pPr>
        <w:pStyle w:val="Corpodetexto"/>
        <w:rPr>
          <w:rFonts w:eastAsia="Arial"/>
          <w:color w:val="000000" w:themeColor="text1"/>
          <w:szCs w:val="22"/>
        </w:rPr>
      </w:pPr>
      <w:r w:rsidRPr="2FD37BBE">
        <w:rPr>
          <w:rFonts w:eastAsia="Arial"/>
          <w:color w:val="000000" w:themeColor="text1"/>
          <w:szCs w:val="22"/>
        </w:rPr>
        <w:t xml:space="preserve">6. O </w:t>
      </w:r>
      <w:proofErr w:type="spellStart"/>
      <w:r w:rsidRPr="2FD37BBE">
        <w:rPr>
          <w:rFonts w:eastAsia="Arial"/>
          <w:color w:val="000000" w:themeColor="text1"/>
          <w:szCs w:val="22"/>
        </w:rPr>
        <w:t>Líder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da </w:t>
      </w:r>
      <w:proofErr w:type="spellStart"/>
      <w:r w:rsidRPr="2FD37BBE">
        <w:rPr>
          <w:rFonts w:eastAsia="Arial"/>
          <w:color w:val="000000" w:themeColor="text1"/>
          <w:szCs w:val="22"/>
        </w:rPr>
        <w:t>manutenção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escolhe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entre </w:t>
      </w:r>
      <w:proofErr w:type="spellStart"/>
      <w:r w:rsidRPr="2FD37BBE">
        <w:rPr>
          <w:rFonts w:eastAsia="Arial"/>
          <w:color w:val="000000" w:themeColor="text1"/>
          <w:szCs w:val="22"/>
        </w:rPr>
        <w:t>uma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opção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ação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ou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opta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pelo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</w:t>
      </w:r>
      <w:proofErr w:type="spellStart"/>
      <w:r w:rsidRPr="2FD37BBE">
        <w:rPr>
          <w:rFonts w:eastAsia="Arial"/>
          <w:color w:val="000000" w:themeColor="text1"/>
          <w:szCs w:val="22"/>
        </w:rPr>
        <w:t>término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do </w:t>
      </w:r>
      <w:proofErr w:type="spellStart"/>
      <w:r w:rsidRPr="2FD37BBE">
        <w:rPr>
          <w:rFonts w:eastAsia="Arial"/>
          <w:color w:val="000000" w:themeColor="text1"/>
          <w:szCs w:val="22"/>
        </w:rPr>
        <w:t>caso</w:t>
      </w:r>
      <w:proofErr w:type="spellEnd"/>
      <w:r w:rsidRPr="2FD37BBE">
        <w:rPr>
          <w:rFonts w:eastAsia="Arial"/>
          <w:color w:val="000000" w:themeColor="text1"/>
          <w:szCs w:val="22"/>
        </w:rPr>
        <w:t xml:space="preserve"> de </w:t>
      </w:r>
      <w:proofErr w:type="spellStart"/>
      <w:r w:rsidRPr="2FD37BBE">
        <w:rPr>
          <w:rFonts w:eastAsia="Arial"/>
          <w:color w:val="000000" w:themeColor="text1"/>
          <w:szCs w:val="22"/>
        </w:rPr>
        <w:t>uso</w:t>
      </w:r>
      <w:proofErr w:type="spellEnd"/>
      <w:r w:rsidRPr="2FD37BBE">
        <w:rPr>
          <w:rFonts w:eastAsia="Arial"/>
          <w:color w:val="000000" w:themeColor="text1"/>
          <w:szCs w:val="22"/>
        </w:rPr>
        <w:t>.</w:t>
      </w:r>
    </w:p>
    <w:p w14:paraId="4DCB1C85" w14:textId="152ED270" w:rsidR="00260834" w:rsidRPr="000208F2" w:rsidRDefault="00260834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649A4C93" w14:textId="1502AE91" w:rsidR="00260834" w:rsidRPr="000208F2" w:rsidRDefault="7AF6DB8E" w:rsidP="2FD37BBE">
      <w:pPr>
        <w:pStyle w:val="Corpodetexto"/>
        <w:rPr>
          <w:rFonts w:eastAsia="Arial"/>
          <w:szCs w:val="22"/>
        </w:rPr>
      </w:pPr>
      <w:proofErr w:type="spellStart"/>
      <w:r w:rsidRPr="2FD37BBE">
        <w:rPr>
          <w:rFonts w:eastAsia="Arial"/>
          <w:b/>
          <w:bCs/>
          <w:color w:val="auto"/>
          <w:szCs w:val="22"/>
        </w:rPr>
        <w:t>Fluxo</w:t>
      </w:r>
      <w:proofErr w:type="spellEnd"/>
      <w:r w:rsidRPr="2FD37BBE">
        <w:rPr>
          <w:rFonts w:eastAsia="Arial"/>
          <w:b/>
          <w:bCs/>
          <w:color w:val="auto"/>
          <w:szCs w:val="22"/>
        </w:rPr>
        <w:t xml:space="preserve"> Alternativo:</w:t>
      </w:r>
      <w:r w:rsidRPr="2FD37BBE">
        <w:rPr>
          <w:rFonts w:eastAsia="Arial"/>
          <w:szCs w:val="22"/>
        </w:rPr>
        <w:t xml:space="preserve"> </w:t>
      </w:r>
    </w:p>
    <w:p w14:paraId="682DE039" w14:textId="1E102834" w:rsidR="00260834" w:rsidRPr="000208F2" w:rsidRDefault="75C40744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(5): Download PDF</w:t>
      </w:r>
    </w:p>
    <w:p w14:paraId="75781C8C" w14:textId="33373269" w:rsidR="00260834" w:rsidRPr="000208F2" w:rsidRDefault="2E98C365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inicia</w:t>
      </w:r>
      <w:proofErr w:type="spellEnd"/>
      <w:r w:rsidRPr="2FD37BBE">
        <w:rPr>
          <w:rFonts w:eastAsia="Arial"/>
          <w:color w:val="auto"/>
          <w:szCs w:val="22"/>
        </w:rPr>
        <w:t xml:space="preserve"> o download do </w:t>
      </w:r>
      <w:proofErr w:type="spellStart"/>
      <w:r w:rsidRPr="2FD37BBE">
        <w:rPr>
          <w:rFonts w:eastAsia="Arial"/>
          <w:color w:val="auto"/>
          <w:szCs w:val="22"/>
        </w:rPr>
        <w:t>documento</w:t>
      </w:r>
      <w:proofErr w:type="spellEnd"/>
      <w:r w:rsidRPr="2FD37BBE">
        <w:rPr>
          <w:rFonts w:eastAsia="Arial"/>
          <w:color w:val="auto"/>
          <w:szCs w:val="22"/>
        </w:rPr>
        <w:t xml:space="preserve"> no </w:t>
      </w:r>
      <w:proofErr w:type="spellStart"/>
      <w:r w:rsidRPr="2FD37BBE">
        <w:rPr>
          <w:rFonts w:eastAsia="Arial"/>
          <w:color w:val="auto"/>
          <w:szCs w:val="22"/>
        </w:rPr>
        <w:t>próprio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dispositivo</w:t>
      </w:r>
      <w:proofErr w:type="spellEnd"/>
      <w:r w:rsidRPr="2FD37BBE">
        <w:rPr>
          <w:rFonts w:eastAsia="Arial"/>
          <w:color w:val="auto"/>
          <w:szCs w:val="22"/>
        </w:rPr>
        <w:t xml:space="preserve"> do </w:t>
      </w:r>
      <w:proofErr w:type="spellStart"/>
      <w:r w:rsidRPr="2FD37BBE">
        <w:rPr>
          <w:rFonts w:eastAsia="Arial"/>
          <w:color w:val="auto"/>
          <w:szCs w:val="22"/>
        </w:rPr>
        <w:t>usuário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1E971BFA" w14:textId="4D00C93C" w:rsidR="00260834" w:rsidRPr="000208F2" w:rsidRDefault="00260834" w:rsidP="2FD37BBE">
      <w:pPr>
        <w:pStyle w:val="Corpodetexto"/>
        <w:rPr>
          <w:rFonts w:eastAsia="Arial"/>
          <w:color w:val="auto"/>
          <w:szCs w:val="22"/>
        </w:rPr>
      </w:pPr>
    </w:p>
    <w:p w14:paraId="7BF2221A" w14:textId="669F5BCF" w:rsidR="00260834" w:rsidRPr="000208F2" w:rsidRDefault="52727F71" w:rsidP="2FD37BBE">
      <w:pPr>
        <w:pStyle w:val="Corpodetexto"/>
        <w:rPr>
          <w:rFonts w:eastAsia="Arial"/>
          <w:color w:val="auto"/>
          <w:szCs w:val="22"/>
          <w:u w:val="single"/>
        </w:rPr>
      </w:pPr>
      <w:proofErr w:type="spellStart"/>
      <w:r w:rsidRPr="2FD37BBE">
        <w:rPr>
          <w:rFonts w:eastAsia="Arial"/>
          <w:color w:val="auto"/>
          <w:szCs w:val="22"/>
          <w:u w:val="single"/>
        </w:rPr>
        <w:t>Fluxo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Alternativo (5): </w:t>
      </w:r>
      <w:proofErr w:type="spellStart"/>
      <w:r w:rsidRPr="2FD37BBE">
        <w:rPr>
          <w:rFonts w:eastAsia="Arial"/>
          <w:color w:val="auto"/>
          <w:szCs w:val="22"/>
          <w:u w:val="single"/>
        </w:rPr>
        <w:t>Compartilhar</w:t>
      </w:r>
      <w:proofErr w:type="spellEnd"/>
      <w:r w:rsidRPr="2FD37BBE">
        <w:rPr>
          <w:rFonts w:eastAsia="Arial"/>
          <w:color w:val="auto"/>
          <w:szCs w:val="22"/>
          <w:u w:val="single"/>
        </w:rPr>
        <w:t xml:space="preserve"> </w:t>
      </w:r>
      <w:proofErr w:type="spellStart"/>
      <w:r w:rsidRPr="2FD37BBE">
        <w:rPr>
          <w:rFonts w:eastAsia="Arial"/>
          <w:color w:val="auto"/>
          <w:szCs w:val="22"/>
          <w:u w:val="single"/>
        </w:rPr>
        <w:t>Relatório</w:t>
      </w:r>
      <w:proofErr w:type="spellEnd"/>
    </w:p>
    <w:p w14:paraId="0D00ED71" w14:textId="4C1CA766" w:rsidR="00260834" w:rsidRPr="000208F2" w:rsidRDefault="52727F71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1.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solicita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por</w:t>
      </w:r>
      <w:proofErr w:type="spellEnd"/>
      <w:r w:rsidRPr="2FD37BBE">
        <w:rPr>
          <w:rFonts w:eastAsia="Arial"/>
          <w:color w:val="auto"/>
          <w:szCs w:val="22"/>
        </w:rPr>
        <w:t xml:space="preserve"> qual </w:t>
      </w:r>
      <w:proofErr w:type="spellStart"/>
      <w:r w:rsidRPr="2FD37BBE">
        <w:rPr>
          <w:rFonts w:eastAsia="Arial"/>
          <w:color w:val="auto"/>
          <w:szCs w:val="22"/>
        </w:rPr>
        <w:t>meio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deve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compartilhar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documento</w:t>
      </w:r>
      <w:proofErr w:type="spellEnd"/>
      <w:r w:rsidRPr="2FD37BBE">
        <w:rPr>
          <w:rFonts w:eastAsia="Arial"/>
          <w:color w:val="auto"/>
          <w:szCs w:val="22"/>
        </w:rPr>
        <w:t xml:space="preserve">, </w:t>
      </w:r>
      <w:proofErr w:type="spellStart"/>
      <w:r w:rsidRPr="2FD37BBE">
        <w:rPr>
          <w:rFonts w:eastAsia="Arial"/>
          <w:color w:val="auto"/>
          <w:szCs w:val="22"/>
        </w:rPr>
        <w:t>por</w:t>
      </w:r>
      <w:proofErr w:type="spellEnd"/>
      <w:r w:rsidRPr="2FD37BBE">
        <w:rPr>
          <w:rFonts w:eastAsia="Arial"/>
          <w:color w:val="auto"/>
          <w:szCs w:val="22"/>
        </w:rPr>
        <w:t xml:space="preserve"> e-mail</w:t>
      </w:r>
      <w:r w:rsidR="2FFF985F" w:rsidRPr="2FD37BBE">
        <w:rPr>
          <w:rFonts w:eastAsia="Arial"/>
          <w:color w:val="auto"/>
          <w:szCs w:val="22"/>
        </w:rPr>
        <w:t xml:space="preserve"> </w:t>
      </w:r>
      <w:proofErr w:type="spellStart"/>
      <w:r w:rsidR="2FFF985F" w:rsidRPr="2FD37BBE">
        <w:rPr>
          <w:rFonts w:eastAsia="Arial"/>
          <w:color w:val="auto"/>
          <w:szCs w:val="22"/>
        </w:rPr>
        <w:t>ou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</w:t>
      </w:r>
      <w:proofErr w:type="spellStart"/>
      <w:r w:rsidR="2FFF985F" w:rsidRPr="2FD37BBE">
        <w:rPr>
          <w:rFonts w:eastAsia="Arial"/>
          <w:color w:val="auto"/>
          <w:szCs w:val="22"/>
        </w:rPr>
        <w:t>usuário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com </w:t>
      </w:r>
      <w:proofErr w:type="spellStart"/>
      <w:r w:rsidR="2FFF985F" w:rsidRPr="2FD37BBE">
        <w:rPr>
          <w:rFonts w:eastAsia="Arial"/>
          <w:color w:val="auto"/>
          <w:szCs w:val="22"/>
        </w:rPr>
        <w:t>conta</w:t>
      </w:r>
      <w:proofErr w:type="spellEnd"/>
      <w:r w:rsidR="2FFF985F" w:rsidRPr="2FD37BBE">
        <w:rPr>
          <w:rFonts w:eastAsia="Arial"/>
          <w:color w:val="auto"/>
          <w:szCs w:val="22"/>
        </w:rPr>
        <w:t xml:space="preserve"> no </w:t>
      </w:r>
      <w:proofErr w:type="spellStart"/>
      <w:proofErr w:type="gramStart"/>
      <w:r w:rsidR="2FFF985F" w:rsidRPr="2FD37BBE">
        <w:rPr>
          <w:rFonts w:eastAsia="Arial"/>
          <w:color w:val="auto"/>
          <w:szCs w:val="22"/>
        </w:rPr>
        <w:t>sistema</w:t>
      </w:r>
      <w:proofErr w:type="spellEnd"/>
      <w:r w:rsidR="2FFF985F" w:rsidRPr="2FD37BBE">
        <w:rPr>
          <w:rFonts w:eastAsia="Arial"/>
          <w:color w:val="auto"/>
          <w:szCs w:val="22"/>
        </w:rPr>
        <w:t>(</w:t>
      </w:r>
      <w:proofErr w:type="gramEnd"/>
      <w:r w:rsidR="22019C02" w:rsidRPr="2FD37BBE">
        <w:rPr>
          <w:rFonts w:eastAsia="Arial"/>
          <w:color w:val="auto"/>
          <w:szCs w:val="22"/>
        </w:rPr>
        <w:t xml:space="preserve">supervisor, </w:t>
      </w:r>
      <w:proofErr w:type="spellStart"/>
      <w:r w:rsidR="22019C02" w:rsidRPr="2FD37BBE">
        <w:rPr>
          <w:rFonts w:eastAsia="Arial"/>
          <w:color w:val="auto"/>
          <w:szCs w:val="22"/>
        </w:rPr>
        <w:t>diretor</w:t>
      </w:r>
      <w:proofErr w:type="spellEnd"/>
      <w:r w:rsidR="22019C02" w:rsidRPr="2FD37BBE">
        <w:rPr>
          <w:rFonts w:eastAsia="Arial"/>
          <w:color w:val="auto"/>
          <w:szCs w:val="22"/>
        </w:rPr>
        <w:t>).</w:t>
      </w:r>
    </w:p>
    <w:p w14:paraId="27664E8F" w14:textId="0A61B185" w:rsidR="00260834" w:rsidRPr="000208F2" w:rsidRDefault="22019C02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2. O </w:t>
      </w:r>
      <w:proofErr w:type="spellStart"/>
      <w:r w:rsidRPr="2FD37BBE">
        <w:rPr>
          <w:rFonts w:eastAsia="Arial"/>
          <w:color w:val="auto"/>
          <w:szCs w:val="22"/>
        </w:rPr>
        <w:t>usuário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informa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meio</w:t>
      </w:r>
      <w:proofErr w:type="spellEnd"/>
      <w:r w:rsidRPr="2FD37BBE">
        <w:rPr>
          <w:rFonts w:eastAsia="Arial"/>
          <w:color w:val="auto"/>
          <w:szCs w:val="22"/>
        </w:rPr>
        <w:t xml:space="preserve"> a ser </w:t>
      </w:r>
      <w:proofErr w:type="spellStart"/>
      <w:r w:rsidRPr="2FD37BBE">
        <w:rPr>
          <w:rFonts w:eastAsia="Arial"/>
          <w:color w:val="auto"/>
          <w:szCs w:val="22"/>
        </w:rPr>
        <w:t>compartilhado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312E7605" w14:textId="4FA0B785" w:rsidR="00260834" w:rsidRPr="000208F2" w:rsidRDefault="22019C02" w:rsidP="2FD37BBE">
      <w:pPr>
        <w:pStyle w:val="Corpodetexto"/>
        <w:rPr>
          <w:rFonts w:eastAsia="Arial"/>
          <w:color w:val="auto"/>
          <w:szCs w:val="22"/>
        </w:rPr>
      </w:pPr>
      <w:r w:rsidRPr="2FD37BBE">
        <w:rPr>
          <w:rFonts w:eastAsia="Arial"/>
          <w:color w:val="auto"/>
          <w:szCs w:val="22"/>
        </w:rPr>
        <w:t xml:space="preserve">3. O </w:t>
      </w:r>
      <w:proofErr w:type="spellStart"/>
      <w:r w:rsidRPr="2FD37BBE">
        <w:rPr>
          <w:rFonts w:eastAsia="Arial"/>
          <w:color w:val="auto"/>
          <w:szCs w:val="22"/>
        </w:rPr>
        <w:t>sistema</w:t>
      </w:r>
      <w:proofErr w:type="spellEnd"/>
      <w:r w:rsidRPr="2FD37BBE">
        <w:rPr>
          <w:rFonts w:eastAsia="Arial"/>
          <w:color w:val="auto"/>
          <w:szCs w:val="22"/>
        </w:rPr>
        <w:t xml:space="preserve"> </w:t>
      </w:r>
      <w:proofErr w:type="spellStart"/>
      <w:r w:rsidRPr="2FD37BBE">
        <w:rPr>
          <w:rFonts w:eastAsia="Arial"/>
          <w:color w:val="auto"/>
          <w:szCs w:val="22"/>
        </w:rPr>
        <w:t>compartilha</w:t>
      </w:r>
      <w:proofErr w:type="spellEnd"/>
      <w:r w:rsidRPr="2FD37BBE">
        <w:rPr>
          <w:rFonts w:eastAsia="Arial"/>
          <w:color w:val="auto"/>
          <w:szCs w:val="22"/>
        </w:rPr>
        <w:t xml:space="preserve"> o </w:t>
      </w:r>
      <w:proofErr w:type="spellStart"/>
      <w:r w:rsidRPr="2FD37BBE">
        <w:rPr>
          <w:rFonts w:eastAsia="Arial"/>
          <w:color w:val="auto"/>
          <w:szCs w:val="22"/>
        </w:rPr>
        <w:t>relatório</w:t>
      </w:r>
      <w:proofErr w:type="spellEnd"/>
      <w:r w:rsidRPr="2FD37BBE">
        <w:rPr>
          <w:rFonts w:eastAsia="Arial"/>
          <w:color w:val="auto"/>
          <w:szCs w:val="22"/>
        </w:rPr>
        <w:t xml:space="preserve"> de </w:t>
      </w:r>
      <w:proofErr w:type="spellStart"/>
      <w:r w:rsidRPr="2FD37BBE">
        <w:rPr>
          <w:rFonts w:eastAsia="Arial"/>
          <w:color w:val="auto"/>
          <w:szCs w:val="22"/>
        </w:rPr>
        <w:t>acordo</w:t>
      </w:r>
      <w:proofErr w:type="spellEnd"/>
      <w:r w:rsidRPr="2FD37BBE">
        <w:rPr>
          <w:rFonts w:eastAsia="Arial"/>
          <w:color w:val="auto"/>
          <w:szCs w:val="22"/>
        </w:rPr>
        <w:t xml:space="preserve"> com a via </w:t>
      </w:r>
      <w:proofErr w:type="spellStart"/>
      <w:r w:rsidRPr="2FD37BBE">
        <w:rPr>
          <w:rFonts w:eastAsia="Arial"/>
          <w:color w:val="auto"/>
          <w:szCs w:val="22"/>
        </w:rPr>
        <w:t>selecionada</w:t>
      </w:r>
      <w:proofErr w:type="spellEnd"/>
      <w:r w:rsidRPr="2FD37BBE">
        <w:rPr>
          <w:rFonts w:eastAsia="Arial"/>
          <w:color w:val="auto"/>
          <w:szCs w:val="22"/>
        </w:rPr>
        <w:t>.</w:t>
      </w:r>
    </w:p>
    <w:p w14:paraId="1C75354C" w14:textId="72129DE5" w:rsidR="00260834" w:rsidRPr="000208F2" w:rsidRDefault="00260834" w:rsidP="2FD37BBE">
      <w:pPr>
        <w:pStyle w:val="Corpodetexto"/>
        <w:ind w:firstLine="720"/>
        <w:rPr>
          <w:rFonts w:eastAsia="Arial"/>
          <w:color w:val="auto"/>
          <w:szCs w:val="22"/>
        </w:rPr>
      </w:pPr>
    </w:p>
    <w:p w14:paraId="2CE0B2AF" w14:textId="6EE54E12" w:rsidR="00260834" w:rsidRPr="000208F2" w:rsidRDefault="00260834" w:rsidP="2FD37BBE">
      <w:pPr>
        <w:pStyle w:val="Corpodetexto"/>
        <w:rPr>
          <w:rFonts w:eastAsia="Arial"/>
          <w:color w:val="000000" w:themeColor="text1"/>
          <w:szCs w:val="22"/>
        </w:rPr>
      </w:pPr>
    </w:p>
    <w:p w14:paraId="4A7985A5" w14:textId="3C10524C" w:rsidR="00260834" w:rsidRPr="000208F2" w:rsidRDefault="7AF6DB8E" w:rsidP="2FD37BBE">
      <w:pPr>
        <w:spacing w:before="80" w:after="80"/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Pós-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condição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: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</w:t>
      </w:r>
      <w:r w:rsidR="18E4D001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sobre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OS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36FD25CC" w14:textId="0DCDB3F0" w:rsidR="00260834" w:rsidRPr="000208F2" w:rsidRDefault="7AF6DB8E" w:rsidP="2FD37BBE">
      <w:pPr>
        <w:spacing w:before="80" w:after="80"/>
        <w:rPr>
          <w:rFonts w:ascii="Arial" w:eastAsia="Arial" w:hAnsi="Arial" w:cs="Arial"/>
          <w:sz w:val="22"/>
          <w:szCs w:val="22"/>
          <w:lang w:val="en-US"/>
        </w:rPr>
      </w:pP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Regras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sz w:val="22"/>
          <w:szCs w:val="22"/>
          <w:lang w:val="en-US"/>
        </w:rPr>
        <w:t>Negócio</w:t>
      </w:r>
      <w:proofErr w:type="spellEnd"/>
      <w:r w:rsidRPr="2FD37BBE">
        <w:rPr>
          <w:rFonts w:ascii="Arial" w:eastAsia="Arial" w:hAnsi="Arial" w:cs="Arial"/>
          <w:sz w:val="22"/>
          <w:szCs w:val="22"/>
          <w:lang w:val="en-US"/>
        </w:rPr>
        <w:t>:</w:t>
      </w:r>
      <w:r w:rsidR="7CD74F16" w:rsidRPr="2FD37BBE">
        <w:rPr>
          <w:rFonts w:ascii="Arial" w:eastAsia="Arial" w:hAnsi="Arial" w:cs="Arial"/>
          <w:sz w:val="22"/>
          <w:szCs w:val="22"/>
          <w:lang w:val="en-US"/>
        </w:rPr>
        <w:t xml:space="preserve"> RN01</w:t>
      </w:r>
    </w:p>
    <w:p w14:paraId="0A4F7224" w14:textId="439B1F25" w:rsidR="00260834" w:rsidRPr="000208F2" w:rsidRDefault="00260834" w:rsidP="2FD37BBE">
      <w:pPr>
        <w:pStyle w:val="Corpodetexto"/>
        <w:rPr>
          <w:rFonts w:eastAsia="Arial"/>
        </w:rPr>
      </w:pPr>
    </w:p>
    <w:p w14:paraId="74869460" w14:textId="42440F71" w:rsidR="000F6A8D" w:rsidRPr="000208F2" w:rsidRDefault="000F6A8D" w:rsidP="2FD37BBE">
      <w:pPr>
        <w:pStyle w:val="Corpodetexto"/>
        <w:rPr>
          <w:rFonts w:eastAsia="Arial"/>
        </w:rPr>
      </w:pPr>
    </w:p>
    <w:p w14:paraId="187F57B8" w14:textId="77777777" w:rsidR="000F6A8D" w:rsidRPr="000208F2" w:rsidRDefault="000F6A8D" w:rsidP="2FD37BBE">
      <w:pPr>
        <w:pStyle w:val="Corpodetexto"/>
        <w:rPr>
          <w:rFonts w:eastAsia="Arial"/>
        </w:rPr>
      </w:pPr>
    </w:p>
    <w:p w14:paraId="06DC7058" w14:textId="5B857DF7" w:rsidR="009512F7" w:rsidRPr="000208F2" w:rsidRDefault="3C884019" w:rsidP="2FD37BBE">
      <w:pPr>
        <w:pStyle w:val="Ttulo1"/>
        <w:jc w:val="left"/>
        <w:rPr>
          <w:rFonts w:eastAsia="Arial" w:cs="Arial"/>
        </w:rPr>
      </w:pPr>
      <w:bookmarkStart w:id="102" w:name="_Toc147690414"/>
      <w:r w:rsidRPr="2FD37BBE">
        <w:rPr>
          <w:rFonts w:eastAsia="Arial" w:cs="Arial"/>
        </w:rPr>
        <w:lastRenderedPageBreak/>
        <w:t xml:space="preserve">Apêndice 1 – </w:t>
      </w:r>
      <w:r w:rsidR="1BD158F0" w:rsidRPr="2FD37BBE">
        <w:rPr>
          <w:rFonts w:eastAsia="Arial" w:cs="Arial"/>
        </w:rPr>
        <w:t xml:space="preserve">Roteiro para a </w:t>
      </w:r>
      <w:r w:rsidRPr="2FD37BBE">
        <w:rPr>
          <w:rFonts w:eastAsia="Arial" w:cs="Arial"/>
        </w:rPr>
        <w:t>Entrevista</w:t>
      </w:r>
      <w:bookmarkEnd w:id="102"/>
    </w:p>
    <w:p w14:paraId="330DE34F" w14:textId="56AB0F93" w:rsidR="0036351B" w:rsidRDefault="0EAAC481" w:rsidP="2FD37BB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  <w:bookmarkStart w:id="103" w:name="_Hlk18781796"/>
      <w:r w:rsidRPr="2FD37BBE">
        <w:rPr>
          <w:rFonts w:ascii="Arial" w:eastAsia="Arial" w:hAnsi="Arial" w:cs="Arial"/>
          <w:b/>
          <w:bCs/>
          <w:sz w:val="28"/>
          <w:szCs w:val="28"/>
        </w:rPr>
        <w:t>Perguntas para a entrevista de Elicitação de Requisitos</w:t>
      </w:r>
    </w:p>
    <w:p w14:paraId="46ABBD8F" w14:textId="77777777" w:rsidR="0036351B" w:rsidRPr="000208F2" w:rsidRDefault="0036351B" w:rsidP="2FD37BBE">
      <w:pPr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6D6857D" w14:textId="78955325" w:rsidR="0036351B" w:rsidRPr="000208F2" w:rsidRDefault="0EAAC481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>Data da Entrevista:</w:t>
      </w:r>
      <w:r w:rsidR="0036351B">
        <w:tab/>
      </w:r>
      <w:r w:rsidR="416B599D" w:rsidRPr="2FD37BBE">
        <w:rPr>
          <w:rFonts w:ascii="Arial" w:eastAsia="Arial" w:hAnsi="Arial" w:cs="Arial"/>
          <w:b/>
          <w:bCs/>
        </w:rPr>
        <w:t>28/10/2023</w:t>
      </w:r>
      <w:r w:rsidR="0036351B">
        <w:tab/>
      </w:r>
      <w:r w:rsidR="0036351B">
        <w:tab/>
      </w:r>
      <w:r w:rsidR="0036351B">
        <w:tab/>
      </w:r>
      <w:r w:rsidR="0036351B">
        <w:tab/>
      </w:r>
      <w:r w:rsidRPr="2FD37BBE">
        <w:rPr>
          <w:rFonts w:ascii="Arial" w:eastAsia="Arial" w:hAnsi="Arial" w:cs="Arial"/>
          <w:b/>
          <w:bCs/>
        </w:rPr>
        <w:t>Local:</w:t>
      </w:r>
      <w:r w:rsidR="0036351B">
        <w:tab/>
      </w:r>
      <w:r w:rsidR="0036351B">
        <w:tab/>
      </w:r>
      <w:r w:rsidR="51BF2ACF" w:rsidRPr="2FD37BBE">
        <w:rPr>
          <w:rFonts w:ascii="Arial" w:eastAsia="Arial" w:hAnsi="Arial" w:cs="Arial"/>
          <w:b/>
          <w:bCs/>
        </w:rPr>
        <w:t>Microsoft Teams</w:t>
      </w:r>
    </w:p>
    <w:p w14:paraId="06BBA33E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36351B" w:rsidRPr="000208F2" w14:paraId="4443E667" w14:textId="77777777" w:rsidTr="2FD37BBE">
        <w:tc>
          <w:tcPr>
            <w:tcW w:w="8494" w:type="dxa"/>
            <w:gridSpan w:val="2"/>
            <w:shd w:val="clear" w:color="auto" w:fill="auto"/>
          </w:tcPr>
          <w:p w14:paraId="0DECF6B4" w14:textId="720B4FC0" w:rsidR="0036351B" w:rsidRPr="000208F2" w:rsidRDefault="45F40E6C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Entrevistado</w:t>
            </w:r>
          </w:p>
        </w:tc>
      </w:tr>
      <w:tr w:rsidR="0036351B" w:rsidRPr="000208F2" w14:paraId="060AC683" w14:textId="77777777" w:rsidTr="2FD37BBE">
        <w:tc>
          <w:tcPr>
            <w:tcW w:w="1696" w:type="dxa"/>
            <w:shd w:val="clear" w:color="auto" w:fill="auto"/>
          </w:tcPr>
          <w:p w14:paraId="0CAD08F8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  <w:shd w:val="clear" w:color="auto" w:fill="auto"/>
          </w:tcPr>
          <w:p w14:paraId="464FCBC1" w14:textId="3E861B15" w:rsidR="0036351B" w:rsidRPr="000208F2" w:rsidRDefault="3410318C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 William Ribeiro</w:t>
            </w:r>
          </w:p>
        </w:tc>
      </w:tr>
      <w:tr w:rsidR="0036351B" w:rsidRPr="000208F2" w14:paraId="2D8D48D6" w14:textId="77777777" w:rsidTr="2FD37BBE">
        <w:tc>
          <w:tcPr>
            <w:tcW w:w="1696" w:type="dxa"/>
            <w:shd w:val="clear" w:color="auto" w:fill="auto"/>
          </w:tcPr>
          <w:p w14:paraId="75E0115C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Função</w:t>
            </w:r>
          </w:p>
        </w:tc>
        <w:tc>
          <w:tcPr>
            <w:tcW w:w="6798" w:type="dxa"/>
            <w:shd w:val="clear" w:color="auto" w:fill="auto"/>
          </w:tcPr>
          <w:p w14:paraId="5C8C6B09" w14:textId="1D31CE90" w:rsidR="0036351B" w:rsidRPr="000208F2" w:rsidRDefault="5A241A46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Engenheiro Eletricista</w:t>
            </w:r>
          </w:p>
        </w:tc>
      </w:tr>
      <w:tr w:rsidR="0036351B" w:rsidRPr="000208F2" w14:paraId="48BBFE59" w14:textId="77777777" w:rsidTr="2FD37BBE">
        <w:tc>
          <w:tcPr>
            <w:tcW w:w="1696" w:type="dxa"/>
            <w:shd w:val="clear" w:color="auto" w:fill="auto"/>
          </w:tcPr>
          <w:p w14:paraId="1F377F85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6798" w:type="dxa"/>
            <w:shd w:val="clear" w:color="auto" w:fill="auto"/>
          </w:tcPr>
          <w:p w14:paraId="3382A365" w14:textId="5413A5BF" w:rsidR="0036351B" w:rsidRPr="000208F2" w:rsidRDefault="75D0F0B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Manutenção</w:t>
            </w:r>
          </w:p>
        </w:tc>
      </w:tr>
      <w:tr w:rsidR="0036351B" w:rsidRPr="000208F2" w14:paraId="2C3CCAC5" w14:textId="77777777" w:rsidTr="2FD37BBE">
        <w:tc>
          <w:tcPr>
            <w:tcW w:w="1696" w:type="dxa"/>
            <w:shd w:val="clear" w:color="auto" w:fill="auto"/>
          </w:tcPr>
          <w:p w14:paraId="0B265C96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Telefones</w:t>
            </w:r>
          </w:p>
        </w:tc>
        <w:tc>
          <w:tcPr>
            <w:tcW w:w="6798" w:type="dxa"/>
            <w:shd w:val="clear" w:color="auto" w:fill="auto"/>
          </w:tcPr>
          <w:p w14:paraId="5C71F136" w14:textId="07B6CB31" w:rsidR="0036351B" w:rsidRPr="000208F2" w:rsidRDefault="37081504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(21) 983848123</w:t>
            </w:r>
          </w:p>
        </w:tc>
      </w:tr>
      <w:tr w:rsidR="0036351B" w:rsidRPr="000208F2" w14:paraId="372A9C64" w14:textId="77777777" w:rsidTr="2FD37BBE">
        <w:tc>
          <w:tcPr>
            <w:tcW w:w="1696" w:type="dxa"/>
            <w:shd w:val="clear" w:color="auto" w:fill="auto"/>
          </w:tcPr>
          <w:p w14:paraId="669E912B" w14:textId="77777777" w:rsidR="0036351B" w:rsidRPr="000208F2" w:rsidRDefault="0EAAC48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e-mail</w:t>
            </w:r>
          </w:p>
        </w:tc>
        <w:tc>
          <w:tcPr>
            <w:tcW w:w="6798" w:type="dxa"/>
            <w:shd w:val="clear" w:color="auto" w:fill="auto"/>
          </w:tcPr>
          <w:p w14:paraId="62199465" w14:textId="589FC139" w:rsidR="0036351B" w:rsidRPr="000208F2" w:rsidRDefault="6BD40A74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Juanwilliam@gmail.com</w:t>
            </w:r>
          </w:p>
        </w:tc>
      </w:tr>
    </w:tbl>
    <w:p w14:paraId="0DA123B1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p w14:paraId="4B4C7196" w14:textId="58AF1D30" w:rsidR="0036351B" w:rsidRDefault="0EAAC481" w:rsidP="2FD37BBE">
      <w:pPr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b/>
          <w:bCs/>
        </w:rPr>
        <w:t xml:space="preserve">Desenvolvedores (Nome): </w:t>
      </w:r>
      <w:r w:rsidR="0036351B">
        <w:tab/>
      </w:r>
      <w:r w:rsidR="787447EE" w:rsidRPr="2FD37BBE">
        <w:rPr>
          <w:rFonts w:ascii="Arial" w:eastAsia="Arial" w:hAnsi="Arial" w:cs="Arial"/>
          <w:color w:val="000000" w:themeColor="text1"/>
          <w:sz w:val="22"/>
          <w:szCs w:val="22"/>
        </w:rPr>
        <w:t>Julia Iacovellis Pinho</w:t>
      </w:r>
    </w:p>
    <w:p w14:paraId="7857B7B1" w14:textId="7716DB6F" w:rsidR="0C69CE0A" w:rsidRDefault="787447EE" w:rsidP="2FD37BBE">
      <w:pPr>
        <w:ind w:left="2124" w:firstLine="708"/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</w:rPr>
        <w:t xml:space="preserve"> Natã Belo dos Santos Viana</w:t>
      </w:r>
    </w:p>
    <w:p w14:paraId="0F7732EB" w14:textId="207345A3" w:rsidR="0C69CE0A" w:rsidRDefault="787447EE" w:rsidP="2FD37BBE">
      <w:pPr>
        <w:ind w:left="2124" w:firstLine="708"/>
        <w:rPr>
          <w:rFonts w:ascii="Arial" w:eastAsia="Arial" w:hAnsi="Arial" w:cs="Arial"/>
          <w:color w:val="000000" w:themeColor="text1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</w:rPr>
        <w:t xml:space="preserve"> Suellen de Souza Ribeiro</w:t>
      </w:r>
    </w:p>
    <w:p w14:paraId="22FC986D" w14:textId="1947BCA6" w:rsidR="52DCE361" w:rsidRDefault="52DCE361" w:rsidP="2FD37BBE">
      <w:pPr>
        <w:rPr>
          <w:rFonts w:ascii="Arial" w:eastAsia="Arial" w:hAnsi="Arial" w:cs="Arial"/>
          <w:b/>
          <w:bCs/>
        </w:rPr>
      </w:pPr>
    </w:p>
    <w:p w14:paraId="4C4CEA3D" w14:textId="77777777" w:rsidR="0036351B" w:rsidRPr="000208F2" w:rsidRDefault="0036351B" w:rsidP="2FD37BB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51B" w:rsidRPr="000208F2" w14:paraId="5177D0BF" w14:textId="77777777" w:rsidTr="2FD37BBE">
        <w:tc>
          <w:tcPr>
            <w:tcW w:w="8494" w:type="dxa"/>
            <w:shd w:val="clear" w:color="auto" w:fill="auto"/>
          </w:tcPr>
          <w:p w14:paraId="36809F42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Finalidade da entrevista</w:t>
            </w:r>
          </w:p>
        </w:tc>
      </w:tr>
      <w:tr w:rsidR="0036351B" w:rsidRPr="000208F2" w14:paraId="50895670" w14:textId="77777777" w:rsidTr="2FD37BBE">
        <w:tc>
          <w:tcPr>
            <w:tcW w:w="8494" w:type="dxa"/>
            <w:shd w:val="clear" w:color="auto" w:fill="auto"/>
          </w:tcPr>
          <w:p w14:paraId="38C1F859" w14:textId="77777777" w:rsidR="0036351B" w:rsidRPr="000208F2" w:rsidRDefault="0036351B" w:rsidP="2FD37BBE">
            <w:pPr>
              <w:rPr>
                <w:rFonts w:ascii="Arial" w:eastAsia="Arial" w:hAnsi="Arial" w:cs="Arial"/>
              </w:rPr>
            </w:pPr>
          </w:p>
          <w:p w14:paraId="41004F19" w14:textId="3341B417" w:rsidR="0036351B" w:rsidRPr="000208F2" w:rsidRDefault="52CB22FA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Obter informações para o desenvolvimento de um software capaz de fazer o controle e gerenciamento dos indicadores de ordem de serviço de um Hospital.</w:t>
            </w:r>
          </w:p>
          <w:p w14:paraId="67C0C651" w14:textId="77777777" w:rsidR="0036351B" w:rsidRPr="000208F2" w:rsidRDefault="0036351B" w:rsidP="2FD37BBE">
            <w:pPr>
              <w:rPr>
                <w:rFonts w:ascii="Arial" w:eastAsia="Arial" w:hAnsi="Arial" w:cs="Arial"/>
              </w:rPr>
            </w:pPr>
          </w:p>
        </w:tc>
      </w:tr>
    </w:tbl>
    <w:p w14:paraId="308D56CC" w14:textId="77777777" w:rsidR="0036351B" w:rsidRPr="000208F2" w:rsidRDefault="0036351B" w:rsidP="2FD37BBE">
      <w:pPr>
        <w:rPr>
          <w:rFonts w:ascii="Arial" w:eastAsia="Arial" w:hAnsi="Arial" w:cs="Aria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494"/>
      </w:tblGrid>
      <w:tr w:rsidR="0036351B" w:rsidRPr="000208F2" w14:paraId="43DEEA0C" w14:textId="77777777" w:rsidTr="2FD37BBE">
        <w:tc>
          <w:tcPr>
            <w:tcW w:w="8494" w:type="dxa"/>
            <w:shd w:val="clear" w:color="auto" w:fill="auto"/>
          </w:tcPr>
          <w:p w14:paraId="7BE16BE6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Pesquisa realizada para a preparação da entrevista</w:t>
            </w:r>
          </w:p>
        </w:tc>
      </w:tr>
      <w:tr w:rsidR="0036351B" w:rsidRPr="000208F2" w14:paraId="797E50C6" w14:textId="77777777" w:rsidTr="2FD37BBE">
        <w:tc>
          <w:tcPr>
            <w:tcW w:w="8494" w:type="dxa"/>
            <w:shd w:val="clear" w:color="auto" w:fill="auto"/>
          </w:tcPr>
          <w:p w14:paraId="5B7F86D9" w14:textId="52BA3A8A" w:rsidR="0036351B" w:rsidRPr="000208F2" w:rsidRDefault="086CE67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artigo do portal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Zendesk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com o intuito de entender a abordagem e o funcionamento de um sistema de abertura de ordem de serviço.</w:t>
            </w:r>
          </w:p>
          <w:p w14:paraId="54C529ED" w14:textId="0E0DAB13" w:rsidR="0036351B" w:rsidRPr="000208F2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4"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Sistema de chamados: GUIA completo com tudo o que você precisa saber! (zendesk.com.br)</w:t>
              </w:r>
            </w:hyperlink>
          </w:p>
        </w:tc>
      </w:tr>
      <w:tr w:rsidR="52DCE361" w14:paraId="52D53F96" w14:textId="77777777" w:rsidTr="2FD37BBE">
        <w:trPr>
          <w:trHeight w:val="300"/>
        </w:trPr>
        <w:tc>
          <w:tcPr>
            <w:tcW w:w="8494" w:type="dxa"/>
            <w:shd w:val="clear" w:color="auto" w:fill="auto"/>
          </w:tcPr>
          <w:p w14:paraId="166CA4E7" w14:textId="2AE645B5" w:rsidR="13390C27" w:rsidRDefault="086CE675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artigo da Forbes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Advisor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para ter uma visão geral dos melhores sistemas de abertura e gerenciamento de ordem de serviço disponíveis no mercado em 2023.</w:t>
            </w:r>
          </w:p>
          <w:p w14:paraId="52CFA4EB" w14:textId="22AFE671" w:rsidR="13390C27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5"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Best Help Desk Software (2023) – Forbes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Advisor</w:t>
              </w:r>
              <w:proofErr w:type="spellEnd"/>
            </w:hyperlink>
          </w:p>
        </w:tc>
      </w:tr>
      <w:tr w:rsidR="52DCE361" w14:paraId="707EDB96" w14:textId="77777777" w:rsidTr="2FD37BBE">
        <w:trPr>
          <w:trHeight w:val="300"/>
        </w:trPr>
        <w:tc>
          <w:tcPr>
            <w:tcW w:w="8494" w:type="dxa"/>
            <w:shd w:val="clear" w:color="auto" w:fill="auto"/>
          </w:tcPr>
          <w:p w14:paraId="12145D36" w14:textId="25FE8ED0" w:rsidR="13390C27" w:rsidRDefault="086CE675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Consulta ao software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Freshdesk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, da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Freshworks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, um programa de abertura e gerenciamento de ordem de serviço.</w:t>
            </w:r>
          </w:p>
          <w:p w14:paraId="429CB77C" w14:textId="228305FB" w:rsidR="13390C27" w:rsidRDefault="00000000" w:rsidP="2FD37BBE">
            <w:pPr>
              <w:spacing w:line="259" w:lineRule="auto"/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hyperlink r:id="rId26"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Freshdesk</w:t>
              </w:r>
              <w:proofErr w:type="spellEnd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: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Customer</w:t>
              </w:r>
              <w:proofErr w:type="spellEnd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 xml:space="preserve"> Service Software | </w:t>
              </w:r>
              <w:proofErr w:type="spellStart"/>
              <w:r w:rsidR="086CE675" w:rsidRPr="2FD37BBE">
                <w:rPr>
                  <w:rStyle w:val="Hyperlink"/>
                  <w:rFonts w:ascii="Arial" w:eastAsia="Arial" w:hAnsi="Arial" w:cs="Arial"/>
                  <w:sz w:val="22"/>
                  <w:szCs w:val="22"/>
                </w:rPr>
                <w:t>Freshworks</w:t>
              </w:r>
              <w:proofErr w:type="spellEnd"/>
            </w:hyperlink>
          </w:p>
        </w:tc>
      </w:tr>
    </w:tbl>
    <w:p w14:paraId="1C0157D6" w14:textId="77777777" w:rsidR="0036351B" w:rsidRPr="000208F2" w:rsidRDefault="0036351B" w:rsidP="2FD37BBE">
      <w:pPr>
        <w:rPr>
          <w:rFonts w:ascii="Arial" w:eastAsia="Arial" w:hAnsi="Arial" w:cs="Arial"/>
          <w:b/>
          <w:bCs/>
        </w:rPr>
      </w:pPr>
    </w:p>
    <w:tbl>
      <w:tblPr>
        <w:tblW w:w="84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45"/>
        <w:gridCol w:w="6940"/>
      </w:tblGrid>
      <w:tr w:rsidR="0036351B" w:rsidRPr="000208F2" w14:paraId="1C9EA6AD" w14:textId="77777777" w:rsidTr="2FD37BBE">
        <w:tc>
          <w:tcPr>
            <w:tcW w:w="1545" w:type="dxa"/>
            <w:shd w:val="clear" w:color="auto" w:fill="auto"/>
          </w:tcPr>
          <w:p w14:paraId="22065888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Identificação</w:t>
            </w:r>
          </w:p>
        </w:tc>
        <w:tc>
          <w:tcPr>
            <w:tcW w:w="6940" w:type="dxa"/>
            <w:shd w:val="clear" w:color="auto" w:fill="auto"/>
          </w:tcPr>
          <w:p w14:paraId="46690387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Perguntas / Respostas</w:t>
            </w:r>
          </w:p>
        </w:tc>
      </w:tr>
      <w:tr w:rsidR="0036351B" w:rsidRPr="000208F2" w14:paraId="26FAF1C5" w14:textId="77777777" w:rsidTr="2FD37BBE">
        <w:tc>
          <w:tcPr>
            <w:tcW w:w="1545" w:type="dxa"/>
            <w:shd w:val="clear" w:color="auto" w:fill="auto"/>
          </w:tcPr>
          <w:p w14:paraId="64811EAF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P01</w:t>
            </w:r>
          </w:p>
        </w:tc>
        <w:tc>
          <w:tcPr>
            <w:tcW w:w="6940" w:type="dxa"/>
            <w:shd w:val="clear" w:color="auto" w:fill="auto"/>
          </w:tcPr>
          <w:p w14:paraId="3691E7B2" w14:textId="09F3DDC7" w:rsidR="0036351B" w:rsidRPr="000208F2" w:rsidRDefault="79FFD8C3" w:rsidP="2FD37BBE">
            <w:pPr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Qual o objetivo que você deseja alcançar com o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ServiPro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Control</w:t>
            </w:r>
            <w:proofErr w:type="spell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?</w:t>
            </w:r>
          </w:p>
        </w:tc>
      </w:tr>
      <w:tr w:rsidR="52DCE361" w14:paraId="75134965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71356E9" w14:textId="66E0F106" w:rsidR="0E292E66" w:rsidRDefault="79FFD8C3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R01</w:t>
            </w:r>
          </w:p>
        </w:tc>
        <w:tc>
          <w:tcPr>
            <w:tcW w:w="6940" w:type="dxa"/>
            <w:shd w:val="clear" w:color="auto" w:fill="auto"/>
          </w:tcPr>
          <w:p w14:paraId="20DE0349" w14:textId="1FF1BE9F" w:rsidR="0E292E66" w:rsidRDefault="34BDFE5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software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agilidade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execuções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ordens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serviço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16E4292B" w14:textId="77777777" w:rsidTr="2FD37BBE">
        <w:tc>
          <w:tcPr>
            <w:tcW w:w="1545" w:type="dxa"/>
            <w:shd w:val="clear" w:color="auto" w:fill="auto"/>
          </w:tcPr>
          <w:p w14:paraId="350A2B65" w14:textId="77777777" w:rsidR="0036351B" w:rsidRPr="000208F2" w:rsidRDefault="0EAAC48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P02</w:t>
            </w:r>
          </w:p>
        </w:tc>
        <w:tc>
          <w:tcPr>
            <w:tcW w:w="6940" w:type="dxa"/>
            <w:shd w:val="clear" w:color="auto" w:fill="auto"/>
          </w:tcPr>
          <w:p w14:paraId="7CBEED82" w14:textId="0EABFA3B" w:rsidR="0036351B" w:rsidRPr="000208F2" w:rsidRDefault="6D481573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O software será integrado dentro de algum sistema já existente (i.e., funcionando como uma espécie de módulo integrado) ou ele será independente dos outros softwares (i.e., tendo login e senha </w:t>
            </w:r>
            <w:proofErr w:type="gramStart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próprios, etc.</w:t>
            </w:r>
            <w:proofErr w:type="gramEnd"/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)?</w:t>
            </w:r>
          </w:p>
        </w:tc>
      </w:tr>
      <w:tr w:rsidR="52DCE361" w14:paraId="775BE440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34D83606" w14:textId="66293D88" w:rsidR="002B3209" w:rsidRDefault="6D481573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R02</w:t>
            </w:r>
          </w:p>
        </w:tc>
        <w:tc>
          <w:tcPr>
            <w:tcW w:w="6940" w:type="dxa"/>
            <w:shd w:val="clear" w:color="auto" w:fill="auto"/>
          </w:tcPr>
          <w:p w14:paraId="0B07EEEF" w14:textId="02D31179" w:rsidR="002B3209" w:rsidRDefault="6DA8A4D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Nesse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momento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inicial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será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integrado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nenhum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programa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,  mas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para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futuro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gente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pretende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abrir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software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integrar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com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sistema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rede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hospitalar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02B98707" w14:textId="77777777" w:rsidTr="2FD37BBE">
        <w:tc>
          <w:tcPr>
            <w:tcW w:w="1545" w:type="dxa"/>
            <w:shd w:val="clear" w:color="auto" w:fill="auto"/>
          </w:tcPr>
          <w:p w14:paraId="10107CAD" w14:textId="36E64F31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P03</w:t>
            </w:r>
          </w:p>
        </w:tc>
        <w:tc>
          <w:tcPr>
            <w:tcW w:w="6940" w:type="dxa"/>
            <w:shd w:val="clear" w:color="auto" w:fill="auto"/>
          </w:tcPr>
          <w:p w14:paraId="6E36661F" w14:textId="5886CC9C" w:rsidR="0036351B" w:rsidRPr="000208F2" w:rsidRDefault="129D7F26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é feito, atualmente, o controle de gestão de chamados do Hospital?</w:t>
            </w:r>
          </w:p>
        </w:tc>
      </w:tr>
      <w:tr w:rsidR="52DCE361" w14:paraId="7A95C3A6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79F6355" w14:textId="4E5B93A0" w:rsidR="2FA8EC37" w:rsidRDefault="129D7F26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R03</w:t>
            </w:r>
          </w:p>
        </w:tc>
        <w:tc>
          <w:tcPr>
            <w:tcW w:w="6940" w:type="dxa"/>
            <w:shd w:val="clear" w:color="auto" w:fill="auto"/>
          </w:tcPr>
          <w:p w14:paraId="5670011A" w14:textId="11764299" w:rsidR="2FA8EC37" w:rsidRDefault="63AE2DFB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Hoje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nós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recebemos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telefone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fazemos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controle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dentro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Excel.</w:t>
            </w:r>
          </w:p>
        </w:tc>
      </w:tr>
      <w:tr w:rsidR="0036351B" w:rsidRPr="000208F2" w14:paraId="3F7B06BE" w14:textId="77777777" w:rsidTr="2FD37BBE">
        <w:tc>
          <w:tcPr>
            <w:tcW w:w="1545" w:type="dxa"/>
            <w:shd w:val="clear" w:color="auto" w:fill="auto"/>
          </w:tcPr>
          <w:p w14:paraId="602E7660" w14:textId="3C78D08F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lastRenderedPageBreak/>
              <w:t>P04</w:t>
            </w:r>
          </w:p>
        </w:tc>
        <w:tc>
          <w:tcPr>
            <w:tcW w:w="6940" w:type="dxa"/>
            <w:shd w:val="clear" w:color="auto" w:fill="auto"/>
          </w:tcPr>
          <w:p w14:paraId="38645DC7" w14:textId="4B018CEB" w:rsidR="0036351B" w:rsidRPr="000208F2" w:rsidRDefault="4667689E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 xml:space="preserve">Quais dados e\ou informações são essenciais e devem estar presentes em uma abertura de chamado para que o setor responsável possa efetivamente atender a esse chamado? </w:t>
            </w:r>
          </w:p>
        </w:tc>
      </w:tr>
      <w:tr w:rsidR="52DCE361" w14:paraId="6C27921B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69D04E59" w14:textId="6BB97386" w:rsidR="42587D41" w:rsidRDefault="4667689E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R04</w:t>
            </w:r>
          </w:p>
        </w:tc>
        <w:tc>
          <w:tcPr>
            <w:tcW w:w="6940" w:type="dxa"/>
            <w:shd w:val="clear" w:color="auto" w:fill="auto"/>
          </w:tcPr>
          <w:p w14:paraId="0924FE5F" w14:textId="1E7B61DB" w:rsidR="42587D41" w:rsidRDefault="7DCCBA53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extremamente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importante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nome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nome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solicitante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desse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vai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manuseando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própria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predial.</w:t>
            </w:r>
          </w:p>
        </w:tc>
      </w:tr>
      <w:tr w:rsidR="0036351B" w:rsidRPr="000208F2" w14:paraId="3AD39257" w14:textId="77777777" w:rsidTr="2FD37BBE">
        <w:tc>
          <w:tcPr>
            <w:tcW w:w="1545" w:type="dxa"/>
            <w:shd w:val="clear" w:color="auto" w:fill="auto"/>
          </w:tcPr>
          <w:p w14:paraId="3F5284CB" w14:textId="01E5DBE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P05</w:t>
            </w:r>
          </w:p>
        </w:tc>
        <w:tc>
          <w:tcPr>
            <w:tcW w:w="6940" w:type="dxa"/>
            <w:shd w:val="clear" w:color="auto" w:fill="auto"/>
          </w:tcPr>
          <w:p w14:paraId="135E58C4" w14:textId="1FECBBBA" w:rsidR="0036351B" w:rsidRPr="000208F2" w:rsidRDefault="07816511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seriam os funcionários que teriam acesso ao programa, e quais funções eles poderão acessar (i.e., funcionários, como: médicos, enfermeiros, o administrador, o diretor do hospital, se esses possuem acesso)?</w:t>
            </w:r>
          </w:p>
        </w:tc>
      </w:tr>
      <w:tr w:rsidR="52DCE361" w14:paraId="01A1C0B4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8B7C7D4" w14:textId="2D761606" w:rsidR="6E4DD168" w:rsidRDefault="0781651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R05</w:t>
            </w:r>
          </w:p>
        </w:tc>
        <w:tc>
          <w:tcPr>
            <w:tcW w:w="6940" w:type="dxa"/>
            <w:shd w:val="clear" w:color="auto" w:fill="auto"/>
          </w:tcPr>
          <w:p w14:paraId="49F8F433" w14:textId="3A74660A" w:rsidR="6E4DD168" w:rsidRDefault="07129C67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Todos os </w:t>
            </w:r>
            <w:r w:rsidR="38654EDE" w:rsidRPr="2FD37BBE">
              <w:rPr>
                <w:rFonts w:ascii="Arial" w:eastAsia="Arial" w:hAnsi="Arial" w:cs="Arial"/>
                <w:sz w:val="22"/>
                <w:szCs w:val="22"/>
              </w:rPr>
              <w:t>funcionários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122B89E6" w:rsidRPr="2FD37BBE">
              <w:rPr>
                <w:rFonts w:ascii="Arial" w:eastAsia="Arial" w:hAnsi="Arial" w:cs="Arial"/>
                <w:sz w:val="22"/>
                <w:szCs w:val="22"/>
              </w:rPr>
              <w:t>poderão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</w:rPr>
              <w:t>logar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no sistema. </w:t>
            </w:r>
            <w:r w:rsidR="35BE262B" w:rsidRPr="2FD37BBE">
              <w:rPr>
                <w:rFonts w:ascii="Arial" w:eastAsia="Arial" w:hAnsi="Arial" w:cs="Arial"/>
                <w:sz w:val="22"/>
                <w:szCs w:val="22"/>
              </w:rPr>
              <w:t>Apenas 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1098F172" w:rsidRPr="2FD37BBE">
              <w:rPr>
                <w:rFonts w:ascii="Arial" w:eastAsia="Arial" w:hAnsi="Arial" w:cs="Arial"/>
                <w:sz w:val="22"/>
                <w:szCs w:val="22"/>
              </w:rPr>
              <w:t>líder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da </w:t>
            </w:r>
            <w:r w:rsidR="385E2C55" w:rsidRPr="2FD37BBE">
              <w:rPr>
                <w:rFonts w:ascii="Arial" w:eastAsia="Arial" w:hAnsi="Arial" w:cs="Arial"/>
                <w:sz w:val="22"/>
                <w:szCs w:val="22"/>
              </w:rPr>
              <w:t>administração</w:t>
            </w:r>
            <w:r w:rsidRPr="2FD37BBE">
              <w:rPr>
                <w:rFonts w:ascii="Arial" w:eastAsia="Arial" w:hAnsi="Arial" w:cs="Arial"/>
                <w:sz w:val="22"/>
                <w:szCs w:val="22"/>
              </w:rPr>
              <w:t xml:space="preserve"> poderá cadastrar setores e ca</w:t>
            </w:r>
            <w:r w:rsidR="1B772F28" w:rsidRPr="2FD37BBE">
              <w:rPr>
                <w:rFonts w:ascii="Arial" w:eastAsia="Arial" w:hAnsi="Arial" w:cs="Arial"/>
                <w:sz w:val="22"/>
                <w:szCs w:val="22"/>
              </w:rPr>
              <w:t xml:space="preserve">dastrar </w:t>
            </w:r>
            <w:r w:rsidR="5AD2DB45" w:rsidRPr="2FD37BBE">
              <w:rPr>
                <w:rFonts w:ascii="Arial" w:eastAsia="Arial" w:hAnsi="Arial" w:cs="Arial"/>
                <w:sz w:val="22"/>
                <w:szCs w:val="22"/>
              </w:rPr>
              <w:t>funcionários</w:t>
            </w:r>
            <w:r w:rsidR="1B772F28" w:rsidRPr="2FD37BBE">
              <w:rPr>
                <w:rFonts w:ascii="Arial" w:eastAsia="Arial" w:hAnsi="Arial" w:cs="Arial"/>
                <w:sz w:val="22"/>
                <w:szCs w:val="22"/>
              </w:rPr>
              <w:t xml:space="preserve">. Quanto ao </w:t>
            </w:r>
            <w:r w:rsidR="37414D08" w:rsidRPr="2FD37BBE">
              <w:rPr>
                <w:rFonts w:ascii="Arial" w:eastAsia="Arial" w:hAnsi="Arial" w:cs="Arial"/>
                <w:sz w:val="22"/>
                <w:szCs w:val="22"/>
              </w:rPr>
              <w:t>supervisor da manutenção</w:t>
            </w:r>
            <w:r w:rsidR="642C69D8" w:rsidRPr="2FD37BBE">
              <w:rPr>
                <w:rFonts w:ascii="Arial" w:eastAsia="Arial" w:hAnsi="Arial" w:cs="Arial"/>
                <w:sz w:val="22"/>
                <w:szCs w:val="22"/>
              </w:rPr>
              <w:t xml:space="preserve"> autoriza</w:t>
            </w:r>
            <w:r w:rsidR="36009D04" w:rsidRPr="2FD37BBE">
              <w:rPr>
                <w:rFonts w:ascii="Arial" w:eastAsia="Arial" w:hAnsi="Arial" w:cs="Arial"/>
                <w:sz w:val="22"/>
                <w:szCs w:val="22"/>
              </w:rPr>
              <w:t xml:space="preserve"> </w:t>
            </w:r>
            <w:r w:rsidR="642C69D8" w:rsidRPr="2FD37BBE">
              <w:rPr>
                <w:rFonts w:ascii="Arial" w:eastAsia="Arial" w:hAnsi="Arial" w:cs="Arial"/>
                <w:sz w:val="22"/>
                <w:szCs w:val="22"/>
              </w:rPr>
              <w:t xml:space="preserve">a entrada de novos colaboradores. </w:t>
            </w:r>
            <w:r w:rsidR="572D720C" w:rsidRPr="2FD37BBE">
              <w:rPr>
                <w:rFonts w:ascii="Arial" w:eastAsia="Arial" w:hAnsi="Arial" w:cs="Arial"/>
                <w:sz w:val="22"/>
                <w:szCs w:val="22"/>
              </w:rPr>
              <w:t xml:space="preserve">O setor administrativo é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responsável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por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abrir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a OS e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designar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a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cada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disciplina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seja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elétrica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,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refrigeração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ou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predial.  Ele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também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tem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controle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do d</w:t>
            </w:r>
            <w:r w:rsidR="6F0CDF38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ash</w:t>
            </w:r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board.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Já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colaborador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poderá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apenas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abrir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</w:t>
            </w:r>
            <w:proofErr w:type="spellStart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>novas</w:t>
            </w:r>
            <w:proofErr w:type="spellEnd"/>
            <w:r w:rsidR="572D720C"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  <w:t xml:space="preserve"> OS.</w:t>
            </w:r>
            <w:r w:rsidR="6E4DD168">
              <w:br/>
            </w:r>
          </w:p>
        </w:tc>
      </w:tr>
      <w:tr w:rsidR="0036351B" w:rsidRPr="000208F2" w14:paraId="4AA71280" w14:textId="77777777" w:rsidTr="2FD37BBE">
        <w:tc>
          <w:tcPr>
            <w:tcW w:w="1545" w:type="dxa"/>
            <w:shd w:val="clear" w:color="auto" w:fill="auto"/>
          </w:tcPr>
          <w:p w14:paraId="364FD530" w14:textId="6A324AF1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P06</w:t>
            </w:r>
          </w:p>
        </w:tc>
        <w:tc>
          <w:tcPr>
            <w:tcW w:w="6940" w:type="dxa"/>
            <w:shd w:val="clear" w:color="auto" w:fill="auto"/>
          </w:tcPr>
          <w:p w14:paraId="62EBF9A1" w14:textId="582E440E" w:rsidR="0036351B" w:rsidRPr="000208F2" w:rsidRDefault="3793B551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diferentes setores (departamentos) do hospital que poderão solicitar, acompanhar ou receber uma ordem de serviço? O(s) administrador(s) tem a possibilidade de manipular tais informações como remover ou adicionar novos tipos de setores?</w:t>
            </w:r>
          </w:p>
        </w:tc>
      </w:tr>
      <w:tr w:rsidR="52DCE361" w14:paraId="0FCADFC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42B80EA" w14:textId="4EE04747" w:rsidR="4DA04401" w:rsidRDefault="3793B551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R06</w:t>
            </w:r>
          </w:p>
        </w:tc>
        <w:tc>
          <w:tcPr>
            <w:tcW w:w="6940" w:type="dxa"/>
            <w:shd w:val="clear" w:color="auto" w:fill="auto"/>
          </w:tcPr>
          <w:p w14:paraId="479B229D" w14:textId="4716D884" w:rsidR="4DA04401" w:rsidRDefault="6499C2D8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Todos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têm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ferramenta para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solicitar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emergência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sim, o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lider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</w:t>
            </w:r>
            <w:proofErr w:type="spellStart"/>
            <w:r w:rsidR="53BACC2B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administração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poderá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remover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ou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adicionar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novos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="79036110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4CC5D9BC" w14:textId="77777777" w:rsidTr="2FD37BBE">
        <w:tc>
          <w:tcPr>
            <w:tcW w:w="1545" w:type="dxa"/>
            <w:shd w:val="clear" w:color="auto" w:fill="auto"/>
          </w:tcPr>
          <w:p w14:paraId="0A7D453B" w14:textId="2671DC77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P07</w:t>
            </w:r>
          </w:p>
        </w:tc>
        <w:tc>
          <w:tcPr>
            <w:tcW w:w="6940" w:type="dxa"/>
            <w:shd w:val="clear" w:color="auto" w:fill="auto"/>
          </w:tcPr>
          <w:p w14:paraId="0C6C2CD5" w14:textId="4C0FB003" w:rsidR="0036351B" w:rsidRPr="000208F2" w:rsidRDefault="7281B73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as ordens de serviço são priorizadas e alocadas a equipes ou técnicos específicos?</w:t>
            </w:r>
          </w:p>
        </w:tc>
      </w:tr>
      <w:tr w:rsidR="52DCE361" w14:paraId="0F153F39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458DE2B0" w14:textId="7F086B95" w:rsidR="4584ABE6" w:rsidRDefault="7281B735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R07</w:t>
            </w:r>
          </w:p>
        </w:tc>
        <w:tc>
          <w:tcPr>
            <w:tcW w:w="6940" w:type="dxa"/>
            <w:shd w:val="clear" w:color="auto" w:fill="auto"/>
          </w:tcPr>
          <w:p w14:paraId="1EA2C4C3" w14:textId="5F86338C" w:rsidR="1EF4BA3D" w:rsidRDefault="77AE77C0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OAS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setores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centros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cirúrgicos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UTIs.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cheiro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queimado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alagamento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todos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colaboradores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têm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visualização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20C70129" w14:textId="77777777" w:rsidTr="2FD37BBE">
        <w:tc>
          <w:tcPr>
            <w:tcW w:w="1545" w:type="dxa"/>
            <w:shd w:val="clear" w:color="auto" w:fill="auto"/>
          </w:tcPr>
          <w:p w14:paraId="02FB1653" w14:textId="792394B3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P08</w:t>
            </w:r>
          </w:p>
        </w:tc>
        <w:tc>
          <w:tcPr>
            <w:tcW w:w="6940" w:type="dxa"/>
            <w:shd w:val="clear" w:color="auto" w:fill="auto"/>
          </w:tcPr>
          <w:p w14:paraId="709E88E4" w14:textId="10D78C10" w:rsidR="0036351B" w:rsidRPr="000208F2" w:rsidRDefault="46C2BCB5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Que tipos de serviços são normalmente solicitados por meio de Ordens de serviço no hospital?</w:t>
            </w:r>
          </w:p>
        </w:tc>
      </w:tr>
      <w:tr w:rsidR="52DCE361" w14:paraId="3F89AB17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37154BAA" w14:textId="02C655DA" w:rsidR="2DD9595A" w:rsidRDefault="326CD57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R08</w:t>
            </w:r>
          </w:p>
        </w:tc>
        <w:tc>
          <w:tcPr>
            <w:tcW w:w="6940" w:type="dxa"/>
            <w:shd w:val="clear" w:color="auto" w:fill="auto"/>
          </w:tcPr>
          <w:p w14:paraId="31E569AC" w14:textId="29B4C1B0" w:rsidR="2DD9595A" w:rsidRDefault="177F64D9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Porta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agarrando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piso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soltando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placa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drywall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está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danificada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Chegou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empresa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para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fazer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gerador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então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O checklist,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ronda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 equipe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anexados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à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plataforma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1F45702B" w14:textId="77777777" w:rsidTr="2FD37BBE">
        <w:tc>
          <w:tcPr>
            <w:tcW w:w="1545" w:type="dxa"/>
            <w:shd w:val="clear" w:color="auto" w:fill="auto"/>
          </w:tcPr>
          <w:p w14:paraId="4F7598B7" w14:textId="650C7E3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P09</w:t>
            </w:r>
          </w:p>
        </w:tc>
        <w:tc>
          <w:tcPr>
            <w:tcW w:w="6940" w:type="dxa"/>
            <w:shd w:val="clear" w:color="auto" w:fill="auto"/>
          </w:tcPr>
          <w:p w14:paraId="508C98E9" w14:textId="4195FC6B" w:rsidR="0036351B" w:rsidRPr="000208F2" w:rsidRDefault="4554B2D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principais indicadores de desempenho que o hospital gostaria de rastrear relacionados às Ordens de Serviço?</w:t>
            </w:r>
          </w:p>
        </w:tc>
      </w:tr>
      <w:tr w:rsidR="52DCE361" w14:paraId="6C6DC50C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D7C5984" w14:textId="720D23E4" w:rsidR="4AEA0E64" w:rsidRDefault="4554B2DD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R09</w:t>
            </w:r>
          </w:p>
        </w:tc>
        <w:tc>
          <w:tcPr>
            <w:tcW w:w="6940" w:type="dxa"/>
            <w:shd w:val="clear" w:color="auto" w:fill="auto"/>
          </w:tcPr>
          <w:p w14:paraId="311406DE" w14:textId="54B5F2CF" w:rsidR="4AEA0E64" w:rsidRDefault="66BE5435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OAS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do headcount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manutenção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OAS,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colaborador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executou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preventivas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corretivas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O tempo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que é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fidelidade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relação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às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OAS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baixas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médias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 </w:t>
            </w:r>
          </w:p>
        </w:tc>
      </w:tr>
      <w:tr w:rsidR="0036351B" w:rsidRPr="000208F2" w14:paraId="24A01FCA" w14:textId="77777777" w:rsidTr="2FD37BBE">
        <w:tc>
          <w:tcPr>
            <w:tcW w:w="1545" w:type="dxa"/>
            <w:shd w:val="clear" w:color="auto" w:fill="auto"/>
          </w:tcPr>
          <w:p w14:paraId="003E21EB" w14:textId="58C8A4E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P10</w:t>
            </w:r>
          </w:p>
        </w:tc>
        <w:tc>
          <w:tcPr>
            <w:tcW w:w="6940" w:type="dxa"/>
            <w:shd w:val="clear" w:color="auto" w:fill="auto"/>
          </w:tcPr>
          <w:p w14:paraId="779F8E76" w14:textId="65E94146" w:rsidR="0036351B" w:rsidRPr="000208F2" w:rsidRDefault="6888BF64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as Ordens de Serviço são acompanhadas e atualizadas ao longo do tempo?</w:t>
            </w:r>
          </w:p>
        </w:tc>
      </w:tr>
      <w:tr w:rsidR="52DCE361" w14:paraId="09D7089F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2453185B" w14:textId="57BEED35" w:rsidR="2A3C80FD" w:rsidRDefault="6888BF6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R10</w:t>
            </w:r>
          </w:p>
        </w:tc>
        <w:tc>
          <w:tcPr>
            <w:tcW w:w="6940" w:type="dxa"/>
            <w:shd w:val="clear" w:color="auto" w:fill="auto"/>
          </w:tcPr>
          <w:p w14:paraId="03B85E69" w14:textId="71851ECD" w:rsidR="2A3C80FD" w:rsidRDefault="5779BB8C" w:rsidP="2FD37BBE">
            <w:pPr>
              <w:rPr>
                <w:rFonts w:ascii="Arial" w:eastAsia="Arial" w:hAnsi="Arial" w:cs="Arial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</w:rPr>
              <w:t xml:space="preserve">O </w:t>
            </w: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dashboard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o tempo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todo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e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ele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ali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temporização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das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as que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estão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sendo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momento</w:t>
            </w:r>
            <w:proofErr w:type="spellEnd"/>
            <w:r w:rsidR="7E7875DF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051FBF2D" w14:textId="77777777" w:rsidTr="2FD37BBE">
        <w:tc>
          <w:tcPr>
            <w:tcW w:w="1545" w:type="dxa"/>
            <w:shd w:val="clear" w:color="auto" w:fill="auto"/>
          </w:tcPr>
          <w:p w14:paraId="7BB8224D" w14:textId="2B526F60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lastRenderedPageBreak/>
              <w:t>P11</w:t>
            </w:r>
          </w:p>
        </w:tc>
        <w:tc>
          <w:tcPr>
            <w:tcW w:w="6940" w:type="dxa"/>
            <w:shd w:val="clear" w:color="auto" w:fill="auto"/>
          </w:tcPr>
          <w:p w14:paraId="7818863E" w14:textId="2111D792" w:rsidR="0036351B" w:rsidRPr="000208F2" w:rsidRDefault="26C38220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são os requisitos de notificação e alerta que o sistema deve suportar para Ordens de Serviço?</w:t>
            </w:r>
          </w:p>
        </w:tc>
      </w:tr>
      <w:tr w:rsidR="52DCE361" w14:paraId="063AA140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989F42B" w14:textId="15C9199C" w:rsidR="098EF396" w:rsidRDefault="26C38220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R11</w:t>
            </w:r>
          </w:p>
        </w:tc>
        <w:tc>
          <w:tcPr>
            <w:tcW w:w="6940" w:type="dxa"/>
            <w:shd w:val="clear" w:color="auto" w:fill="auto"/>
          </w:tcPr>
          <w:p w14:paraId="613E518A" w14:textId="37142E4C" w:rsidR="098EF396" w:rsidRDefault="6678EBCF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  <w:lang w:val="en-US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Teria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as SO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estão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as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altas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prioridades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aberta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as que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ainda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não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foram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. Esses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chamados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ficariam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vermelho</w:t>
            </w:r>
            <w:proofErr w:type="spellEnd"/>
            <w:r w:rsidR="27D4069E"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751F2A6E" w14:textId="77777777" w:rsidTr="2FD37BBE">
        <w:tc>
          <w:tcPr>
            <w:tcW w:w="1545" w:type="dxa"/>
            <w:shd w:val="clear" w:color="auto" w:fill="auto"/>
          </w:tcPr>
          <w:p w14:paraId="18BB28AD" w14:textId="14879197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P12</w:t>
            </w:r>
          </w:p>
        </w:tc>
        <w:tc>
          <w:tcPr>
            <w:tcW w:w="6940" w:type="dxa"/>
            <w:shd w:val="clear" w:color="auto" w:fill="auto"/>
          </w:tcPr>
          <w:p w14:paraId="44F69B9A" w14:textId="22DAF151" w:rsidR="0036351B" w:rsidRPr="000208F2" w:rsidRDefault="6205DDA4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Existem regulamentações ou requisitos específicos de conformidade que o sistema deve atender?</w:t>
            </w:r>
          </w:p>
        </w:tc>
      </w:tr>
      <w:tr w:rsidR="52DCE361" w14:paraId="2B57508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002E86D8" w14:textId="1131DD9D" w:rsidR="4833D8C7" w:rsidRDefault="6205DDA4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R12</w:t>
            </w:r>
          </w:p>
        </w:tc>
        <w:tc>
          <w:tcPr>
            <w:tcW w:w="6940" w:type="dxa"/>
            <w:shd w:val="clear" w:color="auto" w:fill="auto"/>
          </w:tcPr>
          <w:p w14:paraId="7A05120F" w14:textId="0DB885A6" w:rsidR="4833D8C7" w:rsidRDefault="08DB7AEE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Não.</w:t>
            </w:r>
          </w:p>
        </w:tc>
      </w:tr>
      <w:tr w:rsidR="0036351B" w:rsidRPr="000208F2" w14:paraId="59E3E1C0" w14:textId="77777777" w:rsidTr="2FD37BBE">
        <w:tc>
          <w:tcPr>
            <w:tcW w:w="1545" w:type="dxa"/>
            <w:shd w:val="clear" w:color="auto" w:fill="auto"/>
          </w:tcPr>
          <w:p w14:paraId="748E24A8" w14:textId="2FE90DEC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P13</w:t>
            </w:r>
          </w:p>
        </w:tc>
        <w:tc>
          <w:tcPr>
            <w:tcW w:w="6940" w:type="dxa"/>
            <w:shd w:val="clear" w:color="auto" w:fill="auto"/>
          </w:tcPr>
          <w:p w14:paraId="5F07D11E" w14:textId="6CE52F13" w:rsidR="0036351B" w:rsidRPr="000208F2" w:rsidRDefault="0A14021C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É necessário suporte para anexar documentos ou imagens às Ordens de Serviço? Se sim, que tipos de documentos podem ser anexados?</w:t>
            </w:r>
          </w:p>
        </w:tc>
      </w:tr>
      <w:tr w:rsidR="52DCE361" w14:paraId="57723E3B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4D7982F0" w14:textId="7A339F77" w:rsidR="5AE369D1" w:rsidRDefault="0A14021C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R13</w:t>
            </w:r>
          </w:p>
        </w:tc>
        <w:tc>
          <w:tcPr>
            <w:tcW w:w="6940" w:type="dxa"/>
            <w:shd w:val="clear" w:color="auto" w:fill="auto"/>
          </w:tcPr>
          <w:p w14:paraId="42ADE4F2" w14:textId="7E65C853" w:rsidR="24D015C3" w:rsidRDefault="421AFDA1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Sim, é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importante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essas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ordens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serviço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ficarem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armazenadas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mínimo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uns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cinco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anos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ter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acesso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também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gram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</w:t>
            </w:r>
            <w:proofErr w:type="gram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registro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fotográfico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um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relatório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fotográfico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alguns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atendimentos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prioritários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7AA08CC4" w14:textId="77777777" w:rsidTr="2FD37BBE">
        <w:tc>
          <w:tcPr>
            <w:tcW w:w="1545" w:type="dxa"/>
            <w:shd w:val="clear" w:color="auto" w:fill="auto"/>
          </w:tcPr>
          <w:p w14:paraId="5B9CEEB5" w14:textId="1AC7D5D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P14</w:t>
            </w:r>
          </w:p>
        </w:tc>
        <w:tc>
          <w:tcPr>
            <w:tcW w:w="6940" w:type="dxa"/>
            <w:shd w:val="clear" w:color="auto" w:fill="auto"/>
          </w:tcPr>
          <w:p w14:paraId="41508A3C" w14:textId="5D357E20" w:rsidR="0036351B" w:rsidRPr="000208F2" w:rsidRDefault="04577857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os relatórios e análises de desempenho devem ser disponibilizados para a equipe de gerenciamento?</w:t>
            </w:r>
          </w:p>
        </w:tc>
      </w:tr>
      <w:tr w:rsidR="52DCE361" w14:paraId="2DC0F735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72A8963E" w14:textId="4B5F918C" w:rsidR="662B3091" w:rsidRDefault="04577857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R14</w:t>
            </w:r>
          </w:p>
        </w:tc>
        <w:tc>
          <w:tcPr>
            <w:tcW w:w="6940" w:type="dxa"/>
            <w:shd w:val="clear" w:color="auto" w:fill="auto"/>
          </w:tcPr>
          <w:p w14:paraId="465D5D35" w14:textId="6E29BB66" w:rsidR="662B3091" w:rsidRDefault="102DDBC0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Para o diretor, supervisores e os líderes.</w:t>
            </w:r>
          </w:p>
        </w:tc>
      </w:tr>
      <w:tr w:rsidR="0036351B" w:rsidRPr="000208F2" w14:paraId="015B716F" w14:textId="77777777" w:rsidTr="2FD37BBE">
        <w:tc>
          <w:tcPr>
            <w:tcW w:w="1545" w:type="dxa"/>
            <w:shd w:val="clear" w:color="auto" w:fill="auto"/>
          </w:tcPr>
          <w:p w14:paraId="567D4FBE" w14:textId="7F62D73D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P15</w:t>
            </w:r>
          </w:p>
        </w:tc>
        <w:tc>
          <w:tcPr>
            <w:tcW w:w="6940" w:type="dxa"/>
            <w:shd w:val="clear" w:color="auto" w:fill="auto"/>
          </w:tcPr>
          <w:p w14:paraId="43D6B1D6" w14:textId="39CCC0A7" w:rsidR="0036351B" w:rsidRPr="000208F2" w:rsidRDefault="070DF1D0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O sistema será multiplataforma ou haverá versão somente desktop?</w:t>
            </w:r>
          </w:p>
        </w:tc>
      </w:tr>
      <w:tr w:rsidR="52DCE361" w14:paraId="7164773A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188927B" w14:textId="0B1BAFAF" w:rsidR="08E78F4A" w:rsidRDefault="070DF1D0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R15</w:t>
            </w:r>
          </w:p>
        </w:tc>
        <w:tc>
          <w:tcPr>
            <w:tcW w:w="6940" w:type="dxa"/>
            <w:shd w:val="clear" w:color="auto" w:fill="auto"/>
          </w:tcPr>
          <w:p w14:paraId="20C2282C" w14:textId="7D883797" w:rsidR="08E78F4A" w:rsidRDefault="03761870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Multiplataforma, desktop, celular e tablet.</w:t>
            </w:r>
          </w:p>
        </w:tc>
      </w:tr>
      <w:tr w:rsidR="0036351B" w:rsidRPr="000208F2" w14:paraId="4E1FEA54" w14:textId="77777777" w:rsidTr="2FD37BBE">
        <w:tc>
          <w:tcPr>
            <w:tcW w:w="1545" w:type="dxa"/>
            <w:shd w:val="clear" w:color="auto" w:fill="auto"/>
          </w:tcPr>
          <w:p w14:paraId="2D1FF112" w14:textId="0DE84C54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P16</w:t>
            </w:r>
          </w:p>
        </w:tc>
        <w:tc>
          <w:tcPr>
            <w:tcW w:w="6940" w:type="dxa"/>
            <w:shd w:val="clear" w:color="auto" w:fill="auto"/>
          </w:tcPr>
          <w:p w14:paraId="17DBC151" w14:textId="0DF0711B" w:rsidR="0036351B" w:rsidRPr="000208F2" w:rsidRDefault="17BAA27D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Quais relatórios você gostaria que o sistema fornecesse em relação às chamadas de ordem de serviço?</w:t>
            </w:r>
          </w:p>
        </w:tc>
      </w:tr>
      <w:tr w:rsidR="52DCE361" w14:paraId="2EDF2AE2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23E1836" w14:textId="491C7CAD" w:rsidR="1CB47DA8" w:rsidRDefault="17BAA27D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R16</w:t>
            </w:r>
          </w:p>
        </w:tc>
        <w:tc>
          <w:tcPr>
            <w:tcW w:w="6940" w:type="dxa"/>
            <w:shd w:val="clear" w:color="auto" w:fill="auto"/>
          </w:tcPr>
          <w:p w14:paraId="63C6276E" w14:textId="5B2AE83A" w:rsidR="1CB47DA8" w:rsidRDefault="6C558537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OS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executadas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no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mês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tempo da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o valor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gasto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em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cada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execução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gastos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com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quantidade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 xml:space="preserve"> de </w:t>
            </w:r>
            <w:proofErr w:type="spellStart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materiais</w:t>
            </w:r>
            <w:proofErr w:type="spellEnd"/>
            <w:r w:rsidRPr="2FD37BBE">
              <w:rPr>
                <w:rFonts w:ascii="Arial" w:eastAsia="Arial" w:hAnsi="Arial" w:cs="Arial"/>
                <w:sz w:val="22"/>
                <w:szCs w:val="22"/>
                <w:lang w:val="en-US"/>
              </w:rPr>
              <w:t>.</w:t>
            </w:r>
          </w:p>
        </w:tc>
      </w:tr>
      <w:tr w:rsidR="0036351B" w:rsidRPr="000208F2" w14:paraId="33564879" w14:textId="77777777" w:rsidTr="2FD37BBE">
        <w:trPr>
          <w:trHeight w:val="915"/>
        </w:trPr>
        <w:tc>
          <w:tcPr>
            <w:tcW w:w="1545" w:type="dxa"/>
            <w:shd w:val="clear" w:color="auto" w:fill="auto"/>
          </w:tcPr>
          <w:p w14:paraId="28800DDB" w14:textId="23C4EE16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P17</w:t>
            </w:r>
          </w:p>
        </w:tc>
        <w:tc>
          <w:tcPr>
            <w:tcW w:w="6940" w:type="dxa"/>
            <w:shd w:val="clear" w:color="auto" w:fill="auto"/>
          </w:tcPr>
          <w:p w14:paraId="4475AD14" w14:textId="7296C3A7" w:rsidR="0036351B" w:rsidRPr="000208F2" w:rsidRDefault="1D5835DA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Como o sistema deve lidar com a verificação e autenticação dos funcionários que fazem o uso do sistema (i.e., diferentes setores terão uma visão única da mesma interface do sistema, ou cada setor terá sua própria interface do sistema)?</w:t>
            </w:r>
          </w:p>
        </w:tc>
      </w:tr>
      <w:tr w:rsidR="52DCE361" w14:paraId="16C347EC" w14:textId="77777777" w:rsidTr="2FD37BBE">
        <w:trPr>
          <w:trHeight w:val="420"/>
        </w:trPr>
        <w:tc>
          <w:tcPr>
            <w:tcW w:w="1545" w:type="dxa"/>
            <w:shd w:val="clear" w:color="auto" w:fill="auto"/>
          </w:tcPr>
          <w:p w14:paraId="05EEB887" w14:textId="0737BECB" w:rsidR="6FBDF59A" w:rsidRDefault="1D5835DA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R17</w:t>
            </w:r>
          </w:p>
        </w:tc>
        <w:tc>
          <w:tcPr>
            <w:tcW w:w="6940" w:type="dxa"/>
            <w:shd w:val="clear" w:color="auto" w:fill="auto"/>
          </w:tcPr>
          <w:p w14:paraId="503EEF3D" w14:textId="3E1EDECD" w:rsidR="6FBDF59A" w:rsidRDefault="55917F78" w:rsidP="2FD37BBE">
            <w:pPr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Interface igual para todos, com login e senha para todo</w:t>
            </w:r>
            <w:r w:rsidR="57017C08" w:rsidRPr="2FD37BBE">
              <w:rPr>
                <w:rFonts w:ascii="Arial" w:eastAsia="Arial" w:hAnsi="Arial" w:cs="Arial"/>
                <w:sz w:val="22"/>
                <w:szCs w:val="22"/>
              </w:rPr>
              <w:t>s</w:t>
            </w:r>
          </w:p>
        </w:tc>
      </w:tr>
      <w:tr w:rsidR="0036351B" w:rsidRPr="000208F2" w14:paraId="35B4CB6B" w14:textId="77777777" w:rsidTr="2FD37BBE">
        <w:tc>
          <w:tcPr>
            <w:tcW w:w="1545" w:type="dxa"/>
            <w:shd w:val="clear" w:color="auto" w:fill="auto"/>
          </w:tcPr>
          <w:p w14:paraId="41EF3CB7" w14:textId="54EE84FA" w:rsidR="0036351B" w:rsidRPr="000208F2" w:rsidRDefault="20D2D3AB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P18</w:t>
            </w:r>
          </w:p>
        </w:tc>
        <w:tc>
          <w:tcPr>
            <w:tcW w:w="6940" w:type="dxa"/>
            <w:shd w:val="clear" w:color="auto" w:fill="auto"/>
          </w:tcPr>
          <w:p w14:paraId="120C4E94" w14:textId="02E2B783" w:rsidR="0036351B" w:rsidRPr="000208F2" w:rsidRDefault="4AFC8712" w:rsidP="2FD37BBE">
            <w:pPr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Dentro de qual prazo o software deve estar pronto?</w:t>
            </w:r>
          </w:p>
        </w:tc>
      </w:tr>
      <w:tr w:rsidR="52DCE361" w14:paraId="208C4DFF" w14:textId="77777777" w:rsidTr="2FD37BBE">
        <w:trPr>
          <w:trHeight w:val="300"/>
        </w:trPr>
        <w:tc>
          <w:tcPr>
            <w:tcW w:w="1545" w:type="dxa"/>
            <w:shd w:val="clear" w:color="auto" w:fill="auto"/>
          </w:tcPr>
          <w:p w14:paraId="58EDB2C5" w14:textId="1324C413" w:rsidR="5576FE97" w:rsidRDefault="4AFC8712" w:rsidP="2FD37BBE">
            <w:pPr>
              <w:jc w:val="center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</w:rPr>
              <w:t>R18</w:t>
            </w:r>
          </w:p>
        </w:tc>
        <w:tc>
          <w:tcPr>
            <w:tcW w:w="6940" w:type="dxa"/>
            <w:shd w:val="clear" w:color="auto" w:fill="auto"/>
          </w:tcPr>
          <w:p w14:paraId="3130D3BA" w14:textId="24B46EDF" w:rsidR="5576FE97" w:rsidRDefault="4A49B8B8" w:rsidP="2FD37BBE">
            <w:pPr>
              <w:spacing w:line="259" w:lineRule="auto"/>
              <w:rPr>
                <w:rFonts w:ascii="Arial" w:eastAsia="Arial" w:hAnsi="Arial" w:cs="Arial"/>
                <w:sz w:val="22"/>
                <w:szCs w:val="22"/>
              </w:rPr>
            </w:pPr>
            <w:r w:rsidRPr="2FD37BBE">
              <w:rPr>
                <w:rFonts w:ascii="Arial" w:eastAsia="Arial" w:hAnsi="Arial" w:cs="Arial"/>
                <w:sz w:val="22"/>
                <w:szCs w:val="22"/>
              </w:rPr>
              <w:t>90 dias</w:t>
            </w:r>
          </w:p>
        </w:tc>
      </w:tr>
      <w:bookmarkEnd w:id="103"/>
    </w:tbl>
    <w:p w14:paraId="08B85FC7" w14:textId="1E9A941F" w:rsidR="52DCE361" w:rsidRDefault="52DCE361" w:rsidP="2FD37BBE">
      <w:pPr>
        <w:rPr>
          <w:rFonts w:ascii="Arial" w:eastAsia="Arial" w:hAnsi="Arial" w:cs="Arial"/>
        </w:rPr>
      </w:pPr>
    </w:p>
    <w:p w14:paraId="75FBE423" w14:textId="77777777" w:rsidR="0036351B" w:rsidRPr="000208F2" w:rsidRDefault="0036351B" w:rsidP="2FD37BBE">
      <w:pPr>
        <w:rPr>
          <w:rFonts w:ascii="Arial" w:eastAsia="Arial" w:hAnsi="Arial" w:cs="Arial"/>
        </w:rPr>
      </w:pPr>
    </w:p>
    <w:p w14:paraId="2D3F0BEC" w14:textId="77777777" w:rsidR="00BB6FF2" w:rsidRDefault="00BB6FF2" w:rsidP="2FD37BBE">
      <w:pPr>
        <w:rPr>
          <w:rFonts w:ascii="Arial" w:eastAsia="Arial" w:hAnsi="Arial" w:cs="Arial"/>
        </w:rPr>
      </w:pPr>
    </w:p>
    <w:p w14:paraId="0AC200C7" w14:textId="3819DF48" w:rsidR="003440B5" w:rsidRPr="000208F2" w:rsidRDefault="20D2D3AB" w:rsidP="2FD37BBE">
      <w:pPr>
        <w:pStyle w:val="Ttulo1"/>
        <w:jc w:val="left"/>
        <w:rPr>
          <w:rFonts w:eastAsia="Arial" w:cs="Arial"/>
        </w:rPr>
      </w:pPr>
      <w:bookmarkStart w:id="104" w:name="_Toc147690415"/>
      <w:r w:rsidRPr="2FD37BBE">
        <w:rPr>
          <w:rFonts w:eastAsia="Arial" w:cs="Arial"/>
        </w:rPr>
        <w:lastRenderedPageBreak/>
        <w:t>Apêndice 2 – Transcrição da entrevista</w:t>
      </w:r>
      <w:bookmarkEnd w:id="104"/>
    </w:p>
    <w:p w14:paraId="63C5384B" w14:textId="77777777" w:rsidR="003440B5" w:rsidRPr="000208F2" w:rsidRDefault="20D2D3AB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>Data da Entrevista:</w:t>
      </w:r>
      <w:r w:rsidR="003440B5">
        <w:tab/>
      </w:r>
      <w:r w:rsidR="003440B5">
        <w:tab/>
      </w:r>
      <w:r w:rsidR="003440B5">
        <w:tab/>
      </w:r>
      <w:r w:rsidR="003440B5">
        <w:tab/>
      </w:r>
      <w:r w:rsidR="003440B5">
        <w:tab/>
      </w:r>
      <w:r w:rsidRPr="2FD37BBE">
        <w:rPr>
          <w:rFonts w:ascii="Arial" w:eastAsia="Arial" w:hAnsi="Arial" w:cs="Arial"/>
          <w:b/>
          <w:bCs/>
        </w:rPr>
        <w:t>Local:</w:t>
      </w:r>
    </w:p>
    <w:p w14:paraId="200D7DD9" w14:textId="77777777" w:rsidR="003440B5" w:rsidRPr="000208F2" w:rsidRDefault="003440B5" w:rsidP="2FD37BBE">
      <w:pPr>
        <w:rPr>
          <w:rFonts w:ascii="Arial" w:eastAsia="Arial" w:hAnsi="Arial" w:cs="Arial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6798"/>
      </w:tblGrid>
      <w:tr w:rsidR="003440B5" w:rsidRPr="000208F2" w14:paraId="16FD7F9C" w14:textId="77777777" w:rsidTr="2FD37BBE">
        <w:tc>
          <w:tcPr>
            <w:tcW w:w="8494" w:type="dxa"/>
            <w:gridSpan w:val="2"/>
            <w:shd w:val="clear" w:color="auto" w:fill="auto"/>
          </w:tcPr>
          <w:p w14:paraId="40A1B730" w14:textId="77777777" w:rsidR="003440B5" w:rsidRPr="000208F2" w:rsidRDefault="20D2D3AB" w:rsidP="2FD37BBE">
            <w:pPr>
              <w:jc w:val="center"/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Responsável pela informação</w:t>
            </w:r>
          </w:p>
        </w:tc>
      </w:tr>
      <w:tr w:rsidR="003440B5" w:rsidRPr="000208F2" w14:paraId="350570F1" w14:textId="77777777" w:rsidTr="2FD37BBE">
        <w:tc>
          <w:tcPr>
            <w:tcW w:w="1696" w:type="dxa"/>
            <w:shd w:val="clear" w:color="auto" w:fill="auto"/>
          </w:tcPr>
          <w:p w14:paraId="16154EFA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Nome</w:t>
            </w:r>
          </w:p>
        </w:tc>
        <w:tc>
          <w:tcPr>
            <w:tcW w:w="6798" w:type="dxa"/>
            <w:shd w:val="clear" w:color="auto" w:fill="auto"/>
          </w:tcPr>
          <w:p w14:paraId="4A83955A" w14:textId="2F50A878" w:rsidR="003440B5" w:rsidRPr="000208F2" w:rsidRDefault="084C55BC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Juan William</w:t>
            </w:r>
          </w:p>
        </w:tc>
      </w:tr>
      <w:tr w:rsidR="003440B5" w:rsidRPr="000208F2" w14:paraId="745B076E" w14:textId="77777777" w:rsidTr="2FD37BBE">
        <w:tc>
          <w:tcPr>
            <w:tcW w:w="1696" w:type="dxa"/>
            <w:shd w:val="clear" w:color="auto" w:fill="auto"/>
          </w:tcPr>
          <w:p w14:paraId="2CCA9FD3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Função</w:t>
            </w:r>
          </w:p>
        </w:tc>
        <w:tc>
          <w:tcPr>
            <w:tcW w:w="6798" w:type="dxa"/>
            <w:shd w:val="clear" w:color="auto" w:fill="auto"/>
          </w:tcPr>
          <w:p w14:paraId="7462260F" w14:textId="6FF7B63A" w:rsidR="003440B5" w:rsidRPr="000208F2" w:rsidRDefault="525EA10E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Supervisor da Manutenção</w:t>
            </w:r>
          </w:p>
        </w:tc>
      </w:tr>
      <w:tr w:rsidR="003440B5" w:rsidRPr="000208F2" w14:paraId="4188D6E7" w14:textId="77777777" w:rsidTr="2FD37BBE">
        <w:tc>
          <w:tcPr>
            <w:tcW w:w="1696" w:type="dxa"/>
            <w:shd w:val="clear" w:color="auto" w:fill="auto"/>
          </w:tcPr>
          <w:p w14:paraId="6338FC12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Departamento</w:t>
            </w:r>
          </w:p>
        </w:tc>
        <w:tc>
          <w:tcPr>
            <w:tcW w:w="6798" w:type="dxa"/>
            <w:shd w:val="clear" w:color="auto" w:fill="auto"/>
          </w:tcPr>
          <w:p w14:paraId="1C2B3B26" w14:textId="53CDEE79" w:rsidR="003440B5" w:rsidRPr="000208F2" w:rsidRDefault="6F41B86F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Manutenção</w:t>
            </w:r>
          </w:p>
        </w:tc>
      </w:tr>
      <w:tr w:rsidR="003440B5" w:rsidRPr="000208F2" w14:paraId="4E78981A" w14:textId="77777777" w:rsidTr="2FD37BBE">
        <w:tc>
          <w:tcPr>
            <w:tcW w:w="1696" w:type="dxa"/>
            <w:shd w:val="clear" w:color="auto" w:fill="auto"/>
          </w:tcPr>
          <w:p w14:paraId="39A93B4D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Telefones</w:t>
            </w:r>
          </w:p>
        </w:tc>
        <w:tc>
          <w:tcPr>
            <w:tcW w:w="6798" w:type="dxa"/>
            <w:shd w:val="clear" w:color="auto" w:fill="auto"/>
          </w:tcPr>
          <w:p w14:paraId="2C54DB94" w14:textId="1426D734" w:rsidR="003440B5" w:rsidRPr="000208F2" w:rsidRDefault="3D83F3B1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21983848567</w:t>
            </w:r>
          </w:p>
        </w:tc>
      </w:tr>
      <w:tr w:rsidR="003440B5" w:rsidRPr="000208F2" w14:paraId="3BE888AF" w14:textId="77777777" w:rsidTr="2FD37BBE">
        <w:tc>
          <w:tcPr>
            <w:tcW w:w="1696" w:type="dxa"/>
            <w:shd w:val="clear" w:color="auto" w:fill="auto"/>
          </w:tcPr>
          <w:p w14:paraId="03700766" w14:textId="77777777" w:rsidR="003440B5" w:rsidRPr="000208F2" w:rsidRDefault="20D2D3AB" w:rsidP="2FD37BBE">
            <w:pPr>
              <w:rPr>
                <w:rFonts w:ascii="Arial" w:eastAsia="Arial" w:hAnsi="Arial" w:cs="Arial"/>
                <w:b/>
                <w:bCs/>
              </w:rPr>
            </w:pPr>
            <w:r w:rsidRPr="2FD37BBE">
              <w:rPr>
                <w:rFonts w:ascii="Arial" w:eastAsia="Arial" w:hAnsi="Arial" w:cs="Arial"/>
                <w:b/>
                <w:bCs/>
              </w:rPr>
              <w:t>e-mail</w:t>
            </w:r>
          </w:p>
        </w:tc>
        <w:tc>
          <w:tcPr>
            <w:tcW w:w="6798" w:type="dxa"/>
            <w:shd w:val="clear" w:color="auto" w:fill="auto"/>
          </w:tcPr>
          <w:p w14:paraId="7BD88162" w14:textId="638BECDD" w:rsidR="003440B5" w:rsidRPr="000208F2" w:rsidRDefault="5028DAD2" w:rsidP="2FD37BBE">
            <w:pPr>
              <w:spacing w:line="259" w:lineRule="auto"/>
              <w:rPr>
                <w:rFonts w:ascii="Arial" w:eastAsia="Arial" w:hAnsi="Arial" w:cs="Arial"/>
              </w:rPr>
            </w:pPr>
            <w:r w:rsidRPr="2FD37BBE">
              <w:rPr>
                <w:rFonts w:ascii="Arial" w:eastAsia="Arial" w:hAnsi="Arial" w:cs="Arial"/>
                <w:color w:val="000000" w:themeColor="text1"/>
                <w:sz w:val="22"/>
                <w:szCs w:val="22"/>
              </w:rPr>
              <w:t>Juanwilliam@gmail.com</w:t>
            </w:r>
          </w:p>
        </w:tc>
      </w:tr>
    </w:tbl>
    <w:p w14:paraId="62D0739E" w14:textId="77777777" w:rsidR="003440B5" w:rsidRPr="000208F2" w:rsidRDefault="003440B5" w:rsidP="2FD37BBE">
      <w:pPr>
        <w:rPr>
          <w:rFonts w:ascii="Arial" w:eastAsia="Arial" w:hAnsi="Arial" w:cs="Arial"/>
          <w:b/>
          <w:bCs/>
        </w:rPr>
      </w:pPr>
    </w:p>
    <w:p w14:paraId="71F070A0" w14:textId="01A0322A" w:rsidR="003440B5" w:rsidRPr="000208F2" w:rsidRDefault="20D2D3AB" w:rsidP="2FD37BBE">
      <w:pPr>
        <w:rPr>
          <w:rFonts w:ascii="Arial" w:eastAsia="Arial" w:hAnsi="Arial" w:cs="Arial"/>
          <w:b/>
          <w:bCs/>
        </w:rPr>
      </w:pPr>
      <w:r w:rsidRPr="2FD37BBE">
        <w:rPr>
          <w:rFonts w:ascii="Arial" w:eastAsia="Arial" w:hAnsi="Arial" w:cs="Arial"/>
          <w:b/>
          <w:bCs/>
        </w:rPr>
        <w:t xml:space="preserve">Desenvolvedores (Nome): </w:t>
      </w:r>
      <w:r w:rsidR="003440B5">
        <w:tab/>
      </w:r>
      <w:r w:rsidR="1CA281B2" w:rsidRPr="2FD37BBE">
        <w:rPr>
          <w:rFonts w:ascii="Arial" w:eastAsia="Arial" w:hAnsi="Arial" w:cs="Arial"/>
          <w:b/>
          <w:bCs/>
        </w:rPr>
        <w:t>Suellen Ribeiro</w:t>
      </w:r>
    </w:p>
    <w:p w14:paraId="301DB079" w14:textId="77777777" w:rsidR="003440B5" w:rsidRPr="000208F2" w:rsidRDefault="003440B5" w:rsidP="2FD37BBE">
      <w:pPr>
        <w:rPr>
          <w:rFonts w:ascii="Arial" w:eastAsia="Arial" w:hAnsi="Arial" w:cs="Arial"/>
        </w:rPr>
      </w:pPr>
      <w:r w:rsidRPr="000208F2">
        <w:tab/>
      </w:r>
      <w:r w:rsidRPr="000208F2">
        <w:tab/>
      </w:r>
      <w:r w:rsidRPr="000208F2">
        <w:tab/>
      </w:r>
      <w:r w:rsidRPr="000208F2">
        <w:tab/>
      </w:r>
      <w:r w:rsidR="1CA281B2" w:rsidRPr="2FD37BBE">
        <w:rPr>
          <w:rFonts w:ascii="Arial" w:eastAsia="Arial" w:hAnsi="Arial" w:cs="Arial"/>
        </w:rPr>
        <w:t>Julia Iacovellis</w:t>
      </w:r>
    </w:p>
    <w:p w14:paraId="7E07DFA7" w14:textId="77777777" w:rsidR="003440B5" w:rsidRDefault="003440B5" w:rsidP="2FD37BBE">
      <w:pPr>
        <w:rPr>
          <w:rFonts w:ascii="Arial" w:eastAsia="Arial" w:hAnsi="Arial" w:cs="Arial"/>
        </w:rPr>
      </w:pPr>
      <w:r w:rsidRPr="000208F2">
        <w:tab/>
      </w:r>
      <w:r w:rsidRPr="000208F2">
        <w:tab/>
      </w:r>
      <w:r w:rsidRPr="000208F2">
        <w:tab/>
      </w:r>
      <w:r w:rsidRPr="000208F2">
        <w:tab/>
      </w:r>
      <w:r w:rsidR="1CA281B2" w:rsidRPr="2FD37BBE">
        <w:rPr>
          <w:rFonts w:ascii="Arial" w:eastAsia="Arial" w:hAnsi="Arial" w:cs="Arial"/>
        </w:rPr>
        <w:t>Natã Belo</w:t>
      </w:r>
    </w:p>
    <w:p w14:paraId="5BBA2834" w14:textId="126D3497" w:rsidR="003440B5" w:rsidRDefault="2BC35E32" w:rsidP="2FD37BBE">
      <w:pPr>
        <w:pStyle w:val="Ttulo"/>
        <w:spacing w:after="300"/>
        <w:rPr>
          <w:rFonts w:eastAsia="Arial" w:cs="Arial"/>
          <w:sz w:val="20"/>
        </w:rPr>
      </w:pPr>
      <w:proofErr w:type="spellStart"/>
      <w:r w:rsidRPr="2FD37BBE">
        <w:rPr>
          <w:rFonts w:eastAsia="Arial" w:cs="Arial"/>
          <w:b w:val="0"/>
          <w:sz w:val="52"/>
          <w:szCs w:val="52"/>
          <w:lang w:val="en-US"/>
        </w:rPr>
        <w:lastRenderedPageBreak/>
        <w:t>Transcrição</w:t>
      </w:r>
      <w:proofErr w:type="spellEnd"/>
      <w:r w:rsidRPr="2FD37BBE">
        <w:rPr>
          <w:rFonts w:eastAsia="Arial" w:cs="Arial"/>
          <w:b w:val="0"/>
          <w:sz w:val="52"/>
          <w:szCs w:val="52"/>
          <w:lang w:val="en-US"/>
        </w:rPr>
        <w:t xml:space="preserve"> do </w:t>
      </w:r>
      <w:proofErr w:type="spellStart"/>
      <w:r w:rsidRPr="2FD37BBE">
        <w:rPr>
          <w:rFonts w:eastAsia="Arial" w:cs="Arial"/>
          <w:b w:val="0"/>
          <w:sz w:val="52"/>
          <w:szCs w:val="52"/>
          <w:lang w:val="en-US"/>
        </w:rPr>
        <w:t>áudio</w:t>
      </w:r>
      <w:proofErr w:type="spellEnd"/>
    </w:p>
    <w:p w14:paraId="6F41CC66" w14:textId="61E34591" w:rsidR="003440B5" w:rsidRDefault="003440B5" w:rsidP="2FD37BBE">
      <w:pPr>
        <w:rPr>
          <w:rFonts w:ascii="Arial" w:eastAsia="Arial" w:hAnsi="Arial" w:cs="Arial"/>
        </w:rPr>
      </w:pPr>
    </w:p>
    <w:p w14:paraId="1945EDBD" w14:textId="7D3ECD5B" w:rsidR="28ACC369" w:rsidRDefault="4D4CA5DE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[00:00:02]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 Eu sou a Suellen,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analista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Solartec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estou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a Julia e o Natã,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analistas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Hoje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28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outubro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2023,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13h10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Estamos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Juan,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Hospital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Franco,  e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nós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iremos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realizar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entrevista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recolhimento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para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ServiProControl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[00:00:39]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Boa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[00:00:40]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Bom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boa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Sou a Julia,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começar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Posso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[00:00:50]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Ok.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qual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objetivo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alcançar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software?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[00:00:59]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software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agilidade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[00:01:12]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[00:01:18]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independente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outros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softwares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[00:01:27]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Nesse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nenhum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mas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futuro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pretende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software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rede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hospitalar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[00:01:47]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[00:01:54]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Hoje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nós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recebemos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telefone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Excel.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[00:02:05]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tudo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presentes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efetivamente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[00:02:22]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extremamente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importante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manuseando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própria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predial.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[00:02:45]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28ACC369">
        <w:br/>
      </w:r>
      <w:r w:rsidR="28ACC36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[00:02:54]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28ACC36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seria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o gestor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o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6D859A1D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(gestor)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supervisor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  Ele</w:t>
      </w:r>
      <w:r w:rsidR="0E366E7E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(supervisor)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0B8A48F6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ssada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autorizando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entrada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pelo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outras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OS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designar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disciplina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elétrica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refrigeração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predial.  Ele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deskboard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último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</w:t>
      </w:r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OAS.  Ela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manuseia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nada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desse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supervisório</w:t>
      </w:r>
      <w:proofErr w:type="spellEnd"/>
      <w:r w:rsidR="4CF6E1E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248C7CF0" w14:textId="0B66ED5D" w:rsidR="5FA4D929" w:rsidRDefault="5FA4D929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>
        <w:lastRenderedPageBreak/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[00:04:02]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diferentes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que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[00:04:09]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Todos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têm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ferramenta para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emergência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[00:04:24]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pontuar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[00:04:28]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Por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enquanto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[00:04:33]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as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priorizadas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alocadas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técnicos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>
        <w:br/>
      </w:r>
      <w:r>
        <w:br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[00:04:42]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>
        <w:tab/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OAS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centros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0BD22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cirúrgicos</w:t>
      </w:r>
      <w:proofErr w:type="spellEnd"/>
      <w:r w:rsidR="258FE5CC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UTIs. 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cheiro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queimado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proofErr w:type="gram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alagamento</w:t>
      </w:r>
      <w:proofErr w:type="spellEnd"/>
      <w:r w:rsidR="0EC8C2F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gramEnd"/>
      <w:r w:rsidR="60D49923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</w:t>
      </w:r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sses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têm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visualização</w:t>
      </w:r>
      <w:proofErr w:type="spellEnd"/>
      <w:r w:rsidR="2B0B78A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5AD34818" w14:textId="7297160C" w:rsidR="5FA4D929" w:rsidRDefault="2B0B78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[00:05:17]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normalmente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5FA4D929">
        <w:br/>
      </w:r>
      <w:r w:rsidR="5FA4D92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[00:05:24]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Porta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agarrando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piso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drywall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danificada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Chegou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checklist,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ronda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equipe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à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5FA4D929">
        <w:br/>
      </w:r>
      <w:r w:rsidR="5FA4D92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[00:05:57]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5FA4D92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principais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hospital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rastrear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</w:p>
    <w:p w14:paraId="2C95AE03" w14:textId="641BD37F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19F8E201" w14:textId="4DCF03B0" w:rsidR="7AE5FB56" w:rsidRDefault="6E6B23A6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[00:06:07]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OAS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headcount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corretivas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tempo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fidelidade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São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[00:06:42]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apontar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AE5FB56">
        <w:br/>
      </w:r>
      <w:r w:rsidR="7AE5FB56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[00:06:48]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7AE5FB56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Ainda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[00:06:53]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Natã,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apontar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problema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seu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áudio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mudo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voz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  <w:r w:rsidR="7AE5FB56">
        <w:br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[00:07:12]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7AE5FB56">
        <w:tab/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Pronto, agora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estou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2718F1B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vindo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repetisse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favor a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questão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5.  Quais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seriam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teriam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quais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funções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poderão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acessar</w:t>
      </w:r>
      <w:proofErr w:type="spellEnd"/>
      <w:r w:rsidR="41672D44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AE5FB56">
        <w:br/>
      </w:r>
      <w:r w:rsidR="7AE5FB56">
        <w:br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[00:07:27]</w:t>
      </w:r>
      <w:r w:rsidR="7AE5FB56">
        <w:tab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7AE5FB56">
        <w:tab/>
      </w:r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para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programa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mas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gestor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e o supervisor 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é 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pessoa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login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novos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função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imprimir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OAS que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caminho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dashboard.  E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OAS.,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entrega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="109A324B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7AE5FB56">
        <w:br/>
      </w:r>
    </w:p>
    <w:p w14:paraId="5F160650" w14:textId="6FEC623B" w:rsidR="62C3ED44" w:rsidRDefault="7E09AD35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[00:08:06]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[00:08:21]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atualizadas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longo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tempo?</w:t>
      </w:r>
      <w:r w:rsidR="62C3ED44">
        <w:br/>
      </w:r>
      <w:r w:rsidR="62C3ED44">
        <w:lastRenderedPageBreak/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[00:08:34]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Esse dashboard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tempo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mostra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8597FAC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</w:t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dashboard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[00:08:48]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travando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pouquinho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prolugar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escutar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pouco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melhor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[00:08:59]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dashboard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ali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temporização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Esse é 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[00:09:21]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Nesse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[00:09:33]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Teria um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as que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ainda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foram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2C3ED44">
        <w:br/>
      </w:r>
      <w:r w:rsidR="62C3ED44">
        <w:br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[00:09:45]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2C3ED44">
        <w:tab/>
      </w:r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no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caso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teria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as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="4704CE2A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</w:p>
    <w:p w14:paraId="0CCC0798" w14:textId="2624978E" w:rsidR="4DC0C6A4" w:rsidRDefault="4DC0C6A4" w:rsidP="2FD37BBE">
      <w:pPr>
        <w:rPr>
          <w:rFonts w:ascii="Arial" w:eastAsia="Arial" w:hAnsi="Arial" w:cs="Arial"/>
        </w:rPr>
      </w:pPr>
    </w:p>
    <w:p w14:paraId="32A29E79" w14:textId="7BD0E54A" w:rsidR="6A762255" w:rsidRDefault="6A677BE9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[00:09:52]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vamos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esses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ficariam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vermelhos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né?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pela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pendência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[00:10:06]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Ok.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regulamentações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conformidade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[00:10:22]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[00:10:33]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necessário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suporte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documentos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imagens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[00:10:39]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é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importante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ficarem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armazenadas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mínimo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cinco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um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fotográfico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fotográfico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alguns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atendimentos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prioritários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[00:11:02]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análises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disponibilizadas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as equipes de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gerenciamento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[00:11:12]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supervisores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[00:11:25]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seria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haverá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versão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desktop?</w:t>
      </w:r>
      <w:r w:rsidR="6A762255">
        <w:br/>
      </w:r>
      <w:r w:rsidR="6A762255">
        <w:br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[00:11:31]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A762255">
        <w:tab/>
      </w:r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desktop, </w:t>
      </w:r>
      <w:proofErr w:type="spellStart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celular</w:t>
      </w:r>
      <w:proofErr w:type="spellEnd"/>
      <w:r w:rsidR="79841847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tablet.</w:t>
      </w:r>
      <w:r w:rsidR="6A762255">
        <w:br/>
      </w:r>
    </w:p>
    <w:p w14:paraId="21037E24" w14:textId="39471F6F" w:rsidR="6493BE13" w:rsidRDefault="49118A4D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[00:11:46]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fornecesse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[00:11:55]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tempo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valor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materiais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[00:12:20]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Como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lidar com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autentificação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493BE13">
        <w:br/>
      </w:r>
      <w:r w:rsidR="6493BE13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[00:12:30]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493BE13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Interface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igual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493BE13">
        <w:br/>
      </w:r>
    </w:p>
    <w:p w14:paraId="0B85F4E4" w14:textId="21D5E3AD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</w:rPr>
      </w:pPr>
    </w:p>
    <w:p w14:paraId="48613C19" w14:textId="2EAF82E8" w:rsidR="618990DF" w:rsidRDefault="046AE4D3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lastRenderedPageBreak/>
        <w:t>[00:12:34]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login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mesma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forma,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pronto?</w:t>
      </w:r>
      <w:r w:rsidR="618990DF">
        <w:br/>
      </w:r>
      <w:r w:rsidR="618990D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[00:12:54]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618990D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perspectiva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né?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Catalogar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andares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login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implementação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18990DF">
        <w:br/>
      </w:r>
    </w:p>
    <w:p w14:paraId="7FD0DED0" w14:textId="3C360AFF" w:rsidR="1824B6F9" w:rsidRDefault="15D9615D" w:rsidP="2FD37BBE">
      <w:pPr>
        <w:rPr>
          <w:rFonts w:ascii="Arial" w:eastAsia="Arial" w:hAnsi="Arial" w:cs="Arial"/>
          <w:sz w:val="22"/>
          <w:szCs w:val="22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[00:13:23]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observação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[00:13:29]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repetir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última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favor?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Houve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imprevisto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casa.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[00:13:35]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perguntei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qual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pronto?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[00:13:42]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Perspectiva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inventário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esses 30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iniciação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assistida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1824B6F9">
        <w:br/>
      </w:r>
      <w:r w:rsidR="1824B6F9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[00:14:12]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1824B6F9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2F2A387A" w14:textId="00556A0E" w:rsidR="4DC0C6A4" w:rsidRDefault="4DC0C6A4" w:rsidP="2FD37BBE">
      <w:pPr>
        <w:rPr>
          <w:rFonts w:ascii="Arial" w:eastAsia="Arial" w:hAnsi="Arial" w:cs="Arial"/>
          <w:color w:val="000000" w:themeColor="text1"/>
          <w:sz w:val="22"/>
          <w:szCs w:val="22"/>
          <w:lang w:val="en-US"/>
        </w:rPr>
      </w:pPr>
    </w:p>
    <w:p w14:paraId="7C2F70E5" w14:textId="22B54ED7" w:rsidR="0D7EE507" w:rsidRDefault="6EACF78C" w:rsidP="2FD37BBE">
      <w:pPr>
        <w:rPr>
          <w:rFonts w:ascii="Arial" w:eastAsia="Arial" w:hAnsi="Arial" w:cs="Arial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[00:14:20]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Alguém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Natal,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som.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[00:14:28]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Desculpa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de novo.  Julia,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poderia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aí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[00:14:39]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sim.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preciso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Se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um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módulo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dentro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outro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quais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sobre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0D7EE507">
        <w:br/>
      </w:r>
      <w:r w:rsidR="0D7EE507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[00:14:59]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Juan -</w:t>
      </w:r>
      <w:r w:rsidR="0D7EE507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pretende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OS,  o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tudo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histórico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dessa OS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ser? 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mal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uso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desgaste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equipamento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preenchimentos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da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fechamento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OS,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guarda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0D7EE507">
        <w:br/>
      </w:r>
    </w:p>
    <w:p w14:paraId="6BAEAE27" w14:textId="471D9E0F" w:rsidR="6CD1579F" w:rsidRDefault="4A1E6A0E" w:rsidP="2FD37BBE">
      <w:pPr>
        <w:spacing w:after="200" w:line="276" w:lineRule="auto"/>
        <w:rPr>
          <w:rFonts w:ascii="Arial" w:eastAsia="Arial" w:hAnsi="Arial" w:cs="Arial"/>
          <w:sz w:val="22"/>
          <w:szCs w:val="22"/>
          <w:lang w:val="en-US"/>
        </w:rPr>
      </w:pP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[00:15:32]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 Eu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trocar de headset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porque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meio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ruim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ouvir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aí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Prontinho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voltei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Vou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só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pegar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arquivo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[00:16:01]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certinho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[00:16:03]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primeira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qual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objetivo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alcançar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com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 O senhor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respondeu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agilidade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segunda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pergunta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 o software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Ele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vai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integrado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mas o senhor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deseja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no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futuro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ser. 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gestão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hospitais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telefone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controle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feito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Excel.  Quais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dados 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essenciais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presentes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abertura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um </w:t>
      </w:r>
      <w:proofErr w:type="spellStart"/>
      <w:proofErr w:type="gram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para</w:t>
      </w:r>
      <w:proofErr w:type="gram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responsável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possa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efetivamente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esse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chamado</w:t>
      </w:r>
      <w:proofErr w:type="spellEnd"/>
      <w:r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O senhor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disse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era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descrição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ocorrido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funcionários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o gestor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geral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que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é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hospital e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com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informações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modificações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nome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cadastro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administrativo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imprimir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coisas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tipo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acesso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somente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abrir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lastRenderedPageBreak/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Todos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setores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divididas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entre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um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exemplo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UTIs,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alagamentos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cheiros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queimado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O senhor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falou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solicitados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piso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placa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drywall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soltando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empresas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chegaram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fazer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manutenção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desempenho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hospital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rastrear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relacionados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é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UIs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cada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colaborador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colaborou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corretivas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preventivas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o tempo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sanar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as OS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média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baixa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As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ordens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acompanhadas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atualizadas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longo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</w:t>
      </w:r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tempo,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são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temporização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chamadas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abertas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as que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sendo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executadas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momento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Quanto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às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notificações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haver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notificação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ordem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serviço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alta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prioridade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indicador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vermelho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auxiliar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visualizar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plataforma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tal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pendência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existe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regulamentação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específicos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o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atender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é</w:t>
      </w:r>
      <w:proofErr w:type="gram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necessário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suporte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anexar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imagens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ou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documentos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armazenados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mínimo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5 </w:t>
      </w:r>
      <w:proofErr w:type="spellStart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anos</w:t>
      </w:r>
      <w:proofErr w:type="spellEnd"/>
      <w:r w:rsidR="7CC3D4D5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ser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fornecidos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diretor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supervisor e </w:t>
      </w:r>
      <w:proofErr w:type="spellStart"/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líderes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 e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sistema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será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multiplataforma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desktop,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celular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tablet.  Quanto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relatórios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senhor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gostaria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um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registro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OS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mês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,  tempo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execução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valor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hora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trabalhada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quantidade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materiais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gastos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gram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</w:t>
      </w:r>
      <w:proofErr w:type="gram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interface é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igual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com login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senha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todos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fim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o software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deve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pronto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um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90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dias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Vocês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conseguiram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entender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direitinho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? Ficou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alguma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dúvida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CD1579F">
        <w:br/>
      </w:r>
      <w:r w:rsidR="6CD1579F">
        <w:br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[00:20:43]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Sim,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consegui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compreender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Eu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acredito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que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foi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isso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mesmo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o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resumo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do software, </w:t>
      </w:r>
      <w:proofErr w:type="spellStart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certo</w:t>
      </w:r>
      <w:proofErr w:type="spellEnd"/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?</w:t>
      </w:r>
      <w:r w:rsidR="6CD1579F">
        <w:br/>
      </w:r>
      <w:r w:rsidR="6CD1579F">
        <w:br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[00:20:51]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="63559932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Certo.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[00:20:55]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Suellen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Bem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Juan,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muito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essa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oportunidade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poder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estar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levantando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aqui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os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requisitos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software.  Estamos à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disposição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de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qualquer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dúvida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e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também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para a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próxima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entrevista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[00:21:14]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Julia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Muito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  <w:r w:rsidR="6CD1579F">
        <w:br/>
      </w:r>
      <w:r w:rsidR="6CD1579F">
        <w:br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[00:21:16]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Natã -</w:t>
      </w:r>
      <w:r w:rsidR="6CD1579F">
        <w:tab/>
      </w:r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Obrigado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até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a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próxima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Um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prazer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. 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Obrigada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,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até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 xml:space="preserve"> </w:t>
      </w:r>
      <w:proofErr w:type="spellStart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já</w:t>
      </w:r>
      <w:proofErr w:type="spellEnd"/>
      <w:r w:rsidR="4BB60A58" w:rsidRPr="2FD37BBE">
        <w:rPr>
          <w:rFonts w:ascii="Arial" w:eastAsia="Arial" w:hAnsi="Arial" w:cs="Arial"/>
          <w:color w:val="000000" w:themeColor="text1"/>
          <w:sz w:val="22"/>
          <w:szCs w:val="22"/>
          <w:lang w:val="en-US"/>
        </w:rPr>
        <w:t>.</w:t>
      </w:r>
    </w:p>
    <w:p w14:paraId="0B3EFECF" w14:textId="3B0B138A" w:rsidR="003440B5" w:rsidRPr="000208F2" w:rsidRDefault="003440B5" w:rsidP="2FD37BBE">
      <w:pPr>
        <w:rPr>
          <w:rFonts w:ascii="Cambria" w:eastAsia="Cambria" w:hAnsi="Cambria" w:cs="Cambria"/>
          <w:color w:val="000000" w:themeColor="text1"/>
          <w:sz w:val="22"/>
          <w:szCs w:val="22"/>
          <w:lang w:val="en-US"/>
        </w:rPr>
      </w:pPr>
    </w:p>
    <w:sectPr w:rsidR="003440B5" w:rsidRPr="000208F2" w:rsidSect="006842B9">
      <w:headerReference w:type="even" r:id="rId27"/>
      <w:headerReference w:type="default" r:id="rId28"/>
      <w:footerReference w:type="even" r:id="rId29"/>
      <w:footerReference w:type="default" r:id="rId30"/>
      <w:pgSz w:w="11907" w:h="16840" w:code="9"/>
      <w:pgMar w:top="1418" w:right="1134" w:bottom="1418" w:left="1134" w:header="709" w:footer="709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69" w:author="Usuário Convidado" w:date="2023-11-27T05:08:00Z" w:initials="UC">
    <w:p w14:paraId="2A8809ED" w14:textId="6FF5D943" w:rsidR="2FD37BBE" w:rsidRDefault="2FD37BBE">
      <w:r>
        <w:t>nao coloquei o lance de poder cancelar ordem de serviço</w:t>
      </w:r>
      <w:r>
        <w:annotationRef/>
      </w:r>
    </w:p>
  </w:comment>
  <w:comment w:id="70" w:author="NATÃ BELO DOS SANTOS VIANA" w:date="2023-11-27T13:23:00Z" w:initials="NV">
    <w:p w14:paraId="3B8C98ED" w14:textId="2CBF0C5D" w:rsidR="2FD37BBE" w:rsidRDefault="2FD37BBE">
      <w:r>
        <w:t>faltou o setor adm delegar a equipe que vai atender o chamado</w:t>
      </w:r>
      <w:r>
        <w:annotationRef/>
      </w:r>
    </w:p>
    <w:p w14:paraId="39AB4E4D" w14:textId="0A3DA63F" w:rsidR="2FD37BBE" w:rsidRDefault="2FD37BBE"/>
  </w:comment>
  <w:comment w:id="71" w:author="NATÃ BELO DOS SANTOS VIANA" w:date="2023-11-27T13:24:00Z" w:initials="NV">
    <w:p w14:paraId="2A3B7CEA" w14:textId="73C9AC89" w:rsidR="2FD37BBE" w:rsidRDefault="2FD37BBE">
      <w:r>
        <w:t>ah tu botou td junto</w:t>
      </w:r>
      <w:r>
        <w:annotationRef/>
      </w:r>
    </w:p>
  </w:comment>
  <w:comment w:id="72" w:author="NATÃ BELO DOS SANTOS VIANA" w:date="2023-11-27T14:09:00Z" w:initials="NV">
    <w:p w14:paraId="3545410F" w14:textId="63B6234D" w:rsidR="2FD37BBE" w:rsidRDefault="2FD37BBE">
      <w:r>
        <w:t>separa a delegação da classificação</w:t>
      </w:r>
      <w:r>
        <w:annotationRef/>
      </w:r>
    </w:p>
  </w:comment>
  <w:comment w:id="73" w:author="JULIA IACOVELLIS PINHO" w:date="2023-11-27T14:18:00Z" w:initials="JP">
    <w:p w14:paraId="55575F98" w14:textId="64D49BD7" w:rsidR="2FD37BBE" w:rsidRDefault="2FD37BBE">
      <w:r>
        <w:t>oushe</w:t>
      </w:r>
      <w:r>
        <w:annotationRef/>
      </w:r>
    </w:p>
  </w:comment>
  <w:comment w:id="74" w:author="JULIA IACOVELLIS PINHO" w:date="2023-11-27T14:21:00Z" w:initials="JP">
    <w:p w14:paraId="536410DC" w14:textId="2B84769B" w:rsidR="2FD37BBE" w:rsidRDefault="2FD37BBE">
      <w:r>
        <w:t>assim??</w:t>
      </w:r>
      <w:r>
        <w:annotationRef/>
      </w:r>
    </w:p>
    <w:p w14:paraId="35756282" w14:textId="38458D4D" w:rsidR="2FD37BBE" w:rsidRDefault="2FD37BBE"/>
  </w:comment>
  <w:comment w:id="75" w:author="JULIA IACOVELLIS PINHO" w:date="2023-11-27T14:21:00Z" w:initials="JP">
    <w:p w14:paraId="58BD4456" w14:textId="08352EBB" w:rsidR="2FD37BBE" w:rsidRDefault="2FD37BBE">
      <w:r>
        <w:t>acho meio redundante mas ok</w:t>
      </w:r>
      <w:r>
        <w:annotationRef/>
      </w:r>
    </w:p>
    <w:p w14:paraId="0DF52D0C" w14:textId="0632D008" w:rsidR="2FD37BBE" w:rsidRDefault="2FD37BBE"/>
  </w:comment>
  <w:comment w:id="76" w:author="NATÃ BELO DOS SANTOS VIANA" w:date="2023-11-27T14:21:00Z" w:initials="NV">
    <w:p w14:paraId="72F0F0E5" w14:textId="0B7041EE" w:rsidR="2FD37BBE" w:rsidRDefault="2FD37BBE">
      <w:r>
        <w:t>O setor ADM também registra a OS</w:t>
      </w:r>
      <w:r>
        <w:annotationRef/>
      </w:r>
    </w:p>
    <w:p w14:paraId="0F7041D4" w14:textId="03D4D110" w:rsidR="2FD37BBE" w:rsidRDefault="2FD37BBE"/>
  </w:comment>
  <w:comment w:id="77" w:author="NATÃ BELO DOS SANTOS VIANA" w:date="2023-11-27T14:21:00Z" w:initials="NV">
    <w:p w14:paraId="2F26BA1E" w14:textId="2FCB615C" w:rsidR="2FD37BBE" w:rsidRDefault="2FD37BBE">
      <w:r>
        <w:t>depois de delagar, ele registra a OS, ai q vai pros homi q trabalham</w:t>
      </w:r>
      <w:r>
        <w:annotationRef/>
      </w:r>
    </w:p>
    <w:p w14:paraId="2D500201" w14:textId="76E37FE9" w:rsidR="2FD37BBE" w:rsidRDefault="2FD37BBE"/>
  </w:comment>
  <w:comment w:id="78" w:author="JULIA IACOVELLIS PINHO" w:date="2023-11-27T14:26:00Z" w:initials="JP">
    <w:p w14:paraId="341BA3DB" w14:textId="73A10EC0" w:rsidR="2FD37BBE" w:rsidRDefault="2FD37BBE">
      <w:r>
        <w:t>achei q n precisava colocar</w:t>
      </w:r>
      <w:r>
        <w:annotationRef/>
      </w:r>
    </w:p>
  </w:comment>
  <w:comment w:id="79" w:author="JULIA IACOVELLIS PINHO" w:date="2023-11-27T14:26:00Z" w:initials="JP">
    <w:p w14:paraId="6A91ED15" w14:textId="09390EAE" w:rsidR="2FD37BBE" w:rsidRDefault="2FD37BBE">
      <w:r>
        <w:t>mas faz sentido, errei fui homem</w:t>
      </w:r>
      <w:r>
        <w:annotationRef/>
      </w:r>
    </w:p>
  </w:comment>
  <w:comment w:id="80" w:author="NATÃ BELO DOS SANTOS VIANA" w:date="2023-11-27T14:24:00Z" w:initials="NV">
    <w:p w14:paraId="731606DF" w14:textId="13F4D4C2" w:rsidR="2FD37BBE" w:rsidRDefault="2FD37BBE">
      <w:r>
        <w:t>KKKKKKKKKKKK</w:t>
      </w:r>
      <w:r>
        <w:annotationRef/>
      </w:r>
    </w:p>
  </w:comment>
  <w:comment w:id="101" w:author="Usuário Convidado" w:date="2023-11-27T05:10:00Z" w:initials="UC">
    <w:p w14:paraId="3FCB763F" w14:textId="164F4AF1" w:rsidR="2FD37BBE" w:rsidRDefault="2FD37BBE">
      <w:r>
        <w:t xml:space="preserve">perdao minha cabeca n ta funfando, n consigo pensar em nada </w:t>
      </w:r>
      <w: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A8809ED" w15:done="0"/>
  <w15:commentEx w15:paraId="39AB4E4D" w15:paraIdParent="2A8809ED" w15:done="0"/>
  <w15:commentEx w15:paraId="2A3B7CEA" w15:paraIdParent="2A8809ED" w15:done="0"/>
  <w15:commentEx w15:paraId="3545410F" w15:paraIdParent="2A8809ED" w15:done="0"/>
  <w15:commentEx w15:paraId="55575F98" w15:paraIdParent="2A8809ED" w15:done="0"/>
  <w15:commentEx w15:paraId="35756282" w15:paraIdParent="2A8809ED" w15:done="0"/>
  <w15:commentEx w15:paraId="0DF52D0C" w15:paraIdParent="2A8809ED" w15:done="0"/>
  <w15:commentEx w15:paraId="0F7041D4" w15:paraIdParent="2A8809ED" w15:done="0"/>
  <w15:commentEx w15:paraId="2D500201" w15:paraIdParent="2A8809ED" w15:done="0"/>
  <w15:commentEx w15:paraId="341BA3DB" w15:paraIdParent="2A8809ED" w15:done="0"/>
  <w15:commentEx w15:paraId="6A91ED15" w15:paraIdParent="2A8809ED" w15:done="0"/>
  <w15:commentEx w15:paraId="731606DF" w15:paraIdParent="2A8809ED" w15:done="0"/>
  <w15:commentEx w15:paraId="3FCB763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p14">
  <w16cex:commentExtensible w16cex:durableId="649E27EB" w16cex:dateUtc="2023-11-27T08:08:00Z"/>
  <w16cex:commentExtensible w16cex:durableId="247C29B0" w16cex:dateUtc="2023-11-27T16:23:00Z"/>
  <w16cex:commentExtensible w16cex:durableId="1D17F4DA" w16cex:dateUtc="2023-11-27T16:24:00Z"/>
  <w16cex:commentExtensible w16cex:durableId="2955AABD" w16cex:dateUtc="2023-11-27T17:09:00Z"/>
  <w16cex:commentExtensible w16cex:durableId="5A532C7E" w16cex:dateUtc="2023-11-27T17:18:00Z"/>
  <w16cex:commentExtensible w16cex:durableId="26F31D97" w16cex:dateUtc="2023-11-27T17:21:00Z"/>
  <w16cex:commentExtensible w16cex:durableId="50B1E04F" w16cex:dateUtc="2023-11-27T17:21:00Z"/>
  <w16cex:commentExtensible w16cex:durableId="145D984B" w16cex:dateUtc="2023-11-27T17:21:00Z"/>
  <w16cex:commentExtensible w16cex:durableId="02DBA05A" w16cex:dateUtc="2023-11-27T17:21:00Z"/>
  <w16cex:commentExtensible w16cex:durableId="279D22AD" w16cex:dateUtc="2023-11-27T17:26:00Z"/>
  <w16cex:commentExtensible w16cex:durableId="351CBA29" w16cex:dateUtc="2023-11-27T17:26:00Z"/>
  <w16cex:commentExtensible w16cex:durableId="005E3ED9" w16cex:dateUtc="2023-11-27T17:24:00Z"/>
  <w16cex:commentExtensible w16cex:durableId="51BD2943" w16cex:dateUtc="2023-11-27T08:10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A8809ED" w16cid:durableId="649E27EB"/>
  <w16cid:commentId w16cid:paraId="39AB4E4D" w16cid:durableId="247C29B0"/>
  <w16cid:commentId w16cid:paraId="2A3B7CEA" w16cid:durableId="1D17F4DA"/>
  <w16cid:commentId w16cid:paraId="3545410F" w16cid:durableId="2955AABD"/>
  <w16cid:commentId w16cid:paraId="55575F98" w16cid:durableId="5A532C7E"/>
  <w16cid:commentId w16cid:paraId="35756282" w16cid:durableId="26F31D97"/>
  <w16cid:commentId w16cid:paraId="0DF52D0C" w16cid:durableId="50B1E04F"/>
  <w16cid:commentId w16cid:paraId="0F7041D4" w16cid:durableId="145D984B"/>
  <w16cid:commentId w16cid:paraId="2D500201" w16cid:durableId="02DBA05A"/>
  <w16cid:commentId w16cid:paraId="341BA3DB" w16cid:durableId="279D22AD"/>
  <w16cid:commentId w16cid:paraId="6A91ED15" w16cid:durableId="351CBA29"/>
  <w16cid:commentId w16cid:paraId="731606DF" w16cid:durableId="005E3ED9"/>
  <w16cid:commentId w16cid:paraId="3FCB763F" w16cid:durableId="51BD294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A9148" w14:textId="77777777" w:rsidR="006842B9" w:rsidRDefault="006842B9">
      <w:r>
        <w:separator/>
      </w:r>
    </w:p>
  </w:endnote>
  <w:endnote w:type="continuationSeparator" w:id="0">
    <w:p w14:paraId="4C4E4D67" w14:textId="77777777" w:rsidR="006842B9" w:rsidRDefault="006842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AD13A8" w14:textId="77777777" w:rsidR="00BB6FF2" w:rsidRDefault="00BB6FF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62</w:t>
    </w:r>
    <w:r>
      <w:rPr>
        <w:rStyle w:val="Nmerodepgina"/>
      </w:rPr>
      <w:fldChar w:fldCharType="end"/>
    </w:r>
  </w:p>
  <w:p w14:paraId="02FD49C0" w14:textId="77777777" w:rsidR="00BB6FF2" w:rsidRDefault="00BB6FF2">
    <w:pPr>
      <w:pStyle w:val="Rodap"/>
    </w:pPr>
    <w:r>
      <w:t>United Hackers Informática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0BA8A0" w14:textId="77777777" w:rsidR="00BB6FF2" w:rsidRDefault="00BB6FF2">
    <w:pPr>
      <w:pStyle w:val="Rodap"/>
      <w:framePr w:wrap="none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9E1B9A">
      <w:rPr>
        <w:rStyle w:val="Nmerodepgina"/>
        <w:noProof/>
      </w:rPr>
      <w:t>9</w:t>
    </w:r>
    <w:r>
      <w:rPr>
        <w:rStyle w:val="Nmerodepgina"/>
      </w:rPr>
      <w:fldChar w:fldCharType="end"/>
    </w:r>
  </w:p>
  <w:p w14:paraId="3254BC2F" w14:textId="77777777" w:rsidR="00BB6FF2" w:rsidRDefault="00BB6FF2" w:rsidP="00255632">
    <w:pPr>
      <w:pStyle w:val="Rodap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D1EEBF" w14:textId="77777777" w:rsidR="006842B9" w:rsidRDefault="006842B9">
      <w:r>
        <w:separator/>
      </w:r>
    </w:p>
  </w:footnote>
  <w:footnote w:type="continuationSeparator" w:id="0">
    <w:p w14:paraId="24663F30" w14:textId="77777777" w:rsidR="006842B9" w:rsidRDefault="006842B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FC772" w14:textId="77777777" w:rsidR="00BB6FF2" w:rsidRDefault="00BB6FF2">
    <w:pPr>
      <w:pStyle w:val="Cabealho"/>
    </w:pPr>
    <w:r>
      <w:t xml:space="preserve">Projeto </w:t>
    </w:r>
    <w:proofErr w:type="spellStart"/>
    <w:r>
      <w:t>Merci</w:t>
    </w:r>
    <w:proofErr w:type="spellEnd"/>
    <w:r>
      <w:t xml:space="preserve"> 1.0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806ECA" w14:textId="77777777" w:rsidR="00BB6FF2" w:rsidRDefault="00BB6FF2">
    <w:pPr>
      <w:pStyle w:val="Cabealho"/>
      <w:jc w:val="right"/>
    </w:pPr>
    <w:r>
      <w:t>Especificação dos Requisitos do Software</w:t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ebdCeeS94F76C" int2:id="Xf9gNYgB">
      <int2:state int2:value="Rejected" int2:type="AugLoop_Text_Critique"/>
    </int2:textHash>
    <int2:textHash int2:hashCode="djxtsxNXqfpk8z" int2:id="NWVEJegU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C046E2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A31B61E"/>
    <w:multiLevelType w:val="hybridMultilevel"/>
    <w:tmpl w:val="98604402"/>
    <w:lvl w:ilvl="0" w:tplc="5F500E2A">
      <w:start w:val="1"/>
      <w:numFmt w:val="decimal"/>
      <w:lvlText w:val="%1."/>
      <w:lvlJc w:val="left"/>
      <w:pPr>
        <w:ind w:left="720" w:hanging="360"/>
      </w:pPr>
    </w:lvl>
    <w:lvl w:ilvl="1" w:tplc="A2E6FA1C">
      <w:start w:val="1"/>
      <w:numFmt w:val="lowerLetter"/>
      <w:lvlText w:val="%2."/>
      <w:lvlJc w:val="left"/>
      <w:pPr>
        <w:ind w:left="1440" w:hanging="360"/>
      </w:pPr>
    </w:lvl>
    <w:lvl w:ilvl="2" w:tplc="900A6D76">
      <w:start w:val="1"/>
      <w:numFmt w:val="lowerRoman"/>
      <w:lvlText w:val="%3."/>
      <w:lvlJc w:val="right"/>
      <w:pPr>
        <w:ind w:left="2160" w:hanging="180"/>
      </w:pPr>
    </w:lvl>
    <w:lvl w:ilvl="3" w:tplc="9ED6EDCA">
      <w:start w:val="1"/>
      <w:numFmt w:val="decimal"/>
      <w:lvlText w:val="%4."/>
      <w:lvlJc w:val="left"/>
      <w:pPr>
        <w:ind w:left="2880" w:hanging="360"/>
      </w:pPr>
    </w:lvl>
    <w:lvl w:ilvl="4" w:tplc="0A6642CE">
      <w:start w:val="1"/>
      <w:numFmt w:val="lowerLetter"/>
      <w:lvlText w:val="%5."/>
      <w:lvlJc w:val="left"/>
      <w:pPr>
        <w:ind w:left="3600" w:hanging="360"/>
      </w:pPr>
    </w:lvl>
    <w:lvl w:ilvl="5" w:tplc="4B0C8668">
      <w:start w:val="1"/>
      <w:numFmt w:val="lowerRoman"/>
      <w:lvlText w:val="%6."/>
      <w:lvlJc w:val="right"/>
      <w:pPr>
        <w:ind w:left="4320" w:hanging="180"/>
      </w:pPr>
    </w:lvl>
    <w:lvl w:ilvl="6" w:tplc="E3A852F0">
      <w:start w:val="1"/>
      <w:numFmt w:val="decimal"/>
      <w:lvlText w:val="%7."/>
      <w:lvlJc w:val="left"/>
      <w:pPr>
        <w:ind w:left="5040" w:hanging="360"/>
      </w:pPr>
    </w:lvl>
    <w:lvl w:ilvl="7" w:tplc="1F28A98C">
      <w:start w:val="1"/>
      <w:numFmt w:val="lowerLetter"/>
      <w:lvlText w:val="%8."/>
      <w:lvlJc w:val="left"/>
      <w:pPr>
        <w:ind w:left="5760" w:hanging="360"/>
      </w:pPr>
    </w:lvl>
    <w:lvl w:ilvl="8" w:tplc="F4C496FA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2A2168"/>
    <w:multiLevelType w:val="hybridMultilevel"/>
    <w:tmpl w:val="33943216"/>
    <w:lvl w:ilvl="0" w:tplc="F5A68D26">
      <w:start w:val="1"/>
      <w:numFmt w:val="decimal"/>
      <w:lvlText w:val="(%1)"/>
      <w:lvlJc w:val="left"/>
      <w:pPr>
        <w:ind w:left="720" w:hanging="360"/>
      </w:pPr>
    </w:lvl>
    <w:lvl w:ilvl="1" w:tplc="74C63FA6">
      <w:start w:val="1"/>
      <w:numFmt w:val="lowerLetter"/>
      <w:lvlText w:val="%2."/>
      <w:lvlJc w:val="left"/>
      <w:pPr>
        <w:ind w:left="1440" w:hanging="360"/>
      </w:pPr>
    </w:lvl>
    <w:lvl w:ilvl="2" w:tplc="337A3C5A">
      <w:start w:val="1"/>
      <w:numFmt w:val="lowerRoman"/>
      <w:lvlText w:val="%3."/>
      <w:lvlJc w:val="right"/>
      <w:pPr>
        <w:ind w:left="2160" w:hanging="180"/>
      </w:pPr>
    </w:lvl>
    <w:lvl w:ilvl="3" w:tplc="BC78D42E">
      <w:start w:val="1"/>
      <w:numFmt w:val="decimal"/>
      <w:lvlText w:val="%4."/>
      <w:lvlJc w:val="left"/>
      <w:pPr>
        <w:ind w:left="2880" w:hanging="360"/>
      </w:pPr>
    </w:lvl>
    <w:lvl w:ilvl="4" w:tplc="77D2339A">
      <w:start w:val="1"/>
      <w:numFmt w:val="lowerLetter"/>
      <w:lvlText w:val="%5."/>
      <w:lvlJc w:val="left"/>
      <w:pPr>
        <w:ind w:left="3600" w:hanging="360"/>
      </w:pPr>
    </w:lvl>
    <w:lvl w:ilvl="5" w:tplc="184C83FE">
      <w:start w:val="1"/>
      <w:numFmt w:val="lowerRoman"/>
      <w:lvlText w:val="%6."/>
      <w:lvlJc w:val="right"/>
      <w:pPr>
        <w:ind w:left="4320" w:hanging="180"/>
      </w:pPr>
    </w:lvl>
    <w:lvl w:ilvl="6" w:tplc="491E51A6">
      <w:start w:val="1"/>
      <w:numFmt w:val="decimal"/>
      <w:lvlText w:val="%7."/>
      <w:lvlJc w:val="left"/>
      <w:pPr>
        <w:ind w:left="5040" w:hanging="360"/>
      </w:pPr>
    </w:lvl>
    <w:lvl w:ilvl="7" w:tplc="B3B001D6">
      <w:start w:val="1"/>
      <w:numFmt w:val="lowerLetter"/>
      <w:lvlText w:val="%8."/>
      <w:lvlJc w:val="left"/>
      <w:pPr>
        <w:ind w:left="5760" w:hanging="360"/>
      </w:pPr>
    </w:lvl>
    <w:lvl w:ilvl="8" w:tplc="B3BE31B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C2B24"/>
    <w:multiLevelType w:val="multilevel"/>
    <w:tmpl w:val="B658F2F2"/>
    <w:lvl w:ilvl="0">
      <w:start w:val="1"/>
      <w:numFmt w:val="decimal"/>
      <w:lvlText w:val="%1."/>
      <w:lvlJc w:val="left"/>
      <w:pPr>
        <w:tabs>
          <w:tab w:val="num" w:pos="648"/>
        </w:tabs>
        <w:ind w:left="284" w:firstLine="4"/>
      </w:p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lvlText w:val="%1.%2.%3.%4.%5.%6.%7.%8.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4" w15:restartNumberingAfterBreak="0">
    <w:nsid w:val="18EB22C9"/>
    <w:multiLevelType w:val="multilevel"/>
    <w:tmpl w:val="5068193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5" w15:restartNumberingAfterBreak="0">
    <w:nsid w:val="1FA9A1DA"/>
    <w:multiLevelType w:val="hybridMultilevel"/>
    <w:tmpl w:val="43D21F0A"/>
    <w:lvl w:ilvl="0" w:tplc="12CC756A">
      <w:start w:val="1"/>
      <w:numFmt w:val="decimal"/>
      <w:lvlText w:val="%1."/>
      <w:lvlJc w:val="left"/>
      <w:pPr>
        <w:ind w:left="720" w:hanging="360"/>
      </w:pPr>
    </w:lvl>
    <w:lvl w:ilvl="1" w:tplc="DEB0A386">
      <w:start w:val="1"/>
      <w:numFmt w:val="lowerLetter"/>
      <w:lvlText w:val="%2."/>
      <w:lvlJc w:val="left"/>
      <w:pPr>
        <w:ind w:left="1440" w:hanging="360"/>
      </w:pPr>
    </w:lvl>
    <w:lvl w:ilvl="2" w:tplc="BDF2776E">
      <w:start w:val="1"/>
      <w:numFmt w:val="lowerRoman"/>
      <w:lvlText w:val="%3."/>
      <w:lvlJc w:val="right"/>
      <w:pPr>
        <w:ind w:left="2160" w:hanging="180"/>
      </w:pPr>
    </w:lvl>
    <w:lvl w:ilvl="3" w:tplc="52A04C98">
      <w:start w:val="1"/>
      <w:numFmt w:val="decimal"/>
      <w:lvlText w:val="%4."/>
      <w:lvlJc w:val="left"/>
      <w:pPr>
        <w:ind w:left="2880" w:hanging="360"/>
      </w:pPr>
    </w:lvl>
    <w:lvl w:ilvl="4" w:tplc="EB76B4D8">
      <w:start w:val="1"/>
      <w:numFmt w:val="lowerLetter"/>
      <w:lvlText w:val="%5."/>
      <w:lvlJc w:val="left"/>
      <w:pPr>
        <w:ind w:left="3600" w:hanging="360"/>
      </w:pPr>
    </w:lvl>
    <w:lvl w:ilvl="5" w:tplc="42226764">
      <w:start w:val="1"/>
      <w:numFmt w:val="lowerRoman"/>
      <w:lvlText w:val="%6."/>
      <w:lvlJc w:val="right"/>
      <w:pPr>
        <w:ind w:left="4320" w:hanging="180"/>
      </w:pPr>
    </w:lvl>
    <w:lvl w:ilvl="6" w:tplc="BF907C50">
      <w:start w:val="1"/>
      <w:numFmt w:val="decimal"/>
      <w:lvlText w:val="%7."/>
      <w:lvlJc w:val="left"/>
      <w:pPr>
        <w:ind w:left="5040" w:hanging="360"/>
      </w:pPr>
    </w:lvl>
    <w:lvl w:ilvl="7" w:tplc="9C52A3FC">
      <w:start w:val="1"/>
      <w:numFmt w:val="lowerLetter"/>
      <w:lvlText w:val="%8."/>
      <w:lvlJc w:val="left"/>
      <w:pPr>
        <w:ind w:left="5760" w:hanging="360"/>
      </w:pPr>
    </w:lvl>
    <w:lvl w:ilvl="8" w:tplc="8856E266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F94CCB"/>
    <w:multiLevelType w:val="hybridMultilevel"/>
    <w:tmpl w:val="85C0921E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4FF94F4"/>
    <w:multiLevelType w:val="hybridMultilevel"/>
    <w:tmpl w:val="0C2A15F2"/>
    <w:lvl w:ilvl="0" w:tplc="254E7D96">
      <w:start w:val="1"/>
      <w:numFmt w:val="decimal"/>
      <w:lvlText w:val="%1."/>
      <w:lvlJc w:val="left"/>
      <w:pPr>
        <w:ind w:left="720" w:hanging="360"/>
      </w:pPr>
    </w:lvl>
    <w:lvl w:ilvl="1" w:tplc="52A856DE">
      <w:start w:val="1"/>
      <w:numFmt w:val="lowerLetter"/>
      <w:lvlText w:val="%2."/>
      <w:lvlJc w:val="left"/>
      <w:pPr>
        <w:ind w:left="1440" w:hanging="360"/>
      </w:pPr>
    </w:lvl>
    <w:lvl w:ilvl="2" w:tplc="FC307FD4">
      <w:start w:val="1"/>
      <w:numFmt w:val="lowerRoman"/>
      <w:lvlText w:val="%3."/>
      <w:lvlJc w:val="right"/>
      <w:pPr>
        <w:ind w:left="2160" w:hanging="180"/>
      </w:pPr>
    </w:lvl>
    <w:lvl w:ilvl="3" w:tplc="811A66E6">
      <w:start w:val="1"/>
      <w:numFmt w:val="decimal"/>
      <w:lvlText w:val="%4."/>
      <w:lvlJc w:val="left"/>
      <w:pPr>
        <w:ind w:left="2880" w:hanging="360"/>
      </w:pPr>
    </w:lvl>
    <w:lvl w:ilvl="4" w:tplc="09E4A94E">
      <w:start w:val="1"/>
      <w:numFmt w:val="lowerLetter"/>
      <w:lvlText w:val="%5."/>
      <w:lvlJc w:val="left"/>
      <w:pPr>
        <w:ind w:left="3600" w:hanging="360"/>
      </w:pPr>
    </w:lvl>
    <w:lvl w:ilvl="5" w:tplc="B85AE39C">
      <w:start w:val="1"/>
      <w:numFmt w:val="lowerRoman"/>
      <w:lvlText w:val="%6."/>
      <w:lvlJc w:val="right"/>
      <w:pPr>
        <w:ind w:left="4320" w:hanging="180"/>
      </w:pPr>
    </w:lvl>
    <w:lvl w:ilvl="6" w:tplc="6EC2739C">
      <w:start w:val="1"/>
      <w:numFmt w:val="decimal"/>
      <w:lvlText w:val="%7."/>
      <w:lvlJc w:val="left"/>
      <w:pPr>
        <w:ind w:left="5040" w:hanging="360"/>
      </w:pPr>
    </w:lvl>
    <w:lvl w:ilvl="7" w:tplc="CA441E6C">
      <w:start w:val="1"/>
      <w:numFmt w:val="lowerLetter"/>
      <w:lvlText w:val="%8."/>
      <w:lvlJc w:val="left"/>
      <w:pPr>
        <w:ind w:left="5760" w:hanging="360"/>
      </w:pPr>
    </w:lvl>
    <w:lvl w:ilvl="8" w:tplc="6B2A83F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BE65F3E"/>
    <w:multiLevelType w:val="hybridMultilevel"/>
    <w:tmpl w:val="560A2910"/>
    <w:lvl w:ilvl="0" w:tplc="87CADB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EA64C5"/>
    <w:multiLevelType w:val="hybridMultilevel"/>
    <w:tmpl w:val="9182D33E"/>
    <w:lvl w:ilvl="0" w:tplc="7F927C76">
      <w:start w:val="1"/>
      <w:numFmt w:val="decimal"/>
      <w:lvlText w:val="%1."/>
      <w:lvlJc w:val="left"/>
      <w:pPr>
        <w:ind w:left="360" w:hanging="360"/>
      </w:pPr>
    </w:lvl>
    <w:lvl w:ilvl="1" w:tplc="3B2094D0">
      <w:start w:val="1"/>
      <w:numFmt w:val="lowerLetter"/>
      <w:lvlText w:val="%2."/>
      <w:lvlJc w:val="left"/>
      <w:pPr>
        <w:ind w:left="1080" w:hanging="360"/>
      </w:pPr>
    </w:lvl>
    <w:lvl w:ilvl="2" w:tplc="61627AB2">
      <w:start w:val="1"/>
      <w:numFmt w:val="lowerRoman"/>
      <w:lvlText w:val="%3."/>
      <w:lvlJc w:val="right"/>
      <w:pPr>
        <w:ind w:left="1800" w:hanging="180"/>
      </w:pPr>
    </w:lvl>
    <w:lvl w:ilvl="3" w:tplc="817E41B6">
      <w:start w:val="1"/>
      <w:numFmt w:val="decimal"/>
      <w:lvlText w:val="%4."/>
      <w:lvlJc w:val="left"/>
      <w:pPr>
        <w:ind w:left="2520" w:hanging="360"/>
      </w:pPr>
    </w:lvl>
    <w:lvl w:ilvl="4" w:tplc="404CF23E">
      <w:start w:val="1"/>
      <w:numFmt w:val="lowerLetter"/>
      <w:lvlText w:val="%5."/>
      <w:lvlJc w:val="left"/>
      <w:pPr>
        <w:ind w:left="3240" w:hanging="360"/>
      </w:pPr>
    </w:lvl>
    <w:lvl w:ilvl="5" w:tplc="B7E8AED8">
      <w:start w:val="1"/>
      <w:numFmt w:val="lowerRoman"/>
      <w:lvlText w:val="%6."/>
      <w:lvlJc w:val="right"/>
      <w:pPr>
        <w:ind w:left="3960" w:hanging="180"/>
      </w:pPr>
    </w:lvl>
    <w:lvl w:ilvl="6" w:tplc="0FA0BF22">
      <w:start w:val="1"/>
      <w:numFmt w:val="decimal"/>
      <w:lvlText w:val="%7."/>
      <w:lvlJc w:val="left"/>
      <w:pPr>
        <w:ind w:left="4680" w:hanging="360"/>
      </w:pPr>
    </w:lvl>
    <w:lvl w:ilvl="7" w:tplc="2766CD02">
      <w:start w:val="1"/>
      <w:numFmt w:val="lowerLetter"/>
      <w:lvlText w:val="%8."/>
      <w:lvlJc w:val="left"/>
      <w:pPr>
        <w:ind w:left="5400" w:hanging="360"/>
      </w:pPr>
    </w:lvl>
    <w:lvl w:ilvl="8" w:tplc="3D3A5B16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314617EE"/>
    <w:multiLevelType w:val="singleLevel"/>
    <w:tmpl w:val="61EAEA72"/>
    <w:lvl w:ilvl="0">
      <w:start w:val="1"/>
      <w:numFmt w:val="decimal"/>
      <w:pStyle w:val="Numerada3"/>
      <w:lvlText w:val="%1."/>
      <w:legacy w:legacy="1" w:legacySpace="0" w:legacyIndent="259"/>
      <w:lvlJc w:val="left"/>
      <w:pPr>
        <w:ind w:left="619" w:hanging="259"/>
      </w:pPr>
    </w:lvl>
  </w:abstractNum>
  <w:abstractNum w:abstractNumId="11" w15:restartNumberingAfterBreak="0">
    <w:nsid w:val="3F2B0AC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32D4CF3"/>
    <w:multiLevelType w:val="singleLevel"/>
    <w:tmpl w:val="E5382C20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44105CD3"/>
    <w:multiLevelType w:val="hybridMultilevel"/>
    <w:tmpl w:val="A922227C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0AE3700"/>
    <w:multiLevelType w:val="multilevel"/>
    <w:tmpl w:val="F0FEC0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5B5B13"/>
    <w:multiLevelType w:val="hybridMultilevel"/>
    <w:tmpl w:val="54A49AAA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6F9F777A"/>
    <w:multiLevelType w:val="hybridMultilevel"/>
    <w:tmpl w:val="A0B61078"/>
    <w:lvl w:ilvl="0" w:tplc="87CADB30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4E00CB0"/>
    <w:multiLevelType w:val="multilevel"/>
    <w:tmpl w:val="82C087BA"/>
    <w:lvl w:ilvl="0">
      <w:start w:val="1"/>
      <w:numFmt w:val="decimal"/>
      <w:pStyle w:val="Ttulo1"/>
      <w:lvlText w:val="%1."/>
      <w:lvlJc w:val="left"/>
      <w:pPr>
        <w:tabs>
          <w:tab w:val="num" w:pos="648"/>
        </w:tabs>
        <w:ind w:left="284" w:firstLine="4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567"/>
        </w:tabs>
        <w:ind w:left="567" w:hanging="567"/>
      </w:pPr>
    </w:lvl>
    <w:lvl w:ilvl="2">
      <w:start w:val="1"/>
      <w:numFmt w:val="decimal"/>
      <w:pStyle w:val="Ttulo3"/>
      <w:lvlText w:val="%1.%2.%3."/>
      <w:lvlJc w:val="left"/>
      <w:pPr>
        <w:tabs>
          <w:tab w:val="num" w:pos="1570"/>
        </w:tabs>
        <w:ind w:left="1417" w:hanging="567"/>
      </w:pPr>
    </w:lvl>
    <w:lvl w:ilvl="3">
      <w:start w:val="1"/>
      <w:numFmt w:val="decimal"/>
      <w:pStyle w:val="Ttulo4"/>
      <w:lvlText w:val="%1.%2.%3.%4."/>
      <w:lvlJc w:val="left"/>
      <w:pPr>
        <w:tabs>
          <w:tab w:val="num" w:pos="1080"/>
        </w:tabs>
        <w:ind w:left="567" w:hanging="567"/>
      </w:pPr>
    </w:lvl>
    <w:lvl w:ilvl="4">
      <w:start w:val="1"/>
      <w:numFmt w:val="decimal"/>
      <w:pStyle w:val="Ttulo5"/>
      <w:lvlText w:val="%1.%2.%3.%4.%5."/>
      <w:lvlJc w:val="left"/>
      <w:pPr>
        <w:tabs>
          <w:tab w:val="num" w:pos="1440"/>
        </w:tabs>
        <w:ind w:left="1008" w:hanging="1008"/>
      </w:pPr>
    </w:lvl>
    <w:lvl w:ilvl="5">
      <w:start w:val="1"/>
      <w:numFmt w:val="decimal"/>
      <w:pStyle w:val="Ttulo6"/>
      <w:lvlText w:val="%1.%2.%3.%4.%5.%6."/>
      <w:lvlJc w:val="left"/>
      <w:pPr>
        <w:tabs>
          <w:tab w:val="num" w:pos="1800"/>
        </w:tabs>
        <w:ind w:left="1152" w:hanging="1152"/>
      </w:pPr>
    </w:lvl>
    <w:lvl w:ilvl="6">
      <w:start w:val="1"/>
      <w:numFmt w:val="decimal"/>
      <w:pStyle w:val="Ttulo7"/>
      <w:lvlText w:val="%1.%2.%3.%4.%5.%6.%7."/>
      <w:lvlJc w:val="left"/>
      <w:pPr>
        <w:tabs>
          <w:tab w:val="num" w:pos="2160"/>
        </w:tabs>
        <w:ind w:left="1296" w:hanging="1296"/>
      </w:pPr>
    </w:lvl>
    <w:lvl w:ilvl="7">
      <w:start w:val="1"/>
      <w:numFmt w:val="decimal"/>
      <w:pStyle w:val="Ttulo8"/>
      <w:lvlText w:val="%1.%2.%3.%4.%5.%6.%7.%8."/>
      <w:lvlJc w:val="left"/>
      <w:pPr>
        <w:tabs>
          <w:tab w:val="num" w:pos="2520"/>
        </w:tabs>
        <w:ind w:left="1440" w:hanging="1440"/>
      </w:pPr>
    </w:lvl>
    <w:lvl w:ilvl="8">
      <w:start w:val="1"/>
      <w:numFmt w:val="decimal"/>
      <w:pStyle w:val="Ttulo9"/>
      <w:lvlText w:val="%1.%2.%3.%4.%5.%6.%7.%8.%9."/>
      <w:lvlJc w:val="left"/>
      <w:pPr>
        <w:tabs>
          <w:tab w:val="num" w:pos="2520"/>
        </w:tabs>
        <w:ind w:left="1584" w:hanging="1584"/>
      </w:pPr>
    </w:lvl>
  </w:abstractNum>
  <w:abstractNum w:abstractNumId="18" w15:restartNumberingAfterBreak="0">
    <w:nsid w:val="7F1800F7"/>
    <w:multiLevelType w:val="multilevel"/>
    <w:tmpl w:val="5B46F54A"/>
    <w:lvl w:ilvl="0">
      <w:start w:val="1"/>
      <w:numFmt w:val="decimal"/>
      <w:suff w:val="space"/>
      <w:lvlText w:val="%1."/>
      <w:lvlJc w:val="left"/>
      <w:pPr>
        <w:ind w:left="360" w:hanging="360"/>
      </w:pPr>
    </w:lvl>
    <w:lvl w:ilvl="1">
      <w:start w:val="1"/>
      <w:numFmt w:val="decimal"/>
      <w:suff w:val="space"/>
      <w:lvlText w:val="%1.%2.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080" w:hanging="360"/>
      </w:pPr>
    </w:lvl>
    <w:lvl w:ilvl="3">
      <w:start w:val="1"/>
      <w:numFmt w:val="decimal"/>
      <w:pStyle w:val="Numerada4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pStyle w:val="Numerada5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934434552">
    <w:abstractNumId w:val="7"/>
  </w:num>
  <w:num w:numId="2" w16cid:durableId="1482695805">
    <w:abstractNumId w:val="1"/>
  </w:num>
  <w:num w:numId="3" w16cid:durableId="537202865">
    <w:abstractNumId w:val="14"/>
  </w:num>
  <w:num w:numId="4" w16cid:durableId="489640116">
    <w:abstractNumId w:val="5"/>
  </w:num>
  <w:num w:numId="5" w16cid:durableId="267852059">
    <w:abstractNumId w:val="9"/>
  </w:num>
  <w:num w:numId="6" w16cid:durableId="90510045">
    <w:abstractNumId w:val="2"/>
  </w:num>
  <w:num w:numId="7" w16cid:durableId="115569833">
    <w:abstractNumId w:val="17"/>
  </w:num>
  <w:num w:numId="8" w16cid:durableId="1520654489">
    <w:abstractNumId w:val="12"/>
  </w:num>
  <w:num w:numId="9" w16cid:durableId="57628708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487938677">
    <w:abstractNumId w:val="3"/>
  </w:num>
  <w:num w:numId="11" w16cid:durableId="1286888654">
    <w:abstractNumId w:val="18"/>
  </w:num>
  <w:num w:numId="12" w16cid:durableId="336230375">
    <w:abstractNumId w:val="10"/>
    <w:lvlOverride w:ilvl="0">
      <w:lvl w:ilvl="0">
        <w:start w:val="1"/>
        <w:numFmt w:val="decimal"/>
        <w:pStyle w:val="Numerada3"/>
        <w:lvlText w:val="%1."/>
        <w:legacy w:legacy="1" w:legacySpace="0" w:legacyIndent="259"/>
        <w:lvlJc w:val="left"/>
        <w:pPr>
          <w:ind w:left="619" w:hanging="259"/>
        </w:pPr>
      </w:lvl>
    </w:lvlOverride>
  </w:num>
  <w:num w:numId="13" w16cid:durableId="904099929">
    <w:abstractNumId w:val="17"/>
  </w:num>
  <w:num w:numId="14" w16cid:durableId="797843393">
    <w:abstractNumId w:val="17"/>
  </w:num>
  <w:num w:numId="15" w16cid:durableId="1512795425">
    <w:abstractNumId w:val="17"/>
  </w:num>
  <w:num w:numId="16" w16cid:durableId="1761022098">
    <w:abstractNumId w:val="0"/>
  </w:num>
  <w:num w:numId="17" w16cid:durableId="168193055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205588698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062755794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251548351">
    <w:abstractNumId w:val="17"/>
  </w:num>
  <w:num w:numId="21" w16cid:durableId="780877477">
    <w:abstractNumId w:val="17"/>
  </w:num>
  <w:num w:numId="22" w16cid:durableId="9911531">
    <w:abstractNumId w:val="17"/>
  </w:num>
  <w:num w:numId="23" w16cid:durableId="904489254">
    <w:abstractNumId w:val="17"/>
  </w:num>
  <w:num w:numId="24" w16cid:durableId="533494376">
    <w:abstractNumId w:val="17"/>
  </w:num>
  <w:num w:numId="25" w16cid:durableId="913661566">
    <w:abstractNumId w:val="17"/>
  </w:num>
  <w:num w:numId="26" w16cid:durableId="1536575828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54672636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642123431">
    <w:abstractNumId w:val="17"/>
  </w:num>
  <w:num w:numId="29" w16cid:durableId="1610579771">
    <w:abstractNumId w:val="6"/>
  </w:num>
  <w:num w:numId="30" w16cid:durableId="756092382">
    <w:abstractNumId w:val="11"/>
  </w:num>
  <w:num w:numId="31" w16cid:durableId="2087996893">
    <w:abstractNumId w:val="17"/>
  </w:num>
  <w:num w:numId="32" w16cid:durableId="1778285940">
    <w:abstractNumId w:val="17"/>
  </w:num>
  <w:num w:numId="33" w16cid:durableId="1283222330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1346521143">
    <w:abstractNumId w:val="1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uário Convidado">
    <w15:presenceInfo w15:providerId="AD" w15:userId="S::urn:spo:anon#39e0be687fb2d140c520411c24db483f100febf39baf459bc4edcf8585e0c218::"/>
  </w15:person>
  <w15:person w15:author="NATÃ BELO DOS SANTOS VIANA">
    <w15:presenceInfo w15:providerId="AD" w15:userId="S::17226148706@cefet-rj.br::34b69685-e7bd-4893-b330-f6065fac90cc"/>
  </w15:person>
  <w15:person w15:author="JULIA IACOVELLIS PINHO">
    <w15:presenceInfo w15:providerId="AD" w15:userId="S::15019261793@cefet-rj.br::3cd426a7-32c2-4cb2-8020-e88315dcaf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linkStyle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6FF2"/>
    <w:rsid w:val="00003664"/>
    <w:rsid w:val="00005051"/>
    <w:rsid w:val="00006240"/>
    <w:rsid w:val="000208F2"/>
    <w:rsid w:val="00042C91"/>
    <w:rsid w:val="000516C4"/>
    <w:rsid w:val="00057CF0"/>
    <w:rsid w:val="00063443"/>
    <w:rsid w:val="00067C77"/>
    <w:rsid w:val="000734D1"/>
    <w:rsid w:val="000763D9"/>
    <w:rsid w:val="0008379B"/>
    <w:rsid w:val="000C1013"/>
    <w:rsid w:val="000D60B6"/>
    <w:rsid w:val="000F6A8D"/>
    <w:rsid w:val="001062B2"/>
    <w:rsid w:val="00121470"/>
    <w:rsid w:val="00125287"/>
    <w:rsid w:val="00137215"/>
    <w:rsid w:val="001746F8"/>
    <w:rsid w:val="00191572"/>
    <w:rsid w:val="00192758"/>
    <w:rsid w:val="001942DF"/>
    <w:rsid w:val="00205FF4"/>
    <w:rsid w:val="002060A0"/>
    <w:rsid w:val="00220A8E"/>
    <w:rsid w:val="0022698C"/>
    <w:rsid w:val="00235311"/>
    <w:rsid w:val="00240557"/>
    <w:rsid w:val="00255632"/>
    <w:rsid w:val="00260834"/>
    <w:rsid w:val="002925DF"/>
    <w:rsid w:val="00293555"/>
    <w:rsid w:val="0029505E"/>
    <w:rsid w:val="002956C7"/>
    <w:rsid w:val="002A6FC6"/>
    <w:rsid w:val="002B3209"/>
    <w:rsid w:val="002C06F3"/>
    <w:rsid w:val="002D2580"/>
    <w:rsid w:val="002F2F57"/>
    <w:rsid w:val="002F5078"/>
    <w:rsid w:val="003440B5"/>
    <w:rsid w:val="00344601"/>
    <w:rsid w:val="0036351B"/>
    <w:rsid w:val="003635E4"/>
    <w:rsid w:val="003713AC"/>
    <w:rsid w:val="003A4ECE"/>
    <w:rsid w:val="003A64BC"/>
    <w:rsid w:val="003D1233"/>
    <w:rsid w:val="003E43AA"/>
    <w:rsid w:val="003F53C3"/>
    <w:rsid w:val="00404F39"/>
    <w:rsid w:val="00412A0A"/>
    <w:rsid w:val="00414850"/>
    <w:rsid w:val="00447A3E"/>
    <w:rsid w:val="00453E64"/>
    <w:rsid w:val="00454F64"/>
    <w:rsid w:val="00477F1F"/>
    <w:rsid w:val="004B7320"/>
    <w:rsid w:val="004E439F"/>
    <w:rsid w:val="004E7F7C"/>
    <w:rsid w:val="004F131D"/>
    <w:rsid w:val="004F6F06"/>
    <w:rsid w:val="00505DB3"/>
    <w:rsid w:val="00526691"/>
    <w:rsid w:val="00541AD8"/>
    <w:rsid w:val="0054755F"/>
    <w:rsid w:val="00551A7C"/>
    <w:rsid w:val="005521AB"/>
    <w:rsid w:val="00556F0C"/>
    <w:rsid w:val="00586A0E"/>
    <w:rsid w:val="00594202"/>
    <w:rsid w:val="00595610"/>
    <w:rsid w:val="005A706F"/>
    <w:rsid w:val="005B3507"/>
    <w:rsid w:val="005D1E95"/>
    <w:rsid w:val="005D2418"/>
    <w:rsid w:val="00602BBB"/>
    <w:rsid w:val="0062019E"/>
    <w:rsid w:val="00636B13"/>
    <w:rsid w:val="006658CB"/>
    <w:rsid w:val="0066656C"/>
    <w:rsid w:val="006842B9"/>
    <w:rsid w:val="00684CA0"/>
    <w:rsid w:val="00705B92"/>
    <w:rsid w:val="00713506"/>
    <w:rsid w:val="007224CD"/>
    <w:rsid w:val="00733664"/>
    <w:rsid w:val="00761E1F"/>
    <w:rsid w:val="00771A5D"/>
    <w:rsid w:val="00777059"/>
    <w:rsid w:val="00780431"/>
    <w:rsid w:val="007855E1"/>
    <w:rsid w:val="007C6B7B"/>
    <w:rsid w:val="007D104E"/>
    <w:rsid w:val="007D5E1F"/>
    <w:rsid w:val="007D67E2"/>
    <w:rsid w:val="00831B71"/>
    <w:rsid w:val="0083283C"/>
    <w:rsid w:val="00854864"/>
    <w:rsid w:val="00864575"/>
    <w:rsid w:val="008932F2"/>
    <w:rsid w:val="008C236D"/>
    <w:rsid w:val="008D7B94"/>
    <w:rsid w:val="008E78AB"/>
    <w:rsid w:val="008F7E62"/>
    <w:rsid w:val="0091275D"/>
    <w:rsid w:val="0091554A"/>
    <w:rsid w:val="00921D21"/>
    <w:rsid w:val="00924FA0"/>
    <w:rsid w:val="0094435C"/>
    <w:rsid w:val="00944EB7"/>
    <w:rsid w:val="009512F7"/>
    <w:rsid w:val="00955786"/>
    <w:rsid w:val="00966F00"/>
    <w:rsid w:val="009B417B"/>
    <w:rsid w:val="009E1B9A"/>
    <w:rsid w:val="009E2326"/>
    <w:rsid w:val="009E9DAA"/>
    <w:rsid w:val="009F384D"/>
    <w:rsid w:val="009F7FBC"/>
    <w:rsid w:val="00A24609"/>
    <w:rsid w:val="00A559B9"/>
    <w:rsid w:val="00A97CDF"/>
    <w:rsid w:val="00AA61C7"/>
    <w:rsid w:val="00AB45DC"/>
    <w:rsid w:val="00AB4B05"/>
    <w:rsid w:val="00AF7ABF"/>
    <w:rsid w:val="00B01F79"/>
    <w:rsid w:val="00B42FDC"/>
    <w:rsid w:val="00B6631C"/>
    <w:rsid w:val="00B812A4"/>
    <w:rsid w:val="00B85CC5"/>
    <w:rsid w:val="00B9DEAC"/>
    <w:rsid w:val="00BB399C"/>
    <w:rsid w:val="00BB4A87"/>
    <w:rsid w:val="00BB6FF2"/>
    <w:rsid w:val="00BC2999"/>
    <w:rsid w:val="00BD3E47"/>
    <w:rsid w:val="00BE3D6A"/>
    <w:rsid w:val="00C34738"/>
    <w:rsid w:val="00CF72C0"/>
    <w:rsid w:val="00D27C8E"/>
    <w:rsid w:val="00D30243"/>
    <w:rsid w:val="00D45F5C"/>
    <w:rsid w:val="00D81278"/>
    <w:rsid w:val="00D9035A"/>
    <w:rsid w:val="00DA4E36"/>
    <w:rsid w:val="00DA7FBB"/>
    <w:rsid w:val="00E54E4D"/>
    <w:rsid w:val="00E563B6"/>
    <w:rsid w:val="00E58CD7"/>
    <w:rsid w:val="00E71405"/>
    <w:rsid w:val="00E83AE9"/>
    <w:rsid w:val="00E905E8"/>
    <w:rsid w:val="00E916C3"/>
    <w:rsid w:val="00EA0C46"/>
    <w:rsid w:val="00EC41E1"/>
    <w:rsid w:val="00EC708A"/>
    <w:rsid w:val="00F52520"/>
    <w:rsid w:val="00F54FE9"/>
    <w:rsid w:val="00F567E7"/>
    <w:rsid w:val="00F632D5"/>
    <w:rsid w:val="00FB28DE"/>
    <w:rsid w:val="00FB44DD"/>
    <w:rsid w:val="00FE481F"/>
    <w:rsid w:val="00FF7C1F"/>
    <w:rsid w:val="010B80A3"/>
    <w:rsid w:val="0116DDBD"/>
    <w:rsid w:val="011A071F"/>
    <w:rsid w:val="01427590"/>
    <w:rsid w:val="018179AB"/>
    <w:rsid w:val="018C4675"/>
    <w:rsid w:val="01AAD480"/>
    <w:rsid w:val="01CFBB4C"/>
    <w:rsid w:val="01F023FA"/>
    <w:rsid w:val="01F45030"/>
    <w:rsid w:val="01F7098F"/>
    <w:rsid w:val="02016241"/>
    <w:rsid w:val="021C8AFF"/>
    <w:rsid w:val="0228CFF0"/>
    <w:rsid w:val="0238F7BC"/>
    <w:rsid w:val="024834B2"/>
    <w:rsid w:val="028EC34A"/>
    <w:rsid w:val="028EC883"/>
    <w:rsid w:val="02B108FE"/>
    <w:rsid w:val="02C0C39C"/>
    <w:rsid w:val="02C0D7B3"/>
    <w:rsid w:val="02FE15BB"/>
    <w:rsid w:val="03358357"/>
    <w:rsid w:val="03383729"/>
    <w:rsid w:val="0347AACC"/>
    <w:rsid w:val="03559DF6"/>
    <w:rsid w:val="03761870"/>
    <w:rsid w:val="03838F46"/>
    <w:rsid w:val="038C042C"/>
    <w:rsid w:val="03B30331"/>
    <w:rsid w:val="041951F1"/>
    <w:rsid w:val="042D4EC6"/>
    <w:rsid w:val="04577857"/>
    <w:rsid w:val="046AE4D3"/>
    <w:rsid w:val="04C0EA4D"/>
    <w:rsid w:val="052002B2"/>
    <w:rsid w:val="053E6CA1"/>
    <w:rsid w:val="054F8FEA"/>
    <w:rsid w:val="05542BC1"/>
    <w:rsid w:val="056070B2"/>
    <w:rsid w:val="05AE1E61"/>
    <w:rsid w:val="05EAD02D"/>
    <w:rsid w:val="05EB6D97"/>
    <w:rsid w:val="05FB144E"/>
    <w:rsid w:val="05FDF64C"/>
    <w:rsid w:val="060495F4"/>
    <w:rsid w:val="0623E206"/>
    <w:rsid w:val="0669D7C8"/>
    <w:rsid w:val="066FD7EB"/>
    <w:rsid w:val="06A85F52"/>
    <w:rsid w:val="06B97119"/>
    <w:rsid w:val="06BA8F8A"/>
    <w:rsid w:val="06EB7E83"/>
    <w:rsid w:val="070DF1D0"/>
    <w:rsid w:val="07129C67"/>
    <w:rsid w:val="0739F5D7"/>
    <w:rsid w:val="073A982D"/>
    <w:rsid w:val="0764EF88"/>
    <w:rsid w:val="077A0F69"/>
    <w:rsid w:val="07816511"/>
    <w:rsid w:val="0785E1D8"/>
    <w:rsid w:val="07988EB7"/>
    <w:rsid w:val="07C07024"/>
    <w:rsid w:val="07D26515"/>
    <w:rsid w:val="0805A829"/>
    <w:rsid w:val="080BA84C"/>
    <w:rsid w:val="083C8D71"/>
    <w:rsid w:val="0844B5A6"/>
    <w:rsid w:val="084B416B"/>
    <w:rsid w:val="084C55BC"/>
    <w:rsid w:val="08557D4E"/>
    <w:rsid w:val="086CE675"/>
    <w:rsid w:val="08A5B5DE"/>
    <w:rsid w:val="08A98E9D"/>
    <w:rsid w:val="08BC61A4"/>
    <w:rsid w:val="08D2BDF8"/>
    <w:rsid w:val="08DB7AEE"/>
    <w:rsid w:val="08DC2B48"/>
    <w:rsid w:val="08E78F4A"/>
    <w:rsid w:val="09031106"/>
    <w:rsid w:val="090DCCC5"/>
    <w:rsid w:val="092277DC"/>
    <w:rsid w:val="09300520"/>
    <w:rsid w:val="09683C1F"/>
    <w:rsid w:val="0979D9E4"/>
    <w:rsid w:val="098EF396"/>
    <w:rsid w:val="09AF97C6"/>
    <w:rsid w:val="09E9AB00"/>
    <w:rsid w:val="0A14021C"/>
    <w:rsid w:val="0A152EAD"/>
    <w:rsid w:val="0A1AC859"/>
    <w:rsid w:val="0A33E1D5"/>
    <w:rsid w:val="0A40E4C6"/>
    <w:rsid w:val="0A759EB7"/>
    <w:rsid w:val="0A889AB2"/>
    <w:rsid w:val="0AA9C4B6"/>
    <w:rsid w:val="0AE4FDDE"/>
    <w:rsid w:val="0B15D01B"/>
    <w:rsid w:val="0B43490E"/>
    <w:rsid w:val="0B7C5668"/>
    <w:rsid w:val="0B8A48F6"/>
    <w:rsid w:val="0BBDD6C3"/>
    <w:rsid w:val="0BCFB236"/>
    <w:rsid w:val="0BDCB527"/>
    <w:rsid w:val="0BE12F5F"/>
    <w:rsid w:val="0BE63E7D"/>
    <w:rsid w:val="0BF02EDF"/>
    <w:rsid w:val="0BF606B8"/>
    <w:rsid w:val="0C0A5EBA"/>
    <w:rsid w:val="0C13CC0A"/>
    <w:rsid w:val="0C2F3FAB"/>
    <w:rsid w:val="0C452933"/>
    <w:rsid w:val="0C69CE0A"/>
    <w:rsid w:val="0C8B06E2"/>
    <w:rsid w:val="0CB3384E"/>
    <w:rsid w:val="0CC2100D"/>
    <w:rsid w:val="0CD00196"/>
    <w:rsid w:val="0CE38F3E"/>
    <w:rsid w:val="0CE6B6B2"/>
    <w:rsid w:val="0CEA9D1F"/>
    <w:rsid w:val="0D13AF5F"/>
    <w:rsid w:val="0D257852"/>
    <w:rsid w:val="0D7142B0"/>
    <w:rsid w:val="0D7CFFC0"/>
    <w:rsid w:val="0D7EE507"/>
    <w:rsid w:val="0D98DBF5"/>
    <w:rsid w:val="0DA62F1B"/>
    <w:rsid w:val="0DAF9C6B"/>
    <w:rsid w:val="0DCEAD82"/>
    <w:rsid w:val="0E166F32"/>
    <w:rsid w:val="0E26D743"/>
    <w:rsid w:val="0E292E66"/>
    <w:rsid w:val="0E2D06DE"/>
    <w:rsid w:val="0E366E7E"/>
    <w:rsid w:val="0E3C9B4C"/>
    <w:rsid w:val="0E50BADD"/>
    <w:rsid w:val="0E709E99"/>
    <w:rsid w:val="0E8982E3"/>
    <w:rsid w:val="0E924AF9"/>
    <w:rsid w:val="0EA74F97"/>
    <w:rsid w:val="0EAAC481"/>
    <w:rsid w:val="0EC8C2FA"/>
    <w:rsid w:val="0EF31D81"/>
    <w:rsid w:val="0EF33B31"/>
    <w:rsid w:val="0F486546"/>
    <w:rsid w:val="0F4B6CCC"/>
    <w:rsid w:val="0F566A0E"/>
    <w:rsid w:val="0F9495ED"/>
    <w:rsid w:val="0FAAC6B1"/>
    <w:rsid w:val="0FBA2752"/>
    <w:rsid w:val="0FC2A7A4"/>
    <w:rsid w:val="0FF30977"/>
    <w:rsid w:val="0FF4FCA5"/>
    <w:rsid w:val="1004A48A"/>
    <w:rsid w:val="1016BA31"/>
    <w:rsid w:val="102DDBC0"/>
    <w:rsid w:val="10367D66"/>
    <w:rsid w:val="1048B3FE"/>
    <w:rsid w:val="1062CFD6"/>
    <w:rsid w:val="106809F3"/>
    <w:rsid w:val="107BC511"/>
    <w:rsid w:val="108A9151"/>
    <w:rsid w:val="10931345"/>
    <w:rsid w:val="1098F172"/>
    <w:rsid w:val="109A324B"/>
    <w:rsid w:val="10B0264A"/>
    <w:rsid w:val="10B4A082"/>
    <w:rsid w:val="10DAEF1D"/>
    <w:rsid w:val="10E73D2D"/>
    <w:rsid w:val="113BE1D8"/>
    <w:rsid w:val="11743C0E"/>
    <w:rsid w:val="11778A4F"/>
    <w:rsid w:val="11904AE6"/>
    <w:rsid w:val="11A94E93"/>
    <w:rsid w:val="11BDDDF9"/>
    <w:rsid w:val="11D5A20D"/>
    <w:rsid w:val="11E3C768"/>
    <w:rsid w:val="11FEA22D"/>
    <w:rsid w:val="12040240"/>
    <w:rsid w:val="120E354A"/>
    <w:rsid w:val="12182B54"/>
    <w:rsid w:val="122B89E6"/>
    <w:rsid w:val="124BF6AB"/>
    <w:rsid w:val="124FF65E"/>
    <w:rsid w:val="1268E6B4"/>
    <w:rsid w:val="127FB38F"/>
    <w:rsid w:val="12836027"/>
    <w:rsid w:val="129D7F26"/>
    <w:rsid w:val="12C80F31"/>
    <w:rsid w:val="13100C6F"/>
    <w:rsid w:val="13373472"/>
    <w:rsid w:val="13390C27"/>
    <w:rsid w:val="135D8026"/>
    <w:rsid w:val="13AA05AB"/>
    <w:rsid w:val="13C47B5F"/>
    <w:rsid w:val="13CAAA59"/>
    <w:rsid w:val="13CC4296"/>
    <w:rsid w:val="1401416B"/>
    <w:rsid w:val="140A2C7F"/>
    <w:rsid w:val="1415709F"/>
    <w:rsid w:val="14561E66"/>
    <w:rsid w:val="1463CFA6"/>
    <w:rsid w:val="14799608"/>
    <w:rsid w:val="14C7C56A"/>
    <w:rsid w:val="14E515B4"/>
    <w:rsid w:val="14EA2B54"/>
    <w:rsid w:val="1509FB0E"/>
    <w:rsid w:val="155983F3"/>
    <w:rsid w:val="156812F7"/>
    <w:rsid w:val="156E0A4B"/>
    <w:rsid w:val="15A48E1D"/>
    <w:rsid w:val="15C214D2"/>
    <w:rsid w:val="15D9615D"/>
    <w:rsid w:val="15E1278F"/>
    <w:rsid w:val="15E6DAC1"/>
    <w:rsid w:val="161675AE"/>
    <w:rsid w:val="163AE840"/>
    <w:rsid w:val="163DAD23"/>
    <w:rsid w:val="166FBEDC"/>
    <w:rsid w:val="167E0E2F"/>
    <w:rsid w:val="16AC2E5A"/>
    <w:rsid w:val="1711AA10"/>
    <w:rsid w:val="174C282A"/>
    <w:rsid w:val="17626F85"/>
    <w:rsid w:val="177F64D9"/>
    <w:rsid w:val="17896E22"/>
    <w:rsid w:val="17A1CF4E"/>
    <w:rsid w:val="17AC9173"/>
    <w:rsid w:val="17AFD320"/>
    <w:rsid w:val="17B00868"/>
    <w:rsid w:val="17B6D04B"/>
    <w:rsid w:val="17BAA27D"/>
    <w:rsid w:val="1824B6F9"/>
    <w:rsid w:val="182C6BEB"/>
    <w:rsid w:val="1854E4E0"/>
    <w:rsid w:val="1862C6F6"/>
    <w:rsid w:val="1865F879"/>
    <w:rsid w:val="187534DA"/>
    <w:rsid w:val="18971DDA"/>
    <w:rsid w:val="189FB3B9"/>
    <w:rsid w:val="18D73129"/>
    <w:rsid w:val="18DA9900"/>
    <w:rsid w:val="18DC2EDF"/>
    <w:rsid w:val="18E4D001"/>
    <w:rsid w:val="199866D8"/>
    <w:rsid w:val="19B0B7EC"/>
    <w:rsid w:val="19B886D7"/>
    <w:rsid w:val="19F0B541"/>
    <w:rsid w:val="19F9B971"/>
    <w:rsid w:val="1A01C8DA"/>
    <w:rsid w:val="1A15F851"/>
    <w:rsid w:val="1A344DEE"/>
    <w:rsid w:val="1A3B7522"/>
    <w:rsid w:val="1A46A11D"/>
    <w:rsid w:val="1A5804EB"/>
    <w:rsid w:val="1A6608BD"/>
    <w:rsid w:val="1B15FDED"/>
    <w:rsid w:val="1B306905"/>
    <w:rsid w:val="1B545738"/>
    <w:rsid w:val="1B56F09B"/>
    <w:rsid w:val="1B6D8558"/>
    <w:rsid w:val="1B6F0E5D"/>
    <w:rsid w:val="1B717440"/>
    <w:rsid w:val="1B772F28"/>
    <w:rsid w:val="1B7B0DD1"/>
    <w:rsid w:val="1B9A67B8"/>
    <w:rsid w:val="1BB84DFA"/>
    <w:rsid w:val="1BD158F0"/>
    <w:rsid w:val="1C0430B1"/>
    <w:rsid w:val="1C2EDE50"/>
    <w:rsid w:val="1C373868"/>
    <w:rsid w:val="1C3D499E"/>
    <w:rsid w:val="1C4D6D6D"/>
    <w:rsid w:val="1C85B732"/>
    <w:rsid w:val="1C8B4920"/>
    <w:rsid w:val="1C99D027"/>
    <w:rsid w:val="1CA281B2"/>
    <w:rsid w:val="1CB1CE4E"/>
    <w:rsid w:val="1CB47DA8"/>
    <w:rsid w:val="1CC07096"/>
    <w:rsid w:val="1CD5BA4D"/>
    <w:rsid w:val="1CDAE802"/>
    <w:rsid w:val="1CDCB071"/>
    <w:rsid w:val="1CF37605"/>
    <w:rsid w:val="1D18ADC2"/>
    <w:rsid w:val="1D5835DA"/>
    <w:rsid w:val="1D67A3C7"/>
    <w:rsid w:val="1D732ACE"/>
    <w:rsid w:val="1D91D435"/>
    <w:rsid w:val="1D9B2F48"/>
    <w:rsid w:val="1DB64450"/>
    <w:rsid w:val="1DC12633"/>
    <w:rsid w:val="1DDE70E2"/>
    <w:rsid w:val="1E122A9C"/>
    <w:rsid w:val="1E14AAB8"/>
    <w:rsid w:val="1E69E561"/>
    <w:rsid w:val="1E6ED38E"/>
    <w:rsid w:val="1E72C505"/>
    <w:rsid w:val="1EC24A70"/>
    <w:rsid w:val="1EC48D58"/>
    <w:rsid w:val="1ED2087A"/>
    <w:rsid w:val="1ED76639"/>
    <w:rsid w:val="1EDBBBC1"/>
    <w:rsid w:val="1EF4BA3D"/>
    <w:rsid w:val="1F03A30A"/>
    <w:rsid w:val="1F3E2F3D"/>
    <w:rsid w:val="1F41388D"/>
    <w:rsid w:val="1F4B7063"/>
    <w:rsid w:val="1F527FD3"/>
    <w:rsid w:val="1F7A4143"/>
    <w:rsid w:val="1F96325F"/>
    <w:rsid w:val="1F9C8D55"/>
    <w:rsid w:val="1FAEAC87"/>
    <w:rsid w:val="1FB29B7A"/>
    <w:rsid w:val="1FBA72AB"/>
    <w:rsid w:val="1FE41A56"/>
    <w:rsid w:val="1FEBCC67"/>
    <w:rsid w:val="1FF81158"/>
    <w:rsid w:val="200AA3EF"/>
    <w:rsid w:val="20228079"/>
    <w:rsid w:val="20686BE4"/>
    <w:rsid w:val="20710A5E"/>
    <w:rsid w:val="2088D01C"/>
    <w:rsid w:val="209C369A"/>
    <w:rsid w:val="209D264C"/>
    <w:rsid w:val="20D2D3AB"/>
    <w:rsid w:val="213202C0"/>
    <w:rsid w:val="2138B567"/>
    <w:rsid w:val="21523030"/>
    <w:rsid w:val="21592855"/>
    <w:rsid w:val="216FB943"/>
    <w:rsid w:val="2176970A"/>
    <w:rsid w:val="21879CC8"/>
    <w:rsid w:val="2193E1B9"/>
    <w:rsid w:val="21A67450"/>
    <w:rsid w:val="21B112AF"/>
    <w:rsid w:val="21B9D8A7"/>
    <w:rsid w:val="21DE23E2"/>
    <w:rsid w:val="21E66A08"/>
    <w:rsid w:val="21F666A4"/>
    <w:rsid w:val="22019C02"/>
    <w:rsid w:val="220AB928"/>
    <w:rsid w:val="220CDABF"/>
    <w:rsid w:val="2223B94C"/>
    <w:rsid w:val="224F3665"/>
    <w:rsid w:val="225B1C05"/>
    <w:rsid w:val="228B8AB2"/>
    <w:rsid w:val="22C5C1C7"/>
    <w:rsid w:val="22D485C8"/>
    <w:rsid w:val="22F4F8B6"/>
    <w:rsid w:val="22FEF3AA"/>
    <w:rsid w:val="2340610C"/>
    <w:rsid w:val="234244B1"/>
    <w:rsid w:val="2359F6A6"/>
    <w:rsid w:val="23673528"/>
    <w:rsid w:val="236A5E9E"/>
    <w:rsid w:val="23E1C384"/>
    <w:rsid w:val="23E2A654"/>
    <w:rsid w:val="23EF3269"/>
    <w:rsid w:val="24107C64"/>
    <w:rsid w:val="2425F0F6"/>
    <w:rsid w:val="24433D50"/>
    <w:rsid w:val="24BD047C"/>
    <w:rsid w:val="24D015C3"/>
    <w:rsid w:val="24D14294"/>
    <w:rsid w:val="24D2FB89"/>
    <w:rsid w:val="24FF8768"/>
    <w:rsid w:val="254149FE"/>
    <w:rsid w:val="2564972D"/>
    <w:rsid w:val="258FE5CC"/>
    <w:rsid w:val="25E72333"/>
    <w:rsid w:val="25F1387A"/>
    <w:rsid w:val="25F2864E"/>
    <w:rsid w:val="25F3D3AD"/>
    <w:rsid w:val="261E040B"/>
    <w:rsid w:val="267C7F9A"/>
    <w:rsid w:val="269C1F7F"/>
    <w:rsid w:val="26C38220"/>
    <w:rsid w:val="26CBF8D5"/>
    <w:rsid w:val="26E02573"/>
    <w:rsid w:val="2718F1BB"/>
    <w:rsid w:val="271A4716"/>
    <w:rsid w:val="275C6770"/>
    <w:rsid w:val="27823DC5"/>
    <w:rsid w:val="2787152A"/>
    <w:rsid w:val="27A79F3A"/>
    <w:rsid w:val="27B1DCC5"/>
    <w:rsid w:val="27B3C2B2"/>
    <w:rsid w:val="27B98C18"/>
    <w:rsid w:val="27BBD452"/>
    <w:rsid w:val="27C09F0C"/>
    <w:rsid w:val="27D264CD"/>
    <w:rsid w:val="27D4069E"/>
    <w:rsid w:val="2803233D"/>
    <w:rsid w:val="2824AD51"/>
    <w:rsid w:val="2837EFE0"/>
    <w:rsid w:val="283DCFC1"/>
    <w:rsid w:val="283EA108"/>
    <w:rsid w:val="284D006C"/>
    <w:rsid w:val="2856AA36"/>
    <w:rsid w:val="285DBF04"/>
    <w:rsid w:val="286BF1CB"/>
    <w:rsid w:val="28746148"/>
    <w:rsid w:val="287FF27C"/>
    <w:rsid w:val="28ACC369"/>
    <w:rsid w:val="28B29A9C"/>
    <w:rsid w:val="28C1A49A"/>
    <w:rsid w:val="28F96219"/>
    <w:rsid w:val="2921679C"/>
    <w:rsid w:val="2935A1F1"/>
    <w:rsid w:val="2957A4B3"/>
    <w:rsid w:val="29597DC0"/>
    <w:rsid w:val="295F94A5"/>
    <w:rsid w:val="29683649"/>
    <w:rsid w:val="296C952A"/>
    <w:rsid w:val="296FDF36"/>
    <w:rsid w:val="2971D7B7"/>
    <w:rsid w:val="299F11D6"/>
    <w:rsid w:val="29C3B31C"/>
    <w:rsid w:val="29D361E6"/>
    <w:rsid w:val="29E50DC8"/>
    <w:rsid w:val="29EE8EF3"/>
    <w:rsid w:val="2A04ADFC"/>
    <w:rsid w:val="2A0CEA9D"/>
    <w:rsid w:val="2A18B664"/>
    <w:rsid w:val="2A18D252"/>
    <w:rsid w:val="2A1DF924"/>
    <w:rsid w:val="2A3C80FD"/>
    <w:rsid w:val="2A3EEFDF"/>
    <w:rsid w:val="2A4E6AFD"/>
    <w:rsid w:val="2A728F74"/>
    <w:rsid w:val="2A9D5193"/>
    <w:rsid w:val="2AA93A9F"/>
    <w:rsid w:val="2AB48A2F"/>
    <w:rsid w:val="2AB82197"/>
    <w:rsid w:val="2AC073E5"/>
    <w:rsid w:val="2ADE0E7C"/>
    <w:rsid w:val="2AF37514"/>
    <w:rsid w:val="2AF4D6A5"/>
    <w:rsid w:val="2B030786"/>
    <w:rsid w:val="2B0B78A4"/>
    <w:rsid w:val="2B129D07"/>
    <w:rsid w:val="2B2F400C"/>
    <w:rsid w:val="2B3AC3FF"/>
    <w:rsid w:val="2B523E7D"/>
    <w:rsid w:val="2B7D550C"/>
    <w:rsid w:val="2B8F92A1"/>
    <w:rsid w:val="2BB08B82"/>
    <w:rsid w:val="2BC2C1DC"/>
    <w:rsid w:val="2BC35E32"/>
    <w:rsid w:val="2BE0019D"/>
    <w:rsid w:val="2C03C51A"/>
    <w:rsid w:val="2C20B948"/>
    <w:rsid w:val="2C3921F4"/>
    <w:rsid w:val="2C4C189B"/>
    <w:rsid w:val="2C505A90"/>
    <w:rsid w:val="2C861144"/>
    <w:rsid w:val="2C8AA025"/>
    <w:rsid w:val="2CA4953A"/>
    <w:rsid w:val="2CBE777E"/>
    <w:rsid w:val="2D0B316C"/>
    <w:rsid w:val="2D0B6103"/>
    <w:rsid w:val="2D347187"/>
    <w:rsid w:val="2D3F1C20"/>
    <w:rsid w:val="2D4BF8F7"/>
    <w:rsid w:val="2D8892FD"/>
    <w:rsid w:val="2D896E81"/>
    <w:rsid w:val="2D98995D"/>
    <w:rsid w:val="2DD06D92"/>
    <w:rsid w:val="2DD9595A"/>
    <w:rsid w:val="2DF36AD4"/>
    <w:rsid w:val="2E353AD6"/>
    <w:rsid w:val="2E41A651"/>
    <w:rsid w:val="2E4EF1A8"/>
    <w:rsid w:val="2E58FE32"/>
    <w:rsid w:val="2E7A5247"/>
    <w:rsid w:val="2E8B43B5"/>
    <w:rsid w:val="2E98C365"/>
    <w:rsid w:val="2EAA346F"/>
    <w:rsid w:val="2EC7BD69"/>
    <w:rsid w:val="2ECB2F72"/>
    <w:rsid w:val="2EE05BC0"/>
    <w:rsid w:val="2EFEA5AA"/>
    <w:rsid w:val="2F2558FB"/>
    <w:rsid w:val="2F393D1A"/>
    <w:rsid w:val="2FA8EC37"/>
    <w:rsid w:val="2FC5F85D"/>
    <w:rsid w:val="2FCB803C"/>
    <w:rsid w:val="2FCF9779"/>
    <w:rsid w:val="2FD37BBE"/>
    <w:rsid w:val="2FEEB85A"/>
    <w:rsid w:val="2FFAC2F6"/>
    <w:rsid w:val="2FFAF25D"/>
    <w:rsid w:val="2FFF985F"/>
    <w:rsid w:val="300158B9"/>
    <w:rsid w:val="30764145"/>
    <w:rsid w:val="307C2C21"/>
    <w:rsid w:val="308FBE5B"/>
    <w:rsid w:val="30C8D6EE"/>
    <w:rsid w:val="30F05AF5"/>
    <w:rsid w:val="30F8DC9A"/>
    <w:rsid w:val="310C9317"/>
    <w:rsid w:val="311F89BE"/>
    <w:rsid w:val="312B0B96"/>
    <w:rsid w:val="31648FA5"/>
    <w:rsid w:val="319D291A"/>
    <w:rsid w:val="31A6FA3D"/>
    <w:rsid w:val="31B33414"/>
    <w:rsid w:val="31CEC501"/>
    <w:rsid w:val="31E83344"/>
    <w:rsid w:val="31F6CA23"/>
    <w:rsid w:val="3212B785"/>
    <w:rsid w:val="32422F90"/>
    <w:rsid w:val="325CDFA4"/>
    <w:rsid w:val="3267D69B"/>
    <w:rsid w:val="326CD574"/>
    <w:rsid w:val="328696F4"/>
    <w:rsid w:val="32A8FBCA"/>
    <w:rsid w:val="32E72504"/>
    <w:rsid w:val="32FDEE55"/>
    <w:rsid w:val="330152D8"/>
    <w:rsid w:val="3337545F"/>
    <w:rsid w:val="337239A6"/>
    <w:rsid w:val="338C1A84"/>
    <w:rsid w:val="33A5CB4E"/>
    <w:rsid w:val="33AE5DA4"/>
    <w:rsid w:val="33F8B005"/>
    <w:rsid w:val="340C2602"/>
    <w:rsid w:val="3410318C"/>
    <w:rsid w:val="341688F1"/>
    <w:rsid w:val="3425AC7F"/>
    <w:rsid w:val="345A9710"/>
    <w:rsid w:val="346969B1"/>
    <w:rsid w:val="347C89AD"/>
    <w:rsid w:val="348D9820"/>
    <w:rsid w:val="348E58EB"/>
    <w:rsid w:val="34BDFE58"/>
    <w:rsid w:val="3505D3A6"/>
    <w:rsid w:val="35146430"/>
    <w:rsid w:val="3538DD4B"/>
    <w:rsid w:val="354A2E05"/>
    <w:rsid w:val="355D0ACF"/>
    <w:rsid w:val="35717BB9"/>
    <w:rsid w:val="35929FA8"/>
    <w:rsid w:val="35949A7F"/>
    <w:rsid w:val="35BE262B"/>
    <w:rsid w:val="35C9E545"/>
    <w:rsid w:val="35D7E521"/>
    <w:rsid w:val="35D8C337"/>
    <w:rsid w:val="35FCE653"/>
    <w:rsid w:val="36009D04"/>
    <w:rsid w:val="36125514"/>
    <w:rsid w:val="361EC5C6"/>
    <w:rsid w:val="362A2CEC"/>
    <w:rsid w:val="362BEA75"/>
    <w:rsid w:val="362C2747"/>
    <w:rsid w:val="3660661D"/>
    <w:rsid w:val="36662EC3"/>
    <w:rsid w:val="3692671D"/>
    <w:rsid w:val="36A23624"/>
    <w:rsid w:val="36AEB6E9"/>
    <w:rsid w:val="36C3BB46"/>
    <w:rsid w:val="36E8FE13"/>
    <w:rsid w:val="37081504"/>
    <w:rsid w:val="37106111"/>
    <w:rsid w:val="3721B1D0"/>
    <w:rsid w:val="37414D08"/>
    <w:rsid w:val="376F8BBA"/>
    <w:rsid w:val="37876929"/>
    <w:rsid w:val="3787C83F"/>
    <w:rsid w:val="3793B551"/>
    <w:rsid w:val="37C8DD30"/>
    <w:rsid w:val="384F5CB5"/>
    <w:rsid w:val="385E2C55"/>
    <w:rsid w:val="38654EDE"/>
    <w:rsid w:val="3884CE74"/>
    <w:rsid w:val="38AFCEB0"/>
    <w:rsid w:val="38BD8231"/>
    <w:rsid w:val="38CC3B41"/>
    <w:rsid w:val="391C99BC"/>
    <w:rsid w:val="3926E70C"/>
    <w:rsid w:val="392A9BA3"/>
    <w:rsid w:val="392B64AB"/>
    <w:rsid w:val="3967E93C"/>
    <w:rsid w:val="396EF1F8"/>
    <w:rsid w:val="39705FF2"/>
    <w:rsid w:val="3977C0E6"/>
    <w:rsid w:val="39A83AFF"/>
    <w:rsid w:val="39D9D6E6"/>
    <w:rsid w:val="39FDC4C3"/>
    <w:rsid w:val="3A211544"/>
    <w:rsid w:val="3A2ECA13"/>
    <w:rsid w:val="3A6FF928"/>
    <w:rsid w:val="3A775B25"/>
    <w:rsid w:val="3ABF6901"/>
    <w:rsid w:val="3AD09024"/>
    <w:rsid w:val="3AE1DB55"/>
    <w:rsid w:val="3AEC5124"/>
    <w:rsid w:val="3B135F71"/>
    <w:rsid w:val="3B3B0699"/>
    <w:rsid w:val="3B65D840"/>
    <w:rsid w:val="3B8D5D13"/>
    <w:rsid w:val="3B999524"/>
    <w:rsid w:val="3BB50C75"/>
    <w:rsid w:val="3BC0AEE3"/>
    <w:rsid w:val="3BDE088D"/>
    <w:rsid w:val="3BE4297E"/>
    <w:rsid w:val="3BE8EE39"/>
    <w:rsid w:val="3C2127A9"/>
    <w:rsid w:val="3C330022"/>
    <w:rsid w:val="3C884019"/>
    <w:rsid w:val="3C9EA811"/>
    <w:rsid w:val="3CA559BE"/>
    <w:rsid w:val="3CB6E4E6"/>
    <w:rsid w:val="3CE9162A"/>
    <w:rsid w:val="3CFAFAD4"/>
    <w:rsid w:val="3CFB8337"/>
    <w:rsid w:val="3D1177A8"/>
    <w:rsid w:val="3D1E344B"/>
    <w:rsid w:val="3D6E8464"/>
    <w:rsid w:val="3D77FC98"/>
    <w:rsid w:val="3D83F3B1"/>
    <w:rsid w:val="3D969450"/>
    <w:rsid w:val="3D9F924B"/>
    <w:rsid w:val="3D9FAC64"/>
    <w:rsid w:val="3DA799EA"/>
    <w:rsid w:val="3DB5B5A0"/>
    <w:rsid w:val="3DFA582F"/>
    <w:rsid w:val="3E15312E"/>
    <w:rsid w:val="3E19C398"/>
    <w:rsid w:val="3E1BC9B1"/>
    <w:rsid w:val="3E3269E5"/>
    <w:rsid w:val="3E404BC6"/>
    <w:rsid w:val="3E411586"/>
    <w:rsid w:val="3E9BC094"/>
    <w:rsid w:val="3EA938CC"/>
    <w:rsid w:val="3EBB6788"/>
    <w:rsid w:val="3F185E2B"/>
    <w:rsid w:val="3F436A4B"/>
    <w:rsid w:val="3F7EC767"/>
    <w:rsid w:val="3FAB8E30"/>
    <w:rsid w:val="3FAC942C"/>
    <w:rsid w:val="3FC0F7A8"/>
    <w:rsid w:val="3FC907BA"/>
    <w:rsid w:val="3FD5C4E1"/>
    <w:rsid w:val="3FD864B1"/>
    <w:rsid w:val="3FDCE5E7"/>
    <w:rsid w:val="3FF0A2B8"/>
    <w:rsid w:val="40043EC0"/>
    <w:rsid w:val="4014230D"/>
    <w:rsid w:val="402C64AA"/>
    <w:rsid w:val="4049186A"/>
    <w:rsid w:val="405105F0"/>
    <w:rsid w:val="409200D0"/>
    <w:rsid w:val="409BEEC0"/>
    <w:rsid w:val="40B97DA4"/>
    <w:rsid w:val="40D29F5D"/>
    <w:rsid w:val="41166E00"/>
    <w:rsid w:val="4139FFF9"/>
    <w:rsid w:val="41672D44"/>
    <w:rsid w:val="416B599D"/>
    <w:rsid w:val="417BEDC3"/>
    <w:rsid w:val="41811C13"/>
    <w:rsid w:val="41B4D40E"/>
    <w:rsid w:val="41ECD651"/>
    <w:rsid w:val="41F61074"/>
    <w:rsid w:val="421AFDA1"/>
    <w:rsid w:val="42249953"/>
    <w:rsid w:val="42587D41"/>
    <w:rsid w:val="427B0B0D"/>
    <w:rsid w:val="42CF9086"/>
    <w:rsid w:val="42F6DF32"/>
    <w:rsid w:val="4309D605"/>
    <w:rsid w:val="432F9146"/>
    <w:rsid w:val="43308D7B"/>
    <w:rsid w:val="43321212"/>
    <w:rsid w:val="4373121E"/>
    <w:rsid w:val="43825123"/>
    <w:rsid w:val="439F26BB"/>
    <w:rsid w:val="43C35379"/>
    <w:rsid w:val="43F11E66"/>
    <w:rsid w:val="43F4904F"/>
    <w:rsid w:val="440EEDE8"/>
    <w:rsid w:val="440FEE53"/>
    <w:rsid w:val="443B6E43"/>
    <w:rsid w:val="443CFC4E"/>
    <w:rsid w:val="44624529"/>
    <w:rsid w:val="44E90B21"/>
    <w:rsid w:val="44F13610"/>
    <w:rsid w:val="44F2664E"/>
    <w:rsid w:val="4502D49B"/>
    <w:rsid w:val="451E2184"/>
    <w:rsid w:val="4534C0A6"/>
    <w:rsid w:val="453DE556"/>
    <w:rsid w:val="453E02D6"/>
    <w:rsid w:val="4554B2DD"/>
    <w:rsid w:val="45572B33"/>
    <w:rsid w:val="455B94F3"/>
    <w:rsid w:val="4567C6A6"/>
    <w:rsid w:val="4584ABE6"/>
    <w:rsid w:val="459200DD"/>
    <w:rsid w:val="4597AB41"/>
    <w:rsid w:val="45AABE49"/>
    <w:rsid w:val="45B2ABCF"/>
    <w:rsid w:val="45C9C657"/>
    <w:rsid w:val="45EE08EB"/>
    <w:rsid w:val="45F40E6C"/>
    <w:rsid w:val="45F78E25"/>
    <w:rsid w:val="4610BE19"/>
    <w:rsid w:val="4630F738"/>
    <w:rsid w:val="463AE41C"/>
    <w:rsid w:val="463CA9F4"/>
    <w:rsid w:val="4667689E"/>
    <w:rsid w:val="466EA0AF"/>
    <w:rsid w:val="467E776D"/>
    <w:rsid w:val="46839372"/>
    <w:rsid w:val="4693663C"/>
    <w:rsid w:val="469EC5E1"/>
    <w:rsid w:val="46C2BCB5"/>
    <w:rsid w:val="46C6D5A3"/>
    <w:rsid w:val="46D09107"/>
    <w:rsid w:val="46D58093"/>
    <w:rsid w:val="46ECC176"/>
    <w:rsid w:val="47040FB6"/>
    <w:rsid w:val="4704CE2A"/>
    <w:rsid w:val="472A4B7C"/>
    <w:rsid w:val="472BA8ED"/>
    <w:rsid w:val="474E7C30"/>
    <w:rsid w:val="47573599"/>
    <w:rsid w:val="476CEE55"/>
    <w:rsid w:val="4799E5EB"/>
    <w:rsid w:val="47B0870F"/>
    <w:rsid w:val="47C72536"/>
    <w:rsid w:val="48210F27"/>
    <w:rsid w:val="4833D8C7"/>
    <w:rsid w:val="48393151"/>
    <w:rsid w:val="48597FAC"/>
    <w:rsid w:val="485A6DB7"/>
    <w:rsid w:val="486551F8"/>
    <w:rsid w:val="486A7EE4"/>
    <w:rsid w:val="488ECBF5"/>
    <w:rsid w:val="48BA4E76"/>
    <w:rsid w:val="48D23AB8"/>
    <w:rsid w:val="48D9BDF6"/>
    <w:rsid w:val="48EA4C91"/>
    <w:rsid w:val="4900E5CF"/>
    <w:rsid w:val="49118A4D"/>
    <w:rsid w:val="49164F86"/>
    <w:rsid w:val="49341C7D"/>
    <w:rsid w:val="4953D8C3"/>
    <w:rsid w:val="499CEFD2"/>
    <w:rsid w:val="49B7538B"/>
    <w:rsid w:val="49E07DAB"/>
    <w:rsid w:val="49EE880E"/>
    <w:rsid w:val="4A1E6A0E"/>
    <w:rsid w:val="4A49B8B8"/>
    <w:rsid w:val="4A9322CB"/>
    <w:rsid w:val="4AB9C471"/>
    <w:rsid w:val="4AEA0E64"/>
    <w:rsid w:val="4AFC8712"/>
    <w:rsid w:val="4B26BC54"/>
    <w:rsid w:val="4B5126A0"/>
    <w:rsid w:val="4B58FCB2"/>
    <w:rsid w:val="4BB60A58"/>
    <w:rsid w:val="4BC05B81"/>
    <w:rsid w:val="4BC66CB7"/>
    <w:rsid w:val="4C08668E"/>
    <w:rsid w:val="4C19D604"/>
    <w:rsid w:val="4C1C8B54"/>
    <w:rsid w:val="4C21ED53"/>
    <w:rsid w:val="4C38F632"/>
    <w:rsid w:val="4C3AF167"/>
    <w:rsid w:val="4C3CB328"/>
    <w:rsid w:val="4C6665A7"/>
    <w:rsid w:val="4C7C991E"/>
    <w:rsid w:val="4C87D016"/>
    <w:rsid w:val="4C8D8F04"/>
    <w:rsid w:val="4C9C2E9C"/>
    <w:rsid w:val="4CA28BA8"/>
    <w:rsid w:val="4CAC189A"/>
    <w:rsid w:val="4CB3EF76"/>
    <w:rsid w:val="4CC28CB5"/>
    <w:rsid w:val="4CC74FF7"/>
    <w:rsid w:val="4CF6E1E8"/>
    <w:rsid w:val="4D29242B"/>
    <w:rsid w:val="4D2AB922"/>
    <w:rsid w:val="4D2F88F8"/>
    <w:rsid w:val="4D4CA5DE"/>
    <w:rsid w:val="4D56A542"/>
    <w:rsid w:val="4D7EC5AA"/>
    <w:rsid w:val="4D8BEA59"/>
    <w:rsid w:val="4D92A44E"/>
    <w:rsid w:val="4DA04401"/>
    <w:rsid w:val="4DBDCBFD"/>
    <w:rsid w:val="4DC0C6A4"/>
    <w:rsid w:val="4DF4F2D4"/>
    <w:rsid w:val="4E34BB23"/>
    <w:rsid w:val="4E35C5FD"/>
    <w:rsid w:val="4E47E8FB"/>
    <w:rsid w:val="4E52B81A"/>
    <w:rsid w:val="4E80E3AD"/>
    <w:rsid w:val="4E9F7A38"/>
    <w:rsid w:val="4EFA8C82"/>
    <w:rsid w:val="4F3A09D8"/>
    <w:rsid w:val="4F507601"/>
    <w:rsid w:val="4F598E15"/>
    <w:rsid w:val="4FED0FFC"/>
    <w:rsid w:val="4FF5E826"/>
    <w:rsid w:val="5028DAD2"/>
    <w:rsid w:val="5048E464"/>
    <w:rsid w:val="504C5B18"/>
    <w:rsid w:val="50790DA3"/>
    <w:rsid w:val="5094BFA7"/>
    <w:rsid w:val="50F55E76"/>
    <w:rsid w:val="511118DC"/>
    <w:rsid w:val="5138A918"/>
    <w:rsid w:val="517F89BD"/>
    <w:rsid w:val="51811528"/>
    <w:rsid w:val="5181D44E"/>
    <w:rsid w:val="5183D8D0"/>
    <w:rsid w:val="5195FDD8"/>
    <w:rsid w:val="519AD328"/>
    <w:rsid w:val="51BF2ACF"/>
    <w:rsid w:val="51D6DFDF"/>
    <w:rsid w:val="51EF06B9"/>
    <w:rsid w:val="51FE41A3"/>
    <w:rsid w:val="5203235B"/>
    <w:rsid w:val="5213B079"/>
    <w:rsid w:val="522CD73A"/>
    <w:rsid w:val="52425F49"/>
    <w:rsid w:val="524A4BE4"/>
    <w:rsid w:val="525D5130"/>
    <w:rsid w:val="525EA10E"/>
    <w:rsid w:val="52727F71"/>
    <w:rsid w:val="52CB22FA"/>
    <w:rsid w:val="52DCE361"/>
    <w:rsid w:val="531192AC"/>
    <w:rsid w:val="53157459"/>
    <w:rsid w:val="531B5A1E"/>
    <w:rsid w:val="5336A389"/>
    <w:rsid w:val="534437BA"/>
    <w:rsid w:val="53497E4E"/>
    <w:rsid w:val="5363C1CE"/>
    <w:rsid w:val="5369D51F"/>
    <w:rsid w:val="53999F7D"/>
    <w:rsid w:val="539ECA7C"/>
    <w:rsid w:val="53A5C5D1"/>
    <w:rsid w:val="53A913EC"/>
    <w:rsid w:val="53AEE03F"/>
    <w:rsid w:val="53AF140F"/>
    <w:rsid w:val="53B1E011"/>
    <w:rsid w:val="53BACC2B"/>
    <w:rsid w:val="53DA4F81"/>
    <w:rsid w:val="53F84A68"/>
    <w:rsid w:val="54072F8B"/>
    <w:rsid w:val="54079B6E"/>
    <w:rsid w:val="5416E4CA"/>
    <w:rsid w:val="542CFF38"/>
    <w:rsid w:val="5433F52F"/>
    <w:rsid w:val="54368FEC"/>
    <w:rsid w:val="545D868D"/>
    <w:rsid w:val="5460C9DF"/>
    <w:rsid w:val="54859658"/>
    <w:rsid w:val="54B051B8"/>
    <w:rsid w:val="54B72A7F"/>
    <w:rsid w:val="55161DB1"/>
    <w:rsid w:val="55224234"/>
    <w:rsid w:val="555709A7"/>
    <w:rsid w:val="556158FB"/>
    <w:rsid w:val="5576FE97"/>
    <w:rsid w:val="557935B7"/>
    <w:rsid w:val="55917F78"/>
    <w:rsid w:val="5594B972"/>
    <w:rsid w:val="55C07334"/>
    <w:rsid w:val="55DE548E"/>
    <w:rsid w:val="5601F31E"/>
    <w:rsid w:val="5607276E"/>
    <w:rsid w:val="56328260"/>
    <w:rsid w:val="5652FAE0"/>
    <w:rsid w:val="56948645"/>
    <w:rsid w:val="56D66B3E"/>
    <w:rsid w:val="57017C08"/>
    <w:rsid w:val="5712C98A"/>
    <w:rsid w:val="57234D22"/>
    <w:rsid w:val="572D720C"/>
    <w:rsid w:val="5750A29C"/>
    <w:rsid w:val="575B71F3"/>
    <w:rsid w:val="57777C67"/>
    <w:rsid w:val="5779BB8C"/>
    <w:rsid w:val="5789AC9F"/>
    <w:rsid w:val="578C4656"/>
    <w:rsid w:val="57C75820"/>
    <w:rsid w:val="57DBB022"/>
    <w:rsid w:val="57E3ECC5"/>
    <w:rsid w:val="57EECB41"/>
    <w:rsid w:val="57FD8461"/>
    <w:rsid w:val="580367E0"/>
    <w:rsid w:val="583E57C0"/>
    <w:rsid w:val="584D5646"/>
    <w:rsid w:val="58582132"/>
    <w:rsid w:val="586360C3"/>
    <w:rsid w:val="5868F1B3"/>
    <w:rsid w:val="58723B9F"/>
    <w:rsid w:val="587B071A"/>
    <w:rsid w:val="589B640A"/>
    <w:rsid w:val="58CFF1EF"/>
    <w:rsid w:val="592DD6D0"/>
    <w:rsid w:val="593EF41C"/>
    <w:rsid w:val="5940D972"/>
    <w:rsid w:val="59499ADE"/>
    <w:rsid w:val="5953082E"/>
    <w:rsid w:val="5953D131"/>
    <w:rsid w:val="595D5C17"/>
    <w:rsid w:val="597F2247"/>
    <w:rsid w:val="59849937"/>
    <w:rsid w:val="598A9BA2"/>
    <w:rsid w:val="598CFA63"/>
    <w:rsid w:val="59A0F554"/>
    <w:rsid w:val="59B84B3D"/>
    <w:rsid w:val="59B9DAF5"/>
    <w:rsid w:val="59F0DCA0"/>
    <w:rsid w:val="59F26EAA"/>
    <w:rsid w:val="5A241A46"/>
    <w:rsid w:val="5A252776"/>
    <w:rsid w:val="5A37346B"/>
    <w:rsid w:val="5AC9A731"/>
    <w:rsid w:val="5ACA3DE2"/>
    <w:rsid w:val="5AD2DB45"/>
    <w:rsid w:val="5AE369D1"/>
    <w:rsid w:val="5B3E36CB"/>
    <w:rsid w:val="5B55AB56"/>
    <w:rsid w:val="5B57DE7C"/>
    <w:rsid w:val="5B8ABF71"/>
    <w:rsid w:val="5B95F560"/>
    <w:rsid w:val="5BB3837B"/>
    <w:rsid w:val="5BBA25F4"/>
    <w:rsid w:val="5BE1612E"/>
    <w:rsid w:val="5C38111D"/>
    <w:rsid w:val="5C657792"/>
    <w:rsid w:val="5C6C8ADD"/>
    <w:rsid w:val="5C8476F7"/>
    <w:rsid w:val="5C8AA8F0"/>
    <w:rsid w:val="5C94C08A"/>
    <w:rsid w:val="5C99D362"/>
    <w:rsid w:val="5CAD4AE3"/>
    <w:rsid w:val="5CB72B17"/>
    <w:rsid w:val="5CC83F39"/>
    <w:rsid w:val="5CD97137"/>
    <w:rsid w:val="5CE08A7E"/>
    <w:rsid w:val="5CF92617"/>
    <w:rsid w:val="5D01E3C8"/>
    <w:rsid w:val="5D1606B3"/>
    <w:rsid w:val="5D535BED"/>
    <w:rsid w:val="5D697289"/>
    <w:rsid w:val="5D9FCB57"/>
    <w:rsid w:val="5DA05B88"/>
    <w:rsid w:val="5DA08D40"/>
    <w:rsid w:val="5DAC274F"/>
    <w:rsid w:val="5DCFCBFD"/>
    <w:rsid w:val="5DF9A547"/>
    <w:rsid w:val="5E204758"/>
    <w:rsid w:val="5E3345DE"/>
    <w:rsid w:val="5E640F9A"/>
    <w:rsid w:val="5E66B861"/>
    <w:rsid w:val="5E754198"/>
    <w:rsid w:val="5EC26033"/>
    <w:rsid w:val="5EEBC693"/>
    <w:rsid w:val="5EF1C6B6"/>
    <w:rsid w:val="5F00A3DC"/>
    <w:rsid w:val="5F21B589"/>
    <w:rsid w:val="5F2CB3FA"/>
    <w:rsid w:val="5F3C2BE9"/>
    <w:rsid w:val="5F446BDB"/>
    <w:rsid w:val="5F7ABF0D"/>
    <w:rsid w:val="5FA4D929"/>
    <w:rsid w:val="5FDE5AD9"/>
    <w:rsid w:val="6037FC25"/>
    <w:rsid w:val="6060E5B3"/>
    <w:rsid w:val="609C743D"/>
    <w:rsid w:val="60A1F893"/>
    <w:rsid w:val="60B08A3F"/>
    <w:rsid w:val="60B27F6F"/>
    <w:rsid w:val="60C970D8"/>
    <w:rsid w:val="60D49923"/>
    <w:rsid w:val="61071E69"/>
    <w:rsid w:val="6111FAC7"/>
    <w:rsid w:val="61161813"/>
    <w:rsid w:val="616831AD"/>
    <w:rsid w:val="618990DF"/>
    <w:rsid w:val="61EAEB3B"/>
    <w:rsid w:val="61FA00F5"/>
    <w:rsid w:val="62004F51"/>
    <w:rsid w:val="6205DDA4"/>
    <w:rsid w:val="62318691"/>
    <w:rsid w:val="6234EB28"/>
    <w:rsid w:val="6255CD3F"/>
    <w:rsid w:val="626C4809"/>
    <w:rsid w:val="62AE1082"/>
    <w:rsid w:val="62BB90B9"/>
    <w:rsid w:val="62C21C94"/>
    <w:rsid w:val="62C3ED44"/>
    <w:rsid w:val="62E3E974"/>
    <w:rsid w:val="62F3B87B"/>
    <w:rsid w:val="62F69075"/>
    <w:rsid w:val="6335C02F"/>
    <w:rsid w:val="63559932"/>
    <w:rsid w:val="63A22588"/>
    <w:rsid w:val="63AE2DFB"/>
    <w:rsid w:val="63AF37B8"/>
    <w:rsid w:val="63C38A27"/>
    <w:rsid w:val="63D94A96"/>
    <w:rsid w:val="641AE3AC"/>
    <w:rsid w:val="642C69D8"/>
    <w:rsid w:val="643275E9"/>
    <w:rsid w:val="645DECF5"/>
    <w:rsid w:val="648C4D85"/>
    <w:rsid w:val="6493BE13"/>
    <w:rsid w:val="64953D29"/>
    <w:rsid w:val="6499C2D8"/>
    <w:rsid w:val="64C943EB"/>
    <w:rsid w:val="64D3511E"/>
    <w:rsid w:val="65103C7E"/>
    <w:rsid w:val="6521A346"/>
    <w:rsid w:val="6561083A"/>
    <w:rsid w:val="656FF074"/>
    <w:rsid w:val="65743CE9"/>
    <w:rsid w:val="65863B41"/>
    <w:rsid w:val="6596411F"/>
    <w:rsid w:val="65B6B40D"/>
    <w:rsid w:val="6620046E"/>
    <w:rsid w:val="6626F66C"/>
    <w:rsid w:val="662B3091"/>
    <w:rsid w:val="66463C13"/>
    <w:rsid w:val="665A8C66"/>
    <w:rsid w:val="6663F79B"/>
    <w:rsid w:val="6678EBCF"/>
    <w:rsid w:val="669014B3"/>
    <w:rsid w:val="669D6C56"/>
    <w:rsid w:val="66B0E777"/>
    <w:rsid w:val="66B74968"/>
    <w:rsid w:val="66BE5435"/>
    <w:rsid w:val="66C99282"/>
    <w:rsid w:val="6724D7AD"/>
    <w:rsid w:val="6752846E"/>
    <w:rsid w:val="675A376E"/>
    <w:rsid w:val="676C96DC"/>
    <w:rsid w:val="67E5C443"/>
    <w:rsid w:val="67FFC7FC"/>
    <w:rsid w:val="68378ED8"/>
    <w:rsid w:val="686B6796"/>
    <w:rsid w:val="6888BF64"/>
    <w:rsid w:val="6893935C"/>
    <w:rsid w:val="6898A8FC"/>
    <w:rsid w:val="68A61837"/>
    <w:rsid w:val="68B00A25"/>
    <w:rsid w:val="68CBC1C6"/>
    <w:rsid w:val="68E85400"/>
    <w:rsid w:val="690D69D8"/>
    <w:rsid w:val="6914A6E6"/>
    <w:rsid w:val="69315E18"/>
    <w:rsid w:val="6939733F"/>
    <w:rsid w:val="695A2F24"/>
    <w:rsid w:val="6962F9FF"/>
    <w:rsid w:val="69B4C4AD"/>
    <w:rsid w:val="69D124EC"/>
    <w:rsid w:val="69F2196C"/>
    <w:rsid w:val="6A4AFD73"/>
    <w:rsid w:val="6A677BE9"/>
    <w:rsid w:val="6A762255"/>
    <w:rsid w:val="6A79F349"/>
    <w:rsid w:val="6A8772F9"/>
    <w:rsid w:val="6A9AAA64"/>
    <w:rsid w:val="6A9CF8C5"/>
    <w:rsid w:val="6AB7EF43"/>
    <w:rsid w:val="6ACD2E79"/>
    <w:rsid w:val="6AEEFB59"/>
    <w:rsid w:val="6AF02199"/>
    <w:rsid w:val="6B11B52E"/>
    <w:rsid w:val="6B2E7CB4"/>
    <w:rsid w:val="6B37EBCA"/>
    <w:rsid w:val="6B42A177"/>
    <w:rsid w:val="6B6F2F9A"/>
    <w:rsid w:val="6B7B8451"/>
    <w:rsid w:val="6B97E92F"/>
    <w:rsid w:val="6BA92185"/>
    <w:rsid w:val="6BCACFD3"/>
    <w:rsid w:val="6BCADC83"/>
    <w:rsid w:val="6BCB1908"/>
    <w:rsid w:val="6BD049BE"/>
    <w:rsid w:val="6BD23721"/>
    <w:rsid w:val="6BD40A74"/>
    <w:rsid w:val="6C14AD52"/>
    <w:rsid w:val="6C1B10CA"/>
    <w:rsid w:val="6C2AB6BA"/>
    <w:rsid w:val="6C496CC5"/>
    <w:rsid w:val="6C558537"/>
    <w:rsid w:val="6C9142E7"/>
    <w:rsid w:val="6CA25530"/>
    <w:rsid w:val="6CCD4EE1"/>
    <w:rsid w:val="6CD1579F"/>
    <w:rsid w:val="6CD920FC"/>
    <w:rsid w:val="6CF4B956"/>
    <w:rsid w:val="6CFF2F61"/>
    <w:rsid w:val="6D01E999"/>
    <w:rsid w:val="6D1FB769"/>
    <w:rsid w:val="6D44F1E6"/>
    <w:rsid w:val="6D481573"/>
    <w:rsid w:val="6D5EF461"/>
    <w:rsid w:val="6D859A1D"/>
    <w:rsid w:val="6DA4A186"/>
    <w:rsid w:val="6DA8A4D8"/>
    <w:rsid w:val="6DC111D4"/>
    <w:rsid w:val="6DC1B3E4"/>
    <w:rsid w:val="6DCE442F"/>
    <w:rsid w:val="6DF59799"/>
    <w:rsid w:val="6E25382D"/>
    <w:rsid w:val="6E2A5410"/>
    <w:rsid w:val="6E4DD168"/>
    <w:rsid w:val="6E55226D"/>
    <w:rsid w:val="6E6B23A6"/>
    <w:rsid w:val="6E8AD048"/>
    <w:rsid w:val="6E9ADF28"/>
    <w:rsid w:val="6EAC00C2"/>
    <w:rsid w:val="6EACF78C"/>
    <w:rsid w:val="6EB98014"/>
    <w:rsid w:val="6EE3CCCF"/>
    <w:rsid w:val="6EEC3359"/>
    <w:rsid w:val="6F0CDF38"/>
    <w:rsid w:val="6F191A36"/>
    <w:rsid w:val="6F2EAE80"/>
    <w:rsid w:val="6F41B86F"/>
    <w:rsid w:val="6F46E1AF"/>
    <w:rsid w:val="6F50EC33"/>
    <w:rsid w:val="6F74003C"/>
    <w:rsid w:val="6F81139D"/>
    <w:rsid w:val="6FBDF59A"/>
    <w:rsid w:val="6FE3F2A8"/>
    <w:rsid w:val="6FEA729C"/>
    <w:rsid w:val="70028B10"/>
    <w:rsid w:val="70151585"/>
    <w:rsid w:val="70406670"/>
    <w:rsid w:val="704557B1"/>
    <w:rsid w:val="7057582B"/>
    <w:rsid w:val="7060703F"/>
    <w:rsid w:val="7069D73B"/>
    <w:rsid w:val="70873136"/>
    <w:rsid w:val="709E0C37"/>
    <w:rsid w:val="70A5A844"/>
    <w:rsid w:val="70C4873F"/>
    <w:rsid w:val="70F7D508"/>
    <w:rsid w:val="713747BD"/>
    <w:rsid w:val="71716378"/>
    <w:rsid w:val="7178D164"/>
    <w:rsid w:val="71832EA1"/>
    <w:rsid w:val="71E2FE2A"/>
    <w:rsid w:val="721153A9"/>
    <w:rsid w:val="723A75A2"/>
    <w:rsid w:val="723F8B42"/>
    <w:rsid w:val="72482F40"/>
    <w:rsid w:val="724CA0E4"/>
    <w:rsid w:val="726BDFF6"/>
    <w:rsid w:val="7281B735"/>
    <w:rsid w:val="72846D46"/>
    <w:rsid w:val="72952507"/>
    <w:rsid w:val="72C4ACB7"/>
    <w:rsid w:val="72CB4B22"/>
    <w:rsid w:val="72D515C9"/>
    <w:rsid w:val="72D5F866"/>
    <w:rsid w:val="72D6DB36"/>
    <w:rsid w:val="73092597"/>
    <w:rsid w:val="7368BE78"/>
    <w:rsid w:val="73B697C5"/>
    <w:rsid w:val="73DC89C7"/>
    <w:rsid w:val="741C5683"/>
    <w:rsid w:val="744D5791"/>
    <w:rsid w:val="7483A566"/>
    <w:rsid w:val="74AD232C"/>
    <w:rsid w:val="74C725EF"/>
    <w:rsid w:val="74E41D53"/>
    <w:rsid w:val="74E79BD4"/>
    <w:rsid w:val="751611E0"/>
    <w:rsid w:val="754A442F"/>
    <w:rsid w:val="754E225C"/>
    <w:rsid w:val="7557E78F"/>
    <w:rsid w:val="755B87BE"/>
    <w:rsid w:val="75772C04"/>
    <w:rsid w:val="757D6BD8"/>
    <w:rsid w:val="757DBDE6"/>
    <w:rsid w:val="7588B11D"/>
    <w:rsid w:val="758BA933"/>
    <w:rsid w:val="7596B656"/>
    <w:rsid w:val="75B05660"/>
    <w:rsid w:val="75B15D17"/>
    <w:rsid w:val="75B826E4"/>
    <w:rsid w:val="75B936D0"/>
    <w:rsid w:val="75BE0CA9"/>
    <w:rsid w:val="75C40744"/>
    <w:rsid w:val="75D0F0BF"/>
    <w:rsid w:val="75E47735"/>
    <w:rsid w:val="760CCEDF"/>
    <w:rsid w:val="763575AC"/>
    <w:rsid w:val="763EC3F8"/>
    <w:rsid w:val="7641ADE5"/>
    <w:rsid w:val="764C4287"/>
    <w:rsid w:val="76A46BBF"/>
    <w:rsid w:val="76ABEDC5"/>
    <w:rsid w:val="76D1EAD1"/>
    <w:rsid w:val="76E96AD2"/>
    <w:rsid w:val="7712FC65"/>
    <w:rsid w:val="77193C39"/>
    <w:rsid w:val="774C26C1"/>
    <w:rsid w:val="7765F859"/>
    <w:rsid w:val="777D01ED"/>
    <w:rsid w:val="77874215"/>
    <w:rsid w:val="7787BF50"/>
    <w:rsid w:val="77AE77C0"/>
    <w:rsid w:val="77AF4877"/>
    <w:rsid w:val="77D1460D"/>
    <w:rsid w:val="77D1C906"/>
    <w:rsid w:val="77EE7511"/>
    <w:rsid w:val="77F58481"/>
    <w:rsid w:val="77FDB858"/>
    <w:rsid w:val="7805222C"/>
    <w:rsid w:val="7808FF5A"/>
    <w:rsid w:val="7820D009"/>
    <w:rsid w:val="78684CAB"/>
    <w:rsid w:val="787447EE"/>
    <w:rsid w:val="78B4D68F"/>
    <w:rsid w:val="78E88F54"/>
    <w:rsid w:val="78F73EA5"/>
    <w:rsid w:val="79036110"/>
    <w:rsid w:val="7918D24E"/>
    <w:rsid w:val="7923BCE5"/>
    <w:rsid w:val="793FF013"/>
    <w:rsid w:val="794B22BA"/>
    <w:rsid w:val="79841847"/>
    <w:rsid w:val="7986C086"/>
    <w:rsid w:val="799154E2"/>
    <w:rsid w:val="79B87B55"/>
    <w:rsid w:val="79DC0C81"/>
    <w:rsid w:val="79F36CE4"/>
    <w:rsid w:val="79FFD8C3"/>
    <w:rsid w:val="7A098B93"/>
    <w:rsid w:val="7A221C78"/>
    <w:rsid w:val="7A27941E"/>
    <w:rsid w:val="7A67CB19"/>
    <w:rsid w:val="7A939EDA"/>
    <w:rsid w:val="7AA96333"/>
    <w:rsid w:val="7ABF9D7B"/>
    <w:rsid w:val="7AE5FB56"/>
    <w:rsid w:val="7AE6E939"/>
    <w:rsid w:val="7AF6DB8E"/>
    <w:rsid w:val="7B08E6CF"/>
    <w:rsid w:val="7B236042"/>
    <w:rsid w:val="7B2A544F"/>
    <w:rsid w:val="7B3150D1"/>
    <w:rsid w:val="7B336AC6"/>
    <w:rsid w:val="7B3FBDC7"/>
    <w:rsid w:val="7B4F8FD0"/>
    <w:rsid w:val="7B77DCE2"/>
    <w:rsid w:val="7B9A23B0"/>
    <w:rsid w:val="7B9ACBDC"/>
    <w:rsid w:val="7BAE8671"/>
    <w:rsid w:val="7BC723C7"/>
    <w:rsid w:val="7BDE7B22"/>
    <w:rsid w:val="7BF4F0BD"/>
    <w:rsid w:val="7C01AEE6"/>
    <w:rsid w:val="7C0BD224"/>
    <w:rsid w:val="7C0C8C00"/>
    <w:rsid w:val="7C28506D"/>
    <w:rsid w:val="7C3A1FC9"/>
    <w:rsid w:val="7C7F0E7D"/>
    <w:rsid w:val="7CB570BA"/>
    <w:rsid w:val="7CC089AF"/>
    <w:rsid w:val="7CC3D4D5"/>
    <w:rsid w:val="7CC573ED"/>
    <w:rsid w:val="7CC8F5A4"/>
    <w:rsid w:val="7CD74F16"/>
    <w:rsid w:val="7CE1D922"/>
    <w:rsid w:val="7CE2424D"/>
    <w:rsid w:val="7CF191A4"/>
    <w:rsid w:val="7D20C611"/>
    <w:rsid w:val="7D27A6C8"/>
    <w:rsid w:val="7D7C86C2"/>
    <w:rsid w:val="7D7CB6CA"/>
    <w:rsid w:val="7DC3F77F"/>
    <w:rsid w:val="7DCCBA53"/>
    <w:rsid w:val="7DFDB527"/>
    <w:rsid w:val="7E09AD35"/>
    <w:rsid w:val="7E3D26A8"/>
    <w:rsid w:val="7E64C605"/>
    <w:rsid w:val="7E666434"/>
    <w:rsid w:val="7E7875DF"/>
    <w:rsid w:val="7E99CD6E"/>
    <w:rsid w:val="7EC7DBB8"/>
    <w:rsid w:val="7EC8A601"/>
    <w:rsid w:val="7EF58D9B"/>
    <w:rsid w:val="7EFED397"/>
    <w:rsid w:val="7F00841E"/>
    <w:rsid w:val="7F20E630"/>
    <w:rsid w:val="7F314677"/>
    <w:rsid w:val="7F527C22"/>
    <w:rsid w:val="7F689F77"/>
    <w:rsid w:val="7FF19426"/>
    <w:rsid w:val="7FFA9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63E91E0"/>
  <w15:chartTrackingRefBased/>
  <w15:docId w15:val="{9C66ABB8-5CB6-4445-9021-F8BBBEC7B1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 w:eastAsia="pt-BR"/>
    </w:rPr>
  </w:style>
  <w:style w:type="paragraph" w:styleId="Ttulo1">
    <w:name w:val="heading 1"/>
    <w:basedOn w:val="Normal"/>
    <w:next w:val="Corpodetexto"/>
    <w:qFormat/>
    <w:pPr>
      <w:keepNext/>
      <w:keepLines/>
      <w:pageBreakBefore/>
      <w:numPr>
        <w:numId w:val="7"/>
      </w:numPr>
      <w:spacing w:before="320" w:after="320"/>
      <w:jc w:val="center"/>
      <w:outlineLvl w:val="0"/>
    </w:pPr>
    <w:rPr>
      <w:rFonts w:ascii="Arial" w:hAnsi="Arial"/>
      <w:b/>
      <w:kern w:val="28"/>
      <w:sz w:val="36"/>
    </w:rPr>
  </w:style>
  <w:style w:type="paragraph" w:styleId="Ttulo2">
    <w:name w:val="heading 2"/>
    <w:basedOn w:val="Normal"/>
    <w:next w:val="Corpodetexto"/>
    <w:qFormat/>
    <w:pPr>
      <w:keepNext/>
      <w:numPr>
        <w:ilvl w:val="1"/>
        <w:numId w:val="7"/>
      </w:numPr>
      <w:spacing w:before="240" w:after="240"/>
      <w:outlineLvl w:val="1"/>
    </w:pPr>
    <w:rPr>
      <w:rFonts w:ascii="Arial" w:hAnsi="Arial"/>
      <w:b/>
      <w:i/>
      <w:kern w:val="28"/>
      <w:sz w:val="28"/>
    </w:rPr>
  </w:style>
  <w:style w:type="paragraph" w:styleId="Ttulo3">
    <w:name w:val="heading 3"/>
    <w:basedOn w:val="Normal"/>
    <w:next w:val="Corpodetexto"/>
    <w:qFormat/>
    <w:pPr>
      <w:keepNext/>
      <w:numPr>
        <w:ilvl w:val="2"/>
        <w:numId w:val="7"/>
      </w:numPr>
      <w:tabs>
        <w:tab w:val="clear" w:pos="1570"/>
        <w:tab w:val="num" w:pos="720"/>
      </w:tabs>
      <w:spacing w:before="160" w:after="160"/>
      <w:ind w:left="567"/>
      <w:outlineLvl w:val="2"/>
    </w:pPr>
    <w:rPr>
      <w:b/>
      <w:kern w:val="28"/>
      <w:sz w:val="24"/>
    </w:rPr>
  </w:style>
  <w:style w:type="paragraph" w:styleId="Ttulo4">
    <w:name w:val="heading 4"/>
    <w:basedOn w:val="Normal"/>
    <w:next w:val="Corpodetexto"/>
    <w:qFormat/>
    <w:pPr>
      <w:keepNext/>
      <w:numPr>
        <w:ilvl w:val="3"/>
        <w:numId w:val="7"/>
      </w:numPr>
      <w:spacing w:before="120" w:after="120"/>
      <w:outlineLvl w:val="3"/>
    </w:pPr>
    <w:rPr>
      <w:b/>
      <w:i/>
      <w:kern w:val="28"/>
      <w:sz w:val="24"/>
    </w:rPr>
  </w:style>
  <w:style w:type="paragraph" w:styleId="Ttulo5">
    <w:name w:val="heading 5"/>
    <w:basedOn w:val="Normal"/>
    <w:next w:val="Corpodetexto"/>
    <w:qFormat/>
    <w:pPr>
      <w:keepNext/>
      <w:numPr>
        <w:ilvl w:val="4"/>
        <w:numId w:val="7"/>
      </w:numPr>
      <w:spacing w:before="120" w:after="80"/>
      <w:outlineLvl w:val="4"/>
    </w:pPr>
    <w:rPr>
      <w:rFonts w:ascii="Arial" w:hAnsi="Arial"/>
      <w:b/>
      <w:kern w:val="28"/>
    </w:rPr>
  </w:style>
  <w:style w:type="paragraph" w:styleId="Ttulo6">
    <w:name w:val="heading 6"/>
    <w:basedOn w:val="Normal"/>
    <w:next w:val="Corpodetexto"/>
    <w:qFormat/>
    <w:pPr>
      <w:keepNext/>
      <w:numPr>
        <w:ilvl w:val="5"/>
        <w:numId w:val="7"/>
      </w:numPr>
      <w:spacing w:before="80" w:after="80"/>
      <w:outlineLvl w:val="5"/>
    </w:pPr>
    <w:rPr>
      <w:rFonts w:ascii="Arial" w:hAnsi="Arial"/>
      <w:b/>
      <w:i/>
      <w:kern w:val="28"/>
    </w:rPr>
  </w:style>
  <w:style w:type="paragraph" w:styleId="Ttulo7">
    <w:name w:val="heading 7"/>
    <w:basedOn w:val="Normal"/>
    <w:next w:val="Corpodetexto"/>
    <w:qFormat/>
    <w:pPr>
      <w:keepNext/>
      <w:numPr>
        <w:ilvl w:val="6"/>
        <w:numId w:val="7"/>
      </w:numPr>
      <w:spacing w:before="80" w:after="60"/>
      <w:outlineLvl w:val="6"/>
    </w:pPr>
    <w:rPr>
      <w:b/>
      <w:kern w:val="28"/>
    </w:rPr>
  </w:style>
  <w:style w:type="paragraph" w:styleId="Ttulo8">
    <w:name w:val="heading 8"/>
    <w:basedOn w:val="Normal"/>
    <w:next w:val="Corpodetexto"/>
    <w:qFormat/>
    <w:pPr>
      <w:keepNext/>
      <w:numPr>
        <w:ilvl w:val="7"/>
        <w:numId w:val="7"/>
      </w:numPr>
      <w:spacing w:before="80" w:after="60"/>
      <w:outlineLvl w:val="7"/>
    </w:pPr>
    <w:rPr>
      <w:b/>
      <w:i/>
      <w:kern w:val="28"/>
    </w:rPr>
  </w:style>
  <w:style w:type="paragraph" w:styleId="Ttulo9">
    <w:name w:val="heading 9"/>
    <w:basedOn w:val="Normal"/>
    <w:next w:val="Corpodetexto"/>
    <w:qFormat/>
    <w:pPr>
      <w:keepNext/>
      <w:numPr>
        <w:ilvl w:val="8"/>
        <w:numId w:val="7"/>
      </w:numPr>
      <w:spacing w:before="80" w:after="60"/>
      <w:outlineLvl w:val="8"/>
    </w:pPr>
    <w:rPr>
      <w:b/>
      <w:i/>
      <w:kern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link w:val="CorpodetextoChar"/>
    <w:autoRedefine/>
    <w:rsid w:val="005B3507"/>
    <w:pPr>
      <w:keepLines/>
      <w:spacing w:before="80" w:after="80"/>
    </w:pPr>
    <w:rPr>
      <w:rFonts w:ascii="Arial" w:hAnsi="Arial" w:cs="Arial"/>
      <w:color w:val="FF0000"/>
      <w:sz w:val="22"/>
      <w:lang w:val="en-US"/>
    </w:rPr>
  </w:style>
  <w:style w:type="paragraph" w:customStyle="1" w:styleId="Livre">
    <w:name w:val="Livre"/>
    <w:rPr>
      <w:noProof/>
      <w:lang w:val="pt-BR" w:eastAsia="pt-BR"/>
    </w:rPr>
  </w:style>
  <w:style w:type="paragraph" w:customStyle="1" w:styleId="sumrio">
    <w:name w:val="sumário"/>
    <w:basedOn w:val="Ttulo1"/>
    <w:pPr>
      <w:numPr>
        <w:numId w:val="0"/>
      </w:numPr>
      <w:tabs>
        <w:tab w:val="num" w:pos="648"/>
      </w:tabs>
      <w:ind w:left="284" w:firstLine="6"/>
    </w:pPr>
    <w:rPr>
      <w:i/>
      <w:sz w:val="28"/>
    </w:rPr>
  </w:style>
  <w:style w:type="paragraph" w:styleId="Sumrio1">
    <w:name w:val="toc 1"/>
    <w:basedOn w:val="Normal"/>
    <w:next w:val="Normal"/>
    <w:uiPriority w:val="39"/>
  </w:style>
  <w:style w:type="paragraph" w:styleId="Sumrio2">
    <w:name w:val="toc 2"/>
    <w:basedOn w:val="Normal"/>
    <w:next w:val="Normal"/>
    <w:uiPriority w:val="39"/>
    <w:pPr>
      <w:ind w:left="200"/>
    </w:pPr>
  </w:style>
  <w:style w:type="paragraph" w:styleId="Sumrio3">
    <w:name w:val="toc 3"/>
    <w:basedOn w:val="Normal"/>
    <w:next w:val="Normal"/>
    <w:uiPriority w:val="39"/>
    <w:pPr>
      <w:ind w:left="400"/>
    </w:pPr>
  </w:style>
  <w:style w:type="paragraph" w:styleId="Sumrio4">
    <w:name w:val="toc 4"/>
    <w:basedOn w:val="Normal"/>
    <w:next w:val="Normal"/>
    <w:uiPriority w:val="39"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Numerada">
    <w:name w:val="List Number"/>
    <w:basedOn w:val="Lista"/>
    <w:autoRedefine/>
    <w:rsid w:val="00955786"/>
    <w:pPr>
      <w:tabs>
        <w:tab w:val="clear" w:pos="720"/>
      </w:tabs>
      <w:spacing w:after="160"/>
      <w:ind w:left="0" w:firstLine="0"/>
    </w:pPr>
    <w:rPr>
      <w:snapToGrid w:val="0"/>
      <w:color w:val="auto"/>
    </w:rPr>
  </w:style>
  <w:style w:type="paragraph" w:styleId="Lista">
    <w:name w:val="List"/>
    <w:basedOn w:val="Corpodetexto"/>
    <w:pPr>
      <w:tabs>
        <w:tab w:val="left" w:pos="720"/>
      </w:tabs>
      <w:ind w:left="720" w:hanging="360"/>
    </w:pPr>
  </w:style>
  <w:style w:type="paragraph" w:customStyle="1" w:styleId="Tabela">
    <w:name w:val="Tabela"/>
    <w:basedOn w:val="Corpodetexto"/>
    <w:pPr>
      <w:keepNext/>
      <w:spacing w:before="40" w:after="40"/>
    </w:pPr>
  </w:style>
  <w:style w:type="paragraph" w:styleId="Rodap">
    <w:name w:val="footer"/>
    <w:basedOn w:val="Normal"/>
    <w:pPr>
      <w:keepLines/>
      <w:tabs>
        <w:tab w:val="center" w:pos="4320"/>
        <w:tab w:val="right" w:pos="8640"/>
      </w:tabs>
    </w:pPr>
  </w:style>
  <w:style w:type="paragraph" w:customStyle="1" w:styleId="Figura">
    <w:name w:val="Figura"/>
    <w:basedOn w:val="Corpodetexto"/>
    <w:next w:val="Legenda"/>
    <w:pPr>
      <w:jc w:val="center"/>
    </w:pPr>
  </w:style>
  <w:style w:type="paragraph" w:styleId="Legenda">
    <w:name w:val="caption"/>
    <w:basedOn w:val="Normal"/>
    <w:next w:val="Corpodetexto"/>
    <w:qFormat/>
    <w:pPr>
      <w:spacing w:before="120" w:after="160"/>
      <w:jc w:val="center"/>
    </w:pPr>
    <w:rPr>
      <w:i/>
      <w:sz w:val="18"/>
    </w:rPr>
  </w:style>
  <w:style w:type="paragraph" w:customStyle="1" w:styleId="Interface2">
    <w:name w:val="Interface 2"/>
    <w:basedOn w:val="Interface1"/>
    <w:rPr>
      <w:b w:val="0"/>
    </w:rPr>
  </w:style>
  <w:style w:type="paragraph" w:customStyle="1" w:styleId="Interface1">
    <w:name w:val="Interface 1"/>
    <w:basedOn w:val="Corpodetexto"/>
    <w:pPr>
      <w:spacing w:after="0"/>
      <w:jc w:val="center"/>
    </w:pPr>
    <w:rPr>
      <w:b/>
      <w:sz w:val="20"/>
    </w:rPr>
  </w:style>
  <w:style w:type="character" w:styleId="Refdecomentrio">
    <w:name w:val="annotation reference"/>
    <w:semiHidden/>
    <w:rPr>
      <w:sz w:val="16"/>
    </w:rPr>
  </w:style>
  <w:style w:type="paragraph" w:styleId="Numerada2">
    <w:name w:val="List Number 2"/>
    <w:basedOn w:val="Numerada"/>
    <w:pPr>
      <w:numPr>
        <w:ilvl w:val="1"/>
        <w:numId w:val="12"/>
      </w:numPr>
      <w:ind w:left="1080" w:hanging="360"/>
    </w:pPr>
  </w:style>
  <w:style w:type="paragraph" w:customStyle="1" w:styleId="Cdigo">
    <w:name w:val="Código"/>
    <w:basedOn w:val="Corpodetexto"/>
    <w:rPr>
      <w:rFonts w:ascii="Courier New" w:hAnsi="Courier New"/>
      <w:noProof/>
    </w:rPr>
  </w:style>
  <w:style w:type="paragraph" w:styleId="Numerada3">
    <w:name w:val="List Number 3"/>
    <w:basedOn w:val="Numerada"/>
    <w:pPr>
      <w:numPr>
        <w:ilvl w:val="2"/>
        <w:numId w:val="12"/>
      </w:numPr>
      <w:ind w:left="1440" w:hanging="360"/>
    </w:p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rPr>
      <w:b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character" w:styleId="Refdenotaderodap">
    <w:name w:val="footnote reference"/>
    <w:semiHidden/>
    <w:rPr>
      <w:vertAlign w:val="superscript"/>
    </w:rPr>
  </w:style>
  <w:style w:type="paragraph" w:customStyle="1" w:styleId="cabealho-capa">
    <w:name w:val="cabeçalho-capa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ttulo">
    <w:name w:val="capa-título"/>
    <w:basedOn w:val="Ttulo1"/>
    <w:pPr>
      <w:numPr>
        <w:numId w:val="0"/>
      </w:numPr>
      <w:outlineLvl w:val="9"/>
    </w:pPr>
  </w:style>
  <w:style w:type="paragraph" w:customStyle="1" w:styleId="capa-autor">
    <w:name w:val="capa-autor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local">
    <w:name w:val="capa-local"/>
    <w:basedOn w:val="Ttulo2"/>
    <w:pPr>
      <w:numPr>
        <w:ilvl w:val="0"/>
        <w:numId w:val="0"/>
      </w:numPr>
      <w:jc w:val="center"/>
      <w:outlineLvl w:val="9"/>
    </w:pPr>
    <w:rPr>
      <w:i w:val="0"/>
    </w:rPr>
  </w:style>
  <w:style w:type="paragraph" w:customStyle="1" w:styleId="capa-data">
    <w:name w:val="capa-data"/>
    <w:basedOn w:val="Ttulo1"/>
    <w:pPr>
      <w:numPr>
        <w:numId w:val="0"/>
      </w:numPr>
      <w:outlineLvl w:val="9"/>
    </w:pPr>
    <w:rPr>
      <w:i/>
      <w:noProof/>
      <w:kern w:val="0"/>
      <w:sz w:val="24"/>
    </w:rPr>
  </w:style>
  <w:style w:type="paragraph" w:styleId="Commarcadores">
    <w:name w:val="List Bullet"/>
    <w:basedOn w:val="Lista"/>
    <w:autoRedefine/>
    <w:pPr>
      <w:numPr>
        <w:numId w:val="8"/>
      </w:numPr>
      <w:tabs>
        <w:tab w:val="clear" w:pos="720"/>
      </w:tabs>
      <w:spacing w:after="160"/>
    </w:pPr>
  </w:style>
  <w:style w:type="paragraph" w:styleId="Commarcadores2">
    <w:name w:val="List Bullet 2"/>
    <w:basedOn w:val="Commarcadores"/>
    <w:pPr>
      <w:ind w:left="1080"/>
    </w:pPr>
  </w:style>
  <w:style w:type="paragraph" w:styleId="Textodenotaderodap">
    <w:name w:val="foot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customStyle="1" w:styleId="FootnoteBase">
    <w:name w:val="Footnote Base"/>
    <w:basedOn w:val="Normal"/>
    <w:pPr>
      <w:tabs>
        <w:tab w:val="left" w:pos="187"/>
      </w:tabs>
      <w:spacing w:line="220" w:lineRule="exact"/>
      <w:ind w:left="187" w:hanging="187"/>
    </w:pPr>
    <w:rPr>
      <w:sz w:val="18"/>
    </w:r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styleId="Ttulo">
    <w:name w:val="Title"/>
    <w:basedOn w:val="Normal"/>
    <w:qFormat/>
    <w:pPr>
      <w:keepNext/>
      <w:keepLines/>
      <w:pageBreakBefore/>
      <w:spacing w:before="360" w:after="160"/>
      <w:jc w:val="center"/>
    </w:pPr>
    <w:rPr>
      <w:rFonts w:ascii="Arial" w:hAnsi="Arial"/>
      <w:b/>
      <w:kern w:val="28"/>
      <w:sz w:val="72"/>
    </w:rPr>
  </w:style>
  <w:style w:type="paragraph" w:customStyle="1" w:styleId="Titulo">
    <w:name w:val="Titulo"/>
    <w:basedOn w:val="Normal"/>
    <w:next w:val="Corpodetexto"/>
    <w:pPr>
      <w:spacing w:after="240"/>
      <w:jc w:val="center"/>
    </w:pPr>
    <w:rPr>
      <w:b/>
      <w:sz w:val="36"/>
    </w:rPr>
  </w:style>
  <w:style w:type="paragraph" w:styleId="Citao">
    <w:name w:val="Quote"/>
    <w:basedOn w:val="Corpodetexto"/>
    <w:qFormat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ind w:left="432" w:right="432"/>
    </w:pPr>
  </w:style>
  <w:style w:type="character" w:customStyle="1" w:styleId="Negrito">
    <w:name w:val="Negrito"/>
    <w:rPr>
      <w:rFonts w:ascii="Arial" w:hAnsi="Arial"/>
      <w:b/>
      <w:sz w:val="24"/>
    </w:rPr>
  </w:style>
  <w:style w:type="paragraph" w:customStyle="1" w:styleId="Item">
    <w:name w:val="Item"/>
    <w:basedOn w:val="Corpodetexto"/>
    <w:pPr>
      <w:ind w:left="715" w:hanging="284"/>
    </w:pPr>
  </w:style>
  <w:style w:type="paragraph" w:customStyle="1" w:styleId="parag-item">
    <w:name w:val="parag-item"/>
    <w:basedOn w:val="Item"/>
    <w:pPr>
      <w:ind w:left="680" w:firstLine="0"/>
    </w:pPr>
  </w:style>
  <w:style w:type="paragraph" w:customStyle="1" w:styleId="Descrio">
    <w:name w:val="Descrição"/>
    <w:basedOn w:val="Normal"/>
    <w:next w:val="Corpodetexto"/>
    <w:pPr>
      <w:spacing w:before="60" w:after="60"/>
      <w:ind w:left="864" w:hanging="432"/>
    </w:pPr>
  </w:style>
  <w:style w:type="paragraph" w:styleId="Textodecomentrio">
    <w:name w:val="annotation text"/>
    <w:basedOn w:val="Normal"/>
    <w:autoRedefine/>
    <w:semiHidden/>
    <w:pPr>
      <w:tabs>
        <w:tab w:val="left" w:pos="187"/>
      </w:tabs>
      <w:spacing w:after="120" w:line="220" w:lineRule="exact"/>
      <w:ind w:left="187" w:hanging="187"/>
    </w:pPr>
  </w:style>
  <w:style w:type="paragraph" w:styleId="Subttulo">
    <w:name w:val="Subtitle"/>
    <w:basedOn w:val="Ttulo"/>
    <w:next w:val="Corpodetexto"/>
    <w:qFormat/>
    <w:pPr>
      <w:spacing w:before="480" w:after="480"/>
    </w:pPr>
    <w:rPr>
      <w:b w:val="0"/>
      <w:i/>
      <w:sz w:val="28"/>
    </w:rPr>
  </w:style>
  <w:style w:type="paragraph" w:customStyle="1" w:styleId="Autor">
    <w:name w:val="Autor"/>
    <w:basedOn w:val="Normal"/>
    <w:pPr>
      <w:keepNext/>
      <w:keepLines/>
      <w:spacing w:before="760" w:after="360"/>
      <w:jc w:val="center"/>
    </w:pPr>
    <w:rPr>
      <w:rFonts w:ascii="Arial" w:hAnsi="Arial"/>
      <w:kern w:val="28"/>
      <w:sz w:val="32"/>
    </w:rPr>
  </w:style>
  <w:style w:type="paragraph" w:styleId="Data">
    <w:name w:val="Date"/>
    <w:basedOn w:val="Normal"/>
    <w:next w:val="Normal"/>
  </w:style>
  <w:style w:type="paragraph" w:customStyle="1" w:styleId="TOCBase">
    <w:name w:val="TOC Base"/>
    <w:basedOn w:val="Normal"/>
    <w:pPr>
      <w:tabs>
        <w:tab w:val="right" w:leader="dot" w:pos="8640"/>
      </w:tabs>
    </w:pPr>
  </w:style>
  <w:style w:type="paragraph" w:customStyle="1" w:styleId="Ttulodecaptulo">
    <w:name w:val="Título de capítulo"/>
    <w:basedOn w:val="Normal"/>
    <w:next w:val="Normal"/>
    <w:pPr>
      <w:keepNext/>
      <w:keepLines/>
      <w:pageBreakBefore/>
      <w:spacing w:before="480" w:after="720"/>
      <w:jc w:val="center"/>
    </w:pPr>
    <w:rPr>
      <w:rFonts w:ascii="Arial" w:hAnsi="Arial"/>
      <w:b/>
      <w:kern w:val="28"/>
      <w:sz w:val="44"/>
    </w:rPr>
  </w:style>
  <w:style w:type="paragraph" w:styleId="Recuodecorpodetexto">
    <w:name w:val="Body Text Indent"/>
    <w:basedOn w:val="Corpodetexto"/>
    <w:pPr>
      <w:ind w:left="360"/>
    </w:pPr>
  </w:style>
  <w:style w:type="character" w:styleId="Refdenotadefim">
    <w:name w:val="endnote reference"/>
    <w:semiHidden/>
    <w:rPr>
      <w:vertAlign w:val="superscript"/>
    </w:rPr>
  </w:style>
  <w:style w:type="paragraph" w:styleId="Textodenotadefim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Lista2">
    <w:name w:val="List 2"/>
    <w:basedOn w:val="Lista"/>
    <w:pPr>
      <w:tabs>
        <w:tab w:val="clear" w:pos="720"/>
        <w:tab w:val="left" w:pos="1080"/>
      </w:tabs>
      <w:ind w:left="1080"/>
    </w:pPr>
  </w:style>
  <w:style w:type="paragraph" w:styleId="Lista3">
    <w:name w:val="List 3"/>
    <w:basedOn w:val="Lista"/>
    <w:pPr>
      <w:tabs>
        <w:tab w:val="clear" w:pos="720"/>
        <w:tab w:val="left" w:pos="1440"/>
      </w:tabs>
      <w:ind w:left="1440"/>
    </w:pPr>
  </w:style>
  <w:style w:type="paragraph" w:styleId="Commarcadores3">
    <w:name w:val="List Bullet 3"/>
    <w:basedOn w:val="Commarcadores"/>
    <w:autoRedefine/>
    <w:pPr>
      <w:ind w:left="1440"/>
    </w:pPr>
  </w:style>
  <w:style w:type="paragraph" w:styleId="Listadecontinuao">
    <w:name w:val="List Continue"/>
    <w:basedOn w:val="Lista"/>
    <w:pPr>
      <w:tabs>
        <w:tab w:val="clear" w:pos="720"/>
      </w:tabs>
      <w:spacing w:after="160"/>
    </w:pPr>
  </w:style>
  <w:style w:type="paragraph" w:styleId="Listadecontinuao2">
    <w:name w:val="List Continue 2"/>
    <w:basedOn w:val="Listadecontinuao"/>
    <w:pPr>
      <w:ind w:left="1080"/>
    </w:pPr>
  </w:style>
  <w:style w:type="paragraph" w:styleId="Listadecontinuao3">
    <w:name w:val="List Continue 3"/>
    <w:basedOn w:val="Listadecontinuao"/>
    <w:pPr>
      <w:ind w:left="1440"/>
    </w:pPr>
  </w:style>
  <w:style w:type="paragraph" w:styleId="Textodemacro">
    <w:name w:val="macro"/>
    <w:basedOn w:val="Corpodetexto"/>
    <w:semiHidden/>
    <w:pPr>
      <w:spacing w:after="120"/>
    </w:pPr>
    <w:rPr>
      <w:rFonts w:ascii="Courier New" w:hAnsi="Courier New"/>
    </w:rPr>
  </w:style>
  <w:style w:type="paragraph" w:styleId="Recuonormal">
    <w:name w:val="Normal Indent"/>
    <w:basedOn w:val="Normal"/>
    <w:pPr>
      <w:ind w:left="1080"/>
    </w:pPr>
  </w:style>
  <w:style w:type="paragraph" w:customStyle="1" w:styleId="Caso">
    <w:name w:val="Caso"/>
    <w:basedOn w:val="Normal"/>
    <w:pPr>
      <w:ind w:left="600" w:right="600"/>
      <w:jc w:val="both"/>
    </w:pPr>
    <w:rPr>
      <w:rFonts w:ascii="Book Antiqua" w:hAnsi="Book Antiqua"/>
    </w:rPr>
  </w:style>
  <w:style w:type="paragraph" w:customStyle="1" w:styleId="Cdigo-exemplo">
    <w:name w:val="Código-exemplo"/>
    <w:basedOn w:val="Cdigo"/>
    <w:pPr>
      <w:keepNext/>
      <w:spacing w:before="0" w:after="0"/>
    </w:pPr>
    <w:rPr>
      <w:sz w:val="18"/>
    </w:rPr>
  </w:style>
  <w:style w:type="paragraph" w:customStyle="1" w:styleId="Ttulodecapa">
    <w:name w:val="Título de capa"/>
    <w:basedOn w:val="Ttulo"/>
    <w:rPr>
      <w:sz w:val="96"/>
    </w:rPr>
  </w:style>
  <w:style w:type="paragraph" w:styleId="Numerada4">
    <w:name w:val="List Number 4"/>
    <w:basedOn w:val="Numerada"/>
    <w:pPr>
      <w:numPr>
        <w:ilvl w:val="3"/>
        <w:numId w:val="11"/>
      </w:numPr>
      <w:tabs>
        <w:tab w:val="num" w:pos="2520"/>
      </w:tabs>
      <w:spacing w:before="0"/>
      <w:ind w:left="1728" w:hanging="648"/>
    </w:pPr>
  </w:style>
  <w:style w:type="paragraph" w:styleId="Numerada5">
    <w:name w:val="List Number 5"/>
    <w:basedOn w:val="Numerada"/>
    <w:pPr>
      <w:numPr>
        <w:ilvl w:val="4"/>
        <w:numId w:val="11"/>
      </w:numPr>
      <w:tabs>
        <w:tab w:val="num" w:pos="3240"/>
      </w:tabs>
      <w:spacing w:before="0"/>
      <w:ind w:left="2232" w:hanging="792"/>
    </w:pPr>
  </w:style>
  <w:style w:type="paragraph" w:customStyle="1" w:styleId="Pginaembranco">
    <w:name w:val="Página em branco"/>
    <w:basedOn w:val="Ttulo"/>
    <w:rPr>
      <w:color w:val="C0C0C0"/>
    </w:rPr>
  </w:style>
  <w:style w:type="paragraph" w:customStyle="1" w:styleId="Tabelareduzida">
    <w:name w:val="Tabela reduzida"/>
    <w:basedOn w:val="Tabela"/>
    <w:rPr>
      <w:sz w:val="20"/>
    </w:rPr>
  </w:style>
  <w:style w:type="character" w:styleId="Hyperlink">
    <w:name w:val="Hyperlink"/>
    <w:rPr>
      <w:color w:val="0000FF"/>
      <w:u w:val="single"/>
    </w:rPr>
  </w:style>
  <w:style w:type="paragraph" w:styleId="PargrafodaLista">
    <w:name w:val="List Paragraph"/>
    <w:basedOn w:val="Normal"/>
    <w:qFormat/>
    <w:pPr>
      <w:spacing w:after="200" w:line="276" w:lineRule="auto"/>
      <w:ind w:left="708"/>
    </w:pPr>
    <w:rPr>
      <w:rFonts w:ascii="Calibri" w:eastAsia="Calibri" w:hAnsi="Calibri"/>
      <w:sz w:val="22"/>
      <w:szCs w:val="22"/>
      <w:lang w:eastAsia="en-US"/>
    </w:rPr>
  </w:style>
  <w:style w:type="paragraph" w:styleId="Textodebalo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semiHidden/>
    <w:rPr>
      <w:rFonts w:ascii="Tahoma" w:hAnsi="Tahoma" w:cs="Tahoma"/>
      <w:sz w:val="16"/>
      <w:szCs w:val="16"/>
    </w:rPr>
  </w:style>
  <w:style w:type="character" w:styleId="HiperlinkVisitado">
    <w:name w:val="FollowedHyperlink"/>
    <w:rPr>
      <w:color w:val="800080"/>
      <w:u w:val="single"/>
    </w:rPr>
  </w:style>
  <w:style w:type="paragraph" w:styleId="Remissivo1">
    <w:name w:val="index 1"/>
    <w:basedOn w:val="Normal"/>
    <w:next w:val="Normal"/>
    <w:autoRedefine/>
    <w:semiHidden/>
    <w:pPr>
      <w:ind w:left="200" w:hanging="200"/>
    </w:pPr>
  </w:style>
  <w:style w:type="paragraph" w:styleId="Remissivo2">
    <w:name w:val="index 2"/>
    <w:basedOn w:val="Normal"/>
    <w:next w:val="Normal"/>
    <w:autoRedefine/>
    <w:semiHidden/>
    <w:pPr>
      <w:ind w:left="400" w:hanging="200"/>
    </w:pPr>
  </w:style>
  <w:style w:type="paragraph" w:styleId="Remissivo3">
    <w:name w:val="index 3"/>
    <w:basedOn w:val="Normal"/>
    <w:next w:val="Normal"/>
    <w:autoRedefine/>
    <w:semiHidden/>
    <w:pPr>
      <w:ind w:left="600" w:hanging="200"/>
    </w:pPr>
  </w:style>
  <w:style w:type="paragraph" w:styleId="Remissivo4">
    <w:name w:val="index 4"/>
    <w:basedOn w:val="Normal"/>
    <w:next w:val="Normal"/>
    <w:autoRedefine/>
    <w:semiHidden/>
    <w:pPr>
      <w:ind w:left="800" w:hanging="200"/>
    </w:pPr>
  </w:style>
  <w:style w:type="paragraph" w:styleId="Remissivo5">
    <w:name w:val="index 5"/>
    <w:basedOn w:val="Normal"/>
    <w:next w:val="Normal"/>
    <w:autoRedefine/>
    <w:semiHidden/>
    <w:pPr>
      <w:ind w:left="1000" w:hanging="200"/>
    </w:pPr>
  </w:style>
  <w:style w:type="paragraph" w:styleId="Remissivo6">
    <w:name w:val="index 6"/>
    <w:basedOn w:val="Normal"/>
    <w:next w:val="Normal"/>
    <w:autoRedefine/>
    <w:semiHidden/>
    <w:pPr>
      <w:ind w:left="1200" w:hanging="200"/>
    </w:pPr>
  </w:style>
  <w:style w:type="paragraph" w:styleId="Remissivo7">
    <w:name w:val="index 7"/>
    <w:basedOn w:val="Normal"/>
    <w:next w:val="Normal"/>
    <w:autoRedefine/>
    <w:semiHidden/>
    <w:pPr>
      <w:ind w:left="1400" w:hanging="200"/>
    </w:pPr>
  </w:style>
  <w:style w:type="paragraph" w:styleId="Remissivo8">
    <w:name w:val="index 8"/>
    <w:basedOn w:val="Normal"/>
    <w:next w:val="Normal"/>
    <w:autoRedefine/>
    <w:semiHidden/>
    <w:pPr>
      <w:ind w:left="1600" w:hanging="200"/>
    </w:pPr>
  </w:style>
  <w:style w:type="paragraph" w:styleId="Remissivo9">
    <w:name w:val="index 9"/>
    <w:basedOn w:val="Normal"/>
    <w:next w:val="Normal"/>
    <w:autoRedefine/>
    <w:semiHidden/>
    <w:pPr>
      <w:ind w:left="1800" w:hanging="200"/>
    </w:pPr>
  </w:style>
  <w:style w:type="paragraph" w:styleId="Ttulodendiceremissivo">
    <w:name w:val="index heading"/>
    <w:basedOn w:val="Normal"/>
    <w:next w:val="Remissivo1"/>
    <w:semiHidden/>
  </w:style>
  <w:style w:type="table" w:styleId="Tabelacomgrade">
    <w:name w:val="Table Grid"/>
    <w:basedOn w:val="Tabelanormal"/>
    <w:uiPriority w:val="39"/>
    <w:rsid w:val="00BB6F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rpodetextoChar">
    <w:name w:val="Corpo de texto Char"/>
    <w:link w:val="Corpodetexto"/>
    <w:rsid w:val="005B3507"/>
    <w:rPr>
      <w:rFonts w:ascii="Arial" w:hAnsi="Arial" w:cs="Arial"/>
      <w:color w:val="FF0000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freshworks.com/freshdesk/?gspk=cnlhbnBlYXJjZTE4ODg&amp;gsxid=RNmDkx6iNQDA&amp;pscd=affiliatepartner.freshdesk.com&amp;utm_campaign=Growsumo&amp;utm_medium=ryanpearce1888-Growsumo&amp;utm_source=Growsumo&amp;utm_tactic_id=3564354" TargetMode="External"/><Relationship Id="rId18" Type="http://schemas.microsoft.com/office/2018/08/relationships/commentsExtensible" Target="commentsExtensible.xml"/><Relationship Id="rId26" Type="http://schemas.openxmlformats.org/officeDocument/2006/relationships/hyperlink" Target="https://www.freshworks.com/freshdesk/?gspk=cnlhbnBlYXJjZTE4ODg&amp;gsxid=RNmDkx6iNQDA&amp;pscd=affiliatepartner.freshdesk.com&amp;utm_campaign=Growsumo&amp;utm_medium=ryanpearce1888-Growsumo&amp;utm_source=Growsumo&amp;utm_tactic_id=3564354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3.png"/><Relationship Id="rId34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www.forbes.com/advisor/business/software/best-help-desk-software/" TargetMode="External"/><Relationship Id="rId17" Type="http://schemas.microsoft.com/office/2016/09/relationships/commentsIds" Target="commentsIds.xml"/><Relationship Id="rId25" Type="http://schemas.openxmlformats.org/officeDocument/2006/relationships/hyperlink" Target="https://www.forbes.com/advisor/business/software/best-help-desk-software/" TargetMode="External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microsoft.com/office/2011/relationships/commentsExtended" Target="commentsExtended.xml"/><Relationship Id="rId20" Type="http://schemas.openxmlformats.org/officeDocument/2006/relationships/image" Target="media/image2.pn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www.zendesk.com.br/blog/sistema-de-chamados/" TargetMode="External"/><Relationship Id="rId24" Type="http://schemas.openxmlformats.org/officeDocument/2006/relationships/hyperlink" Target="https://www.zendesk.com.br/blog/sistema-de-chamados/" TargetMode="External"/><Relationship Id="rId32" Type="http://schemas.microsoft.com/office/2011/relationships/people" Target="people.xml"/><Relationship Id="rId5" Type="http://schemas.openxmlformats.org/officeDocument/2006/relationships/numbering" Target="numbering.xml"/><Relationship Id="rId15" Type="http://schemas.openxmlformats.org/officeDocument/2006/relationships/comments" Target="comments.xml"/><Relationship Id="rId23" Type="http://schemas.openxmlformats.org/officeDocument/2006/relationships/image" Target="media/image5.png"/><Relationship Id="rId28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1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registro.cefet-rj.br/index.php" TargetMode="External"/><Relationship Id="rId22" Type="http://schemas.openxmlformats.org/officeDocument/2006/relationships/image" Target="media/image4.png"/><Relationship Id="rId27" Type="http://schemas.openxmlformats.org/officeDocument/2006/relationships/header" Target="header1.xml"/><Relationship Id="rId30" Type="http://schemas.openxmlformats.org/officeDocument/2006/relationships/footer" Target="footer2.xml"/><Relationship Id="rId8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Trabalho\Praxis20\gabaritos\documentos\ERSW.dot" TargetMode="External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8864A747BCDBB4FB6667795ADE67138" ma:contentTypeVersion="7" ma:contentTypeDescription="Crie um novo documento." ma:contentTypeScope="" ma:versionID="29243ccf2eae085b3c19abf3d26e2d43">
  <xsd:schema xmlns:xsd="http://www.w3.org/2001/XMLSchema" xmlns:xs="http://www.w3.org/2001/XMLSchema" xmlns:p="http://schemas.microsoft.com/office/2006/metadata/properties" xmlns:ns2="9c1f336e-ba00-4b0f-b239-0265ec8a1e56" targetNamespace="http://schemas.microsoft.com/office/2006/metadata/properties" ma:root="true" ma:fieldsID="4c9d722b45be06156a238e9f6ebab0b7" ns2:_="">
    <xsd:import namespace="9c1f336e-ba00-4b0f-b239-0265ec8a1e5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1f336e-ba00-4b0f-b239-0265ec8a1e5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9c1f336e-ba00-4b0f-b239-0265ec8a1e56" xsi:nil="true"/>
  </documentManagement>
</p:properties>
</file>

<file path=customXml/itemProps1.xml><?xml version="1.0" encoding="utf-8"?>
<ds:datastoreItem xmlns:ds="http://schemas.openxmlformats.org/officeDocument/2006/customXml" ds:itemID="{70C2EE1C-46DD-48D5-8EBC-A23CF65A8D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0ACBDBAB-177D-4DE7-B52A-CE52777D625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A9413D-5882-41D6-BC94-1CF8E835A19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c1f336e-ba00-4b0f-b239-0265ec8a1e5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DD34D1F-D9A8-4141-8787-56F27C7AE266}">
  <ds:schemaRefs>
    <ds:schemaRef ds:uri="http://schemas.microsoft.com/office/2006/metadata/properties"/>
    <ds:schemaRef ds:uri="http://schemas.microsoft.com/office/infopath/2007/PartnerControls"/>
    <ds:schemaRef ds:uri="9c1f336e-ba00-4b0f-b239-0265ec8a1e56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ERSW</Template>
  <TotalTime>5</TotalTime>
  <Pages>27</Pages>
  <Words>5861</Words>
  <Characters>31655</Characters>
  <Application>Microsoft Office Word</Application>
  <DocSecurity>0</DocSecurity>
  <Lines>263</Lines>
  <Paragraphs>74</Paragraphs>
  <ScaleCrop>false</ScaleCrop>
  <Manager>Sócrates Botelho</Manager>
  <Company>United Hackers Informática</Company>
  <LinksUpToDate>false</LinksUpToDate>
  <CharactersWithSpaces>37442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Especificação de Requisitos de Software</dc:title>
  <dc:subject>Merci 1.0</dc:subject>
  <dc:creator>Eudóxia Caxias</dc:creator>
  <cp:keywords/>
  <dc:description>Exemplo de uso do Gabarito para  Especificação de Requisitos de Software do Praxis 2.0.</dc:description>
  <cp:lastModifiedBy>JULIA IACOVELLIS PINHO</cp:lastModifiedBy>
  <cp:revision>2</cp:revision>
  <cp:lastPrinted>2014-10-23T06:25:00Z</cp:lastPrinted>
  <dcterms:created xsi:type="dcterms:W3CDTF">2024-03-03T01:52:00Z</dcterms:created>
  <dcterms:modified xsi:type="dcterms:W3CDTF">2024-03-03T01:52:00Z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etainMacros">
    <vt:bool>false</vt:bool>
  </property>
  <property fmtid="{D5CDD505-2E9C-101B-9397-08002B2CF9AE}" pid="3" name="ContentTypeId">
    <vt:lpwstr>0x010100D8864A747BCDBB4FB6667795ADE67138</vt:lpwstr>
  </property>
</Properties>
</file>